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JavaSE第0</w:t>
      </w: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9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</w:t>
      </w:r>
      <w:r>
        <w:rPr>
          <w:lang w:val="zh-CN"/>
        </w:rPr>
        <w:t>Map特点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请简述Map</w:t>
      </w:r>
      <w:r>
        <w:rPr>
          <w:lang w:val="zh-CN"/>
        </w:rPr>
        <w:t xml:space="preserve"> 的特点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>Map的特点: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1.Map每个元素由键与值两部分组成</w:t>
      </w:r>
    </w:p>
    <w:p>
      <w:pPr>
        <w:ind w:firstLine="420"/>
        <w:rPr>
          <w:rFonts w:hint="eastAsia"/>
          <w:lang w:val="zh-CN"/>
        </w:rPr>
      </w:pPr>
      <w:r>
        <w:rPr>
          <w:rFonts w:hint="eastAsia"/>
          <w:lang w:val="zh-CN"/>
        </w:rPr>
        <w:t>2.Map键不能重复,每个键对应一个值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3.键和值可以为null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1.Map接口中的常用方法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练习Map集合的常用方法:</w:t>
      </w:r>
      <w:r>
        <w:t xml:space="preserve"> put</w:t>
      </w:r>
      <w:r>
        <w:rPr>
          <w:rFonts w:hint="eastAsia"/>
        </w:rPr>
        <w:t>,</w:t>
      </w:r>
      <w:r>
        <w:t xml:space="preserve"> get</w:t>
      </w:r>
      <w:r>
        <w:rPr>
          <w:rFonts w:hint="eastAsia"/>
        </w:rPr>
        <w:t>,</w:t>
      </w:r>
      <w:r>
        <w:t xml:space="preserve"> remove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创建HashMap</w:t>
      </w:r>
    </w:p>
    <w:p>
      <w:pPr>
        <w:pStyle w:val="3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使用put添加元素</w:t>
      </w:r>
    </w:p>
    <w:p>
      <w:pPr>
        <w:pStyle w:val="3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使用put修改元素</w:t>
      </w:r>
    </w:p>
    <w:p>
      <w:pPr>
        <w:pStyle w:val="3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使用get获取元素</w:t>
      </w:r>
    </w:p>
    <w:p>
      <w:pPr>
        <w:pStyle w:val="3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使用remove删除元素</w:t>
      </w:r>
    </w:p>
    <w:p>
      <w:pPr>
        <w:pStyle w:val="3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打印集合中的元素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1.Map接口中的方法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t>往一个</w:t>
      </w:r>
      <w:r>
        <w:rPr>
          <w:rFonts w:hint="eastAsia"/>
        </w:rPr>
        <w:t>Map集合中添加若干元素.</w:t>
      </w:r>
      <w:r>
        <w:t>获取</w:t>
      </w:r>
      <w:r>
        <w:rPr>
          <w:rFonts w:hint="eastAsia"/>
        </w:rPr>
        <w:t>Map中的所有key, 并使用增强for和迭代器遍历输出每个key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创建HashMap</w:t>
      </w:r>
    </w:p>
    <w:p>
      <w:pPr>
        <w:pStyle w:val="30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使用put添加元素</w:t>
      </w:r>
    </w:p>
    <w:p>
      <w:pPr>
        <w:pStyle w:val="30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使用Map的keySet方法获取到所有的key</w:t>
      </w:r>
    </w:p>
    <w:p>
      <w:pPr>
        <w:pStyle w:val="30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使用增强for获取每个key</w:t>
      </w:r>
    </w:p>
    <w:p>
      <w:pPr>
        <w:pStyle w:val="30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获取keySet的迭代器</w:t>
      </w:r>
    </w:p>
    <w:p>
      <w:pPr>
        <w:pStyle w:val="30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循环判断迭代器中是否有下一个元素</w:t>
      </w:r>
    </w:p>
    <w:p>
      <w:pPr>
        <w:pStyle w:val="30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使用迭代器获取每个key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1.Map接口中的方法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t>往一个</w:t>
      </w:r>
      <w:r>
        <w:rPr>
          <w:rFonts w:hint="eastAsia"/>
        </w:rPr>
        <w:t>Map集合中添加若干元素.</w:t>
      </w:r>
      <w:r>
        <w:t>获取</w:t>
      </w:r>
      <w:r>
        <w:rPr>
          <w:rFonts w:hint="eastAsia"/>
        </w:rPr>
        <w:t>Map中的所有value, 并使用增强for和迭代器遍历输出每个value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创建HashMap</w:t>
      </w:r>
    </w:p>
    <w:p>
      <w:pPr>
        <w:pStyle w:val="3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使用put添加元素</w:t>
      </w:r>
    </w:p>
    <w:p>
      <w:pPr>
        <w:pStyle w:val="3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使用Map的values方法获取到所有的value</w:t>
      </w:r>
    </w:p>
    <w:p>
      <w:pPr>
        <w:pStyle w:val="3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使用增强for获取每个value</w:t>
      </w:r>
    </w:p>
    <w:p>
      <w:pPr>
        <w:pStyle w:val="3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使用迭代器获取每个value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Map遍历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t>Map集合中包含</w:t>
      </w:r>
      <w:r>
        <w:rPr>
          <w:rFonts w:hint="eastAsia"/>
        </w:rPr>
        <w:t>5对元素:</w:t>
      </w:r>
      <w:r>
        <w:t xml:space="preserve"> </w:t>
      </w:r>
      <w:r>
        <w:rPr>
          <w:color w:val="2A00FF"/>
        </w:rPr>
        <w:t>"</w:t>
      </w:r>
      <w:r>
        <w:rPr>
          <w:rFonts w:hint="eastAsia"/>
          <w:color w:val="2A00FF"/>
        </w:rPr>
        <w:t>邓超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孙俪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"</w:t>
      </w:r>
      <w:r>
        <w:rPr>
          <w:rFonts w:hint="eastAsia"/>
          <w:color w:val="2A00FF"/>
        </w:rPr>
        <w:t>李晨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范冰冰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"</w:t>
      </w:r>
      <w:r>
        <w:rPr>
          <w:rFonts w:hint="eastAsia"/>
          <w:color w:val="2A00FF"/>
        </w:rPr>
        <w:t>刘德华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柳岩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“黄晓明”</w:t>
      </w:r>
      <w:r>
        <w:rPr>
          <w:rFonts w:hint="eastAsia"/>
          <w:color w:val="2A00FF"/>
        </w:rPr>
        <w:t>-&gt;</w:t>
      </w:r>
      <w:r>
        <w:rPr>
          <w:color w:val="2A00FF"/>
        </w:rPr>
        <w:t>”</w:t>
      </w:r>
      <w:r>
        <w:rPr>
          <w:rFonts w:hint="eastAsia"/>
          <w:color w:val="2A00FF"/>
        </w:rPr>
        <w:t xml:space="preserve"> Baby</w:t>
      </w:r>
      <w:r>
        <w:rPr>
          <w:color w:val="2A00FF"/>
        </w:rPr>
        <w:t>”, “谢霆锋”</w:t>
      </w:r>
      <w:r>
        <w:rPr>
          <w:rFonts w:hint="eastAsia"/>
          <w:color w:val="2A00FF"/>
        </w:rPr>
        <w:t>-&gt;</w:t>
      </w:r>
      <w:r>
        <w:rPr>
          <w:color w:val="2A00FF"/>
        </w:rPr>
        <w:t>”张柏芝”</w:t>
      </w:r>
      <w:r>
        <w:rPr>
          <w:rFonts w:hint="eastAsia"/>
        </w:rPr>
        <w:t>.</w:t>
      </w:r>
      <w:r>
        <w:t>使用keySet方式迭代出</w:t>
      </w:r>
      <w:r>
        <w:rPr>
          <w:rFonts w:hint="eastAsia"/>
        </w:rPr>
        <w:t>Map集合中的元素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创建HashMap</w:t>
      </w:r>
    </w:p>
    <w:p>
      <w:pPr>
        <w:pStyle w:val="30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使用put方法添加元素</w:t>
      </w:r>
    </w:p>
    <w:p>
      <w:pPr>
        <w:pStyle w:val="30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使用keySet方法获取所有的键</w:t>
      </w:r>
    </w:p>
    <w:p>
      <w:pPr>
        <w:pStyle w:val="30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获取到keySet的迭代器</w:t>
      </w:r>
    </w:p>
    <w:p>
      <w:pPr>
        <w:pStyle w:val="30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循环判断迭代器是否有下一个元素</w:t>
      </w:r>
    </w:p>
    <w:p>
      <w:pPr>
        <w:pStyle w:val="30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使用迭代器next方法获取到一个键</w:t>
      </w:r>
    </w:p>
    <w:p>
      <w:pPr>
        <w:pStyle w:val="30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通过一个键找到一个值</w:t>
      </w:r>
    </w:p>
    <w:p>
      <w:pPr>
        <w:pStyle w:val="30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输出键和值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Map遍历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t>Map集合中包含</w:t>
      </w:r>
      <w:r>
        <w:rPr>
          <w:rFonts w:hint="eastAsia"/>
        </w:rPr>
        <w:t>5对元素:</w:t>
      </w:r>
      <w:r>
        <w:t xml:space="preserve"> </w:t>
      </w:r>
      <w:r>
        <w:rPr>
          <w:color w:val="2A00FF"/>
        </w:rPr>
        <w:t>"</w:t>
      </w:r>
      <w:r>
        <w:rPr>
          <w:rFonts w:hint="eastAsia"/>
          <w:color w:val="2A00FF"/>
        </w:rPr>
        <w:t>邓超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孙俪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"</w:t>
      </w:r>
      <w:r>
        <w:rPr>
          <w:rFonts w:hint="eastAsia"/>
          <w:color w:val="2A00FF"/>
        </w:rPr>
        <w:t>李晨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范冰冰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"</w:t>
      </w:r>
      <w:r>
        <w:rPr>
          <w:rFonts w:hint="eastAsia"/>
          <w:color w:val="2A00FF"/>
        </w:rPr>
        <w:t>刘德华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柳岩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“黄晓明”</w:t>
      </w:r>
      <w:r>
        <w:rPr>
          <w:rFonts w:hint="eastAsia"/>
          <w:color w:val="2A00FF"/>
        </w:rPr>
        <w:t>-&gt;</w:t>
      </w:r>
      <w:r>
        <w:rPr>
          <w:color w:val="2A00FF"/>
        </w:rPr>
        <w:t>”</w:t>
      </w:r>
      <w:r>
        <w:rPr>
          <w:rFonts w:hint="eastAsia"/>
          <w:color w:val="2A00FF"/>
        </w:rPr>
        <w:t xml:space="preserve"> Baby</w:t>
      </w:r>
      <w:r>
        <w:rPr>
          <w:color w:val="2A00FF"/>
        </w:rPr>
        <w:t>”, “谢霆锋”</w:t>
      </w:r>
      <w:r>
        <w:rPr>
          <w:rFonts w:hint="eastAsia"/>
          <w:color w:val="2A00FF"/>
        </w:rPr>
        <w:t>-&gt;</w:t>
      </w:r>
      <w:r>
        <w:rPr>
          <w:color w:val="2A00FF"/>
        </w:rPr>
        <w:t>”张柏芝”</w:t>
      </w:r>
      <w:r>
        <w:rPr>
          <w:rFonts w:hint="eastAsia"/>
        </w:rPr>
        <w:t>.</w:t>
      </w:r>
      <w:r>
        <w:t>使用Entry方式迭代出</w:t>
      </w:r>
      <w:r>
        <w:rPr>
          <w:rFonts w:hint="eastAsia"/>
        </w:rPr>
        <w:t>Map集合中的元素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创建HashMap</w:t>
      </w:r>
    </w:p>
    <w:p>
      <w:pPr>
        <w:pStyle w:val="30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使用put方法添加元素</w:t>
      </w:r>
    </w:p>
    <w:p>
      <w:pPr>
        <w:pStyle w:val="30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使用entrySet方法获取到所有的键值对关系</w:t>
      </w:r>
    </w:p>
    <w:p>
      <w:pPr>
        <w:pStyle w:val="30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获取entrySet的迭代器</w:t>
      </w:r>
    </w:p>
    <w:p>
      <w:pPr>
        <w:pStyle w:val="30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使用迭代器查看是否有下一个元素</w:t>
      </w:r>
    </w:p>
    <w:p>
      <w:pPr>
        <w:pStyle w:val="30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使用迭代器拿到下一个元素(Entry类型)</w:t>
      </w:r>
    </w:p>
    <w:p>
      <w:pPr>
        <w:pStyle w:val="30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通过一个Entry&lt;K,V&gt;获取到key和value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t>1.</w:t>
      </w:r>
      <w:r>
        <w:rPr>
          <w:rFonts w:hint="eastAsia"/>
        </w:rPr>
        <w:t>HashMap</w:t>
      </w:r>
      <w:r>
        <w:rPr>
          <w:rFonts w:hint="eastAsia" w:ascii="微软雅黑" w:hAnsi="微软雅黑" w:eastAsia="微软雅黑" w:cs="微软雅黑"/>
        </w:rPr>
        <w:t>存储键是</w:t>
      </w:r>
      <w:r>
        <w:rPr>
          <w:rFonts w:hint="eastAsia"/>
        </w:rPr>
        <w:t>String</w:t>
      </w:r>
      <w:r>
        <w:rPr>
          <w:rFonts w:hint="eastAsia" w:ascii="微软雅黑" w:hAnsi="微软雅黑" w:eastAsia="微软雅黑" w:cs="微软雅黑"/>
        </w:rPr>
        <w:t>值是自定义对象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每位学生（姓名，年龄）都有自己的家庭住址。那么，既然有对应关系，则将学生对象和家庭住址存储到</w:t>
      </w:r>
      <w:r>
        <w:t>M</w:t>
      </w:r>
      <w:r>
        <w:rPr>
          <w:rFonts w:hint="eastAsia"/>
        </w:rPr>
        <w:t>ap集合中。</w:t>
      </w:r>
      <w:r>
        <w:rPr>
          <w:rFonts w:hint="eastAsia"/>
          <w:b/>
          <w:color w:val="FF0000"/>
        </w:rPr>
        <w:t>家庭住址</w:t>
      </w:r>
      <w:r>
        <w:rPr>
          <w:rFonts w:hint="eastAsia"/>
        </w:rPr>
        <w:t>作为</w:t>
      </w:r>
      <w:r>
        <w:rPr>
          <w:rFonts w:hint="eastAsia"/>
          <w:b/>
          <w:color w:val="FF0000"/>
        </w:rPr>
        <w:t>键</w:t>
      </w:r>
      <w:r>
        <w:rPr>
          <w:rFonts w:hint="eastAsia"/>
        </w:rPr>
        <w:t xml:space="preserve">, </w:t>
      </w:r>
      <w:r>
        <w:rPr>
          <w:rFonts w:hint="eastAsia"/>
          <w:b/>
          <w:color w:val="FF0000"/>
        </w:rPr>
        <w:t>学生</w:t>
      </w:r>
      <w:r>
        <w:rPr>
          <w:rFonts w:hint="eastAsia"/>
        </w:rPr>
        <w:t>作为</w:t>
      </w:r>
      <w:r>
        <w:rPr>
          <w:rFonts w:hint="eastAsia"/>
          <w:b/>
          <w:color w:val="FF0000"/>
        </w:rPr>
        <w:t>值</w:t>
      </w:r>
      <w:r>
        <w:rPr>
          <w:rFonts w:hint="eastAsia"/>
        </w:rPr>
        <w:t>。并使用key</w:t>
      </w:r>
      <w:r>
        <w:t>Set和entrySet方式遍历</w:t>
      </w:r>
      <w:r>
        <w:rPr>
          <w:rFonts w:hint="eastAsia"/>
        </w:rPr>
        <w:t>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定义学生类.包含姓名和年龄属性</w:t>
      </w:r>
    </w:p>
    <w:p>
      <w:pPr>
        <w:pStyle w:val="30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创建HashMapkey保存学生家庭住址,value是学生对象</w:t>
      </w:r>
    </w:p>
    <w:p>
      <w:pPr>
        <w:pStyle w:val="30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添加一批学生到HashMap中</w:t>
      </w:r>
    </w:p>
    <w:p>
      <w:pPr>
        <w:pStyle w:val="30"/>
        <w:numPr>
          <w:ilvl w:val="0"/>
          <w:numId w:val="8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使用keySet方式遍历Map</w:t>
      </w:r>
    </w:p>
    <w:p>
      <w:pPr>
        <w:pStyle w:val="30"/>
        <w:numPr>
          <w:ilvl w:val="0"/>
          <w:numId w:val="8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使用entrySet方式遍历Map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t>1.</w:t>
      </w:r>
      <w:r>
        <w:rPr>
          <w:rFonts w:hint="eastAsia"/>
        </w:rPr>
        <w:t>Hash</w:t>
      </w:r>
      <w:r>
        <w:t>Map</w:t>
      </w:r>
      <w:r>
        <w:rPr>
          <w:rFonts w:hint="eastAsia" w:ascii="微软雅黑" w:hAnsi="微软雅黑" w:eastAsia="微软雅黑" w:cs="微软雅黑"/>
        </w:rPr>
        <w:t>存储键是自定义对象值是</w:t>
      </w:r>
      <w:r>
        <w:rPr>
          <w:rFonts w:hint="eastAsia"/>
        </w:rPr>
        <w:t>String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每位学生（姓名，年龄）都有自己的家庭住址。那么，既然有对应关系，则将学生对象和家庭住址存储到map集合中。</w:t>
      </w:r>
      <w:r>
        <w:rPr>
          <w:rFonts w:hint="eastAsia"/>
          <w:b/>
          <w:color w:val="FF0000"/>
        </w:rPr>
        <w:t>学生</w:t>
      </w:r>
      <w:r>
        <w:rPr>
          <w:rFonts w:hint="eastAsia"/>
        </w:rPr>
        <w:t>作为</w:t>
      </w:r>
      <w:r>
        <w:rPr>
          <w:rFonts w:hint="eastAsia"/>
          <w:b/>
          <w:color w:val="FF0000"/>
        </w:rPr>
        <w:t>键</w:t>
      </w:r>
      <w:r>
        <w:rPr>
          <w:rFonts w:hint="eastAsia"/>
        </w:rPr>
        <w:t xml:space="preserve">, </w:t>
      </w:r>
      <w:r>
        <w:rPr>
          <w:rFonts w:hint="eastAsia"/>
          <w:b/>
          <w:color w:val="FF0000"/>
        </w:rPr>
        <w:t>家庭住址</w:t>
      </w:r>
      <w:r>
        <w:rPr>
          <w:rFonts w:hint="eastAsia"/>
        </w:rPr>
        <w:t>作为</w:t>
      </w:r>
      <w:r>
        <w:rPr>
          <w:rFonts w:hint="eastAsia"/>
          <w:b/>
          <w:color w:val="FF0000"/>
        </w:rPr>
        <w:t>值,</w:t>
      </w:r>
      <w:r>
        <w:rPr>
          <w:rFonts w:hint="eastAsia"/>
        </w:rPr>
        <w:t xml:space="preserve"> 并使用key</w:t>
      </w:r>
      <w:r>
        <w:t>Set和entrySet方式遍历</w:t>
      </w:r>
      <w:r>
        <w:rPr>
          <w:rFonts w:hint="eastAsia"/>
        </w:rPr>
        <w:t>Map集合.注意，学生</w:t>
      </w:r>
      <w:r>
        <w:rPr>
          <w:rFonts w:hint="eastAsia"/>
          <w:b/>
          <w:color w:val="FF0000"/>
        </w:rPr>
        <w:t>姓名</w:t>
      </w:r>
      <w:r>
        <w:rPr>
          <w:rFonts w:hint="eastAsia"/>
        </w:rPr>
        <w:t>相同并且</w:t>
      </w:r>
      <w:r>
        <w:rPr>
          <w:rFonts w:hint="eastAsia"/>
          <w:b/>
          <w:color w:val="FF0000"/>
        </w:rPr>
        <w:t>年龄</w:t>
      </w:r>
      <w:r>
        <w:rPr>
          <w:rFonts w:hint="eastAsia"/>
        </w:rPr>
        <w:t>相同视为同一名学生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定义学生类.包含姓名和年龄属性,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重写hashCode和equals方法</w:t>
      </w:r>
    </w:p>
    <w:p>
      <w:pPr>
        <w:pStyle w:val="3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创建HashMapkey保存学生对象,value是学生家庭住址</w:t>
      </w:r>
    </w:p>
    <w:p>
      <w:pPr>
        <w:pStyle w:val="3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添加一批学生到HashMap中</w:t>
      </w:r>
    </w:p>
    <w:p>
      <w:pPr>
        <w:pStyle w:val="3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使用keySet方式遍历Map</w:t>
      </w:r>
    </w:p>
    <w:p>
      <w:pPr>
        <w:pStyle w:val="30"/>
        <w:numPr>
          <w:ilvl w:val="0"/>
          <w:numId w:val="9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使用entrySet方式遍历Map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 w:ascii="微软雅黑" w:hAnsi="微软雅黑" w:eastAsia="微软雅黑" w:cs="微软雅黑"/>
        </w:rPr>
        <w:t>1.可变参数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t>定义一个方法add接收0个</w:t>
      </w:r>
      <w:r>
        <w:rPr>
          <w:rFonts w:hint="eastAsia"/>
        </w:rPr>
        <w:t>及</w:t>
      </w:r>
      <w:r>
        <w:t>以上的int类型数据</w:t>
      </w:r>
      <w:r>
        <w:rPr>
          <w:rFonts w:hint="eastAsia"/>
        </w:rPr>
        <w:t>,</w:t>
      </w:r>
      <w:r>
        <w:t>这个方法的作用是将传入的int类型的值进行相加</w:t>
      </w:r>
      <w:r>
        <w:rPr>
          <w:rFonts w:hint="eastAsia"/>
        </w:rPr>
        <w:t>,</w:t>
      </w:r>
      <w:r>
        <w:t>并返回相加后的结果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定义add方法.参数是可变参数(int... arr)</w:t>
      </w:r>
    </w:p>
    <w:p>
      <w:pPr>
        <w:pStyle w:val="30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在add方法定义求和变量sum</w:t>
      </w:r>
    </w:p>
    <w:p>
      <w:pPr>
        <w:pStyle w:val="30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使用增强for获取每个参数</w:t>
      </w:r>
    </w:p>
    <w:p>
      <w:pPr>
        <w:pStyle w:val="30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将每个参数都加到求和变量sum中</w:t>
      </w:r>
    </w:p>
    <w:p>
      <w:pPr>
        <w:pStyle w:val="30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返回sum</w:t>
      </w:r>
    </w:p>
    <w:p>
      <w:pPr>
        <w:pStyle w:val="30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调用add方法传入任意个int类型的参数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Collections</w:t>
      </w:r>
      <w:r>
        <w:rPr>
          <w:lang w:val="zh-CN"/>
        </w:rPr>
        <w:t>工具类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Array</w:t>
      </w:r>
      <w:r>
        <w:t>List集合中有如下内容</w:t>
      </w:r>
      <w:r>
        <w:rPr>
          <w:rFonts w:hint="eastAsia"/>
        </w:rPr>
        <w:t>: {33,11,77,55},使用</w:t>
      </w:r>
      <w:r>
        <w:rPr>
          <w:rFonts w:hint="eastAsia"/>
          <w:lang w:val="zh-CN"/>
        </w:rPr>
        <w:t>Collections.sort</w:t>
      </w:r>
      <w:r>
        <w:rPr>
          <w:lang w:val="zh-CN"/>
        </w:rPr>
        <w:t>()对</w:t>
      </w:r>
      <w:r>
        <w:rPr>
          <w:rFonts w:hint="eastAsia"/>
        </w:rPr>
        <w:t>Array</w:t>
      </w:r>
      <w:r>
        <w:t>List集合中的数据进行排序</w:t>
      </w:r>
      <w:r>
        <w:rPr>
          <w:rFonts w:hint="eastAsia"/>
        </w:rPr>
        <w:t>,</w:t>
      </w:r>
      <w:r>
        <w:t>并打印出排序后的结果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创建ArrayList</w:t>
      </w:r>
    </w:p>
    <w:p>
      <w:pPr>
        <w:pStyle w:val="30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使用add方法添加{33,11,77,55}四个元素</w:t>
      </w:r>
    </w:p>
    <w:p>
      <w:pPr>
        <w:pStyle w:val="30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调用Collections的sort方法,对集合排序</w:t>
      </w:r>
    </w:p>
    <w:p>
      <w:pPr>
        <w:pStyle w:val="30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使用增强for遍历ArrayList集合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Collections</w:t>
      </w:r>
      <w:r>
        <w:rPr>
          <w:lang w:val="zh-CN"/>
        </w:rPr>
        <w:t>工具类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Array</w:t>
      </w:r>
      <w:r>
        <w:t>List集合中有如下内容</w:t>
      </w:r>
      <w:r>
        <w:rPr>
          <w:rFonts w:hint="eastAsia"/>
        </w:rPr>
        <w:t>: {11,33,55,77},使用</w:t>
      </w:r>
      <w:r>
        <w:rPr>
          <w:rFonts w:hint="eastAsia"/>
          <w:lang w:val="zh-CN"/>
        </w:rPr>
        <w:t>Collections.</w:t>
      </w:r>
      <w:r>
        <w:rPr>
          <w:lang w:val="zh-CN"/>
        </w:rPr>
        <w:t>shuffle ()对</w:t>
      </w:r>
      <w:r>
        <w:rPr>
          <w:rFonts w:hint="eastAsia"/>
        </w:rPr>
        <w:t>Array</w:t>
      </w:r>
      <w:r>
        <w:t>List集合中的数据进行随机打乱顺序</w:t>
      </w:r>
      <w:r>
        <w:rPr>
          <w:rFonts w:hint="eastAsia"/>
        </w:rPr>
        <w:t>,</w:t>
      </w:r>
      <w:r>
        <w:t>并打印出排序后的结果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创建ArrayList</w:t>
      </w:r>
    </w:p>
    <w:p>
      <w:pPr>
        <w:pStyle w:val="30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使用add方法添加{11,33,55,77}四个元素</w:t>
      </w:r>
    </w:p>
    <w:p>
      <w:pPr>
        <w:pStyle w:val="30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调用Collections的shuffle方法,对集合中的元素打乱顺序</w:t>
      </w:r>
    </w:p>
    <w:p>
      <w:pPr>
        <w:pStyle w:val="30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使用增强for遍历ArrayList集合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Collections工具类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Array</w:t>
      </w:r>
      <w:r>
        <w:t>List集合中有如下内容</w:t>
      </w:r>
      <w:r>
        <w:rPr>
          <w:rFonts w:hint="eastAsia"/>
        </w:rPr>
        <w:t>: {11,33,55,77},使用</w:t>
      </w:r>
      <w:r>
        <w:rPr>
          <w:rFonts w:hint="eastAsia"/>
          <w:lang w:val="zh-CN"/>
        </w:rPr>
        <w:t>Collections.re</w:t>
      </w:r>
      <w:r>
        <w:rPr>
          <w:lang w:val="zh-CN"/>
        </w:rPr>
        <w:t>verse()对</w:t>
      </w:r>
      <w:r>
        <w:rPr>
          <w:rFonts w:hint="eastAsia"/>
        </w:rPr>
        <w:t>Array</w:t>
      </w:r>
      <w:r>
        <w:t>List集合中的数据进行</w:t>
      </w:r>
      <w:r>
        <w:rPr>
          <w:rFonts w:hint="eastAsia"/>
        </w:rPr>
        <w:t>反转,使用增强for遍历ArrayList集合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创建ArrayList</w:t>
      </w:r>
    </w:p>
    <w:p>
      <w:pPr>
        <w:pStyle w:val="30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使用add方法添加{11,33,55,77}四个元素</w:t>
      </w:r>
    </w:p>
    <w:p>
      <w:pPr>
        <w:pStyle w:val="30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调用Collections的reverse方法,对ArrayList集合中的数据进行反转</w:t>
      </w:r>
    </w:p>
    <w:p>
      <w:pPr>
        <w:pStyle w:val="30"/>
        <w:numPr>
          <w:ilvl w:val="0"/>
          <w:numId w:val="13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使用增强for遍历ArrayList集合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Collections工具类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Array</w:t>
      </w:r>
      <w:r>
        <w:t>List集合中有如下内容</w:t>
      </w:r>
      <w:r>
        <w:rPr>
          <w:rFonts w:hint="eastAsia"/>
        </w:rPr>
        <w:t>: {11,33,55,77},使用</w:t>
      </w:r>
      <w:r>
        <w:rPr>
          <w:rFonts w:hint="eastAsia"/>
          <w:lang w:val="zh-CN"/>
        </w:rPr>
        <w:t>Collections.</w:t>
      </w:r>
      <w:r>
        <w:rPr>
          <w:lang w:val="zh-CN"/>
        </w:rPr>
        <w:t>binarySearch ()</w:t>
      </w:r>
      <w:r>
        <w:rPr>
          <w:rFonts w:hint="eastAsia"/>
          <w:lang w:val="zh-CN"/>
        </w:rPr>
        <w:t>查询33元素在</w:t>
      </w:r>
      <w:r>
        <w:rPr>
          <w:rFonts w:hint="eastAsia"/>
        </w:rPr>
        <w:t>Array</w:t>
      </w:r>
      <w:r>
        <w:t>List集合中的</w:t>
      </w:r>
      <w:r>
        <w:rPr>
          <w:rFonts w:hint="eastAsia"/>
        </w:rPr>
        <w:t>索引</w:t>
      </w:r>
      <w:r>
        <w:t>是多少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创建ArrayList</w:t>
      </w:r>
    </w:p>
    <w:p>
      <w:pPr>
        <w:pStyle w:val="30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使用add方法添加{11,33,55,77}四个元素</w:t>
      </w:r>
    </w:p>
    <w:p>
      <w:pPr>
        <w:pStyle w:val="30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调用Collections的binarySearch方法,对ArrayList集合中的数据进行反转</w:t>
      </w:r>
    </w:p>
    <w:p>
      <w:pPr>
        <w:pStyle w:val="30"/>
        <w:numPr>
          <w:ilvl w:val="0"/>
          <w:numId w:val="14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输出查找到的索引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</w:t>
      </w:r>
      <w:r>
        <w:rPr>
          <w:lang w:val="zh-CN"/>
        </w:rPr>
        <w:t>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使用键盘录入5个学生信息,录入格式为:</w:t>
      </w:r>
      <w:r>
        <w:t>”</w:t>
      </w:r>
      <w:r>
        <w:rPr>
          <w:rFonts w:hint="eastAsia"/>
        </w:rPr>
        <w:t>姓名,年龄</w:t>
      </w:r>
      <w:r>
        <w:t>”</w:t>
      </w:r>
      <w:r>
        <w:rPr>
          <w:rFonts w:hint="eastAsia"/>
        </w:rPr>
        <w:t>.</w:t>
      </w:r>
      <w:r>
        <w:t>将这</w:t>
      </w:r>
      <w:r>
        <w:rPr>
          <w:rFonts w:hint="eastAsia"/>
        </w:rPr>
        <w:t>5个学生信息存入Map集合中,key是姓名,value是年龄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创建HashMap</w:t>
      </w:r>
    </w:p>
    <w:p>
      <w:pPr>
        <w:pStyle w:val="30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创建键盘录入对象</w:t>
      </w:r>
    </w:p>
    <w:p>
      <w:pPr>
        <w:pStyle w:val="30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循环判断只要HashMap数量是否小于5</w:t>
      </w:r>
    </w:p>
    <w:p>
      <w:pPr>
        <w:pStyle w:val="30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HashMap数量小于5个就让用户接着输入</w:t>
      </w:r>
    </w:p>
    <w:p>
      <w:pPr>
        <w:pStyle w:val="30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使用,分割用户输入的字符串</w:t>
      </w:r>
    </w:p>
    <w:p>
      <w:pPr>
        <w:pStyle w:val="30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将分割后的索引为0的字符串作为key,索引为1的字符串作为value,放入HashMap中</w:t>
      </w:r>
    </w:p>
    <w:p>
      <w:pPr>
        <w:pStyle w:val="30"/>
        <w:numPr>
          <w:ilvl w:val="0"/>
          <w:numId w:val="15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输出HashMap中的数据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t>1</w:t>
      </w:r>
      <w:r>
        <w:rPr>
          <w:rFonts w:hint="eastAsia"/>
        </w:rPr>
        <w:t>.</w:t>
      </w:r>
      <w:r>
        <w:t>可变参数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t>定义一个方法add接收0个</w:t>
      </w:r>
      <w:r>
        <w:rPr>
          <w:rFonts w:hint="eastAsia"/>
        </w:rPr>
        <w:t>及</w:t>
      </w:r>
      <w:r>
        <w:t>以上的String类型数据</w:t>
      </w:r>
      <w:r>
        <w:rPr>
          <w:rFonts w:hint="eastAsia"/>
        </w:rPr>
        <w:t>,</w:t>
      </w:r>
      <w:r>
        <w:t>这个方法的作用是将传入的String类型的参数放入一个</w:t>
      </w:r>
      <w:r>
        <w:rPr>
          <w:rFonts w:hint="eastAsia"/>
        </w:rPr>
        <w:t>Array</w:t>
      </w:r>
      <w:r>
        <w:t>List中</w:t>
      </w:r>
      <w:r>
        <w:rPr>
          <w:rFonts w:hint="eastAsia"/>
        </w:rPr>
        <w:t>,并返回这个Array</w:t>
      </w:r>
      <w:r>
        <w:t>List集合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定义add方法,参数是(String ... str),返回值是ArrayList&lt;String&gt;</w:t>
      </w:r>
    </w:p>
    <w:p>
      <w:pPr>
        <w:pStyle w:val="30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在add方法中创建ArrayList用于存放传入的字符串</w:t>
      </w:r>
    </w:p>
    <w:p>
      <w:pPr>
        <w:pStyle w:val="30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使用增强for循环获取每个参数</w:t>
      </w:r>
    </w:p>
    <w:p>
      <w:pPr>
        <w:pStyle w:val="30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将每个参数都添加到ArrayList中</w:t>
      </w:r>
    </w:p>
    <w:p>
      <w:pPr>
        <w:pStyle w:val="30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返回array</w:t>
      </w:r>
    </w:p>
    <w:p>
      <w:pPr>
        <w:pStyle w:val="30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调用add方法传入任意个字符串</w:t>
      </w:r>
    </w:p>
    <w:p>
      <w:pPr>
        <w:pStyle w:val="30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使用增强for遍历返回的ArrayList,打印每个元素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1.集合转数组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Array</w:t>
      </w:r>
      <w:r>
        <w:t>List集合中有如下内容</w:t>
      </w:r>
      <w:r>
        <w:rPr>
          <w:rFonts w:hint="eastAsia"/>
        </w:rPr>
        <w:t>: {11,33,55,77}.使用2种方式将集合中的数据转成数组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定义ArrayList</w:t>
      </w:r>
    </w:p>
    <w:p>
      <w:pPr>
        <w:pStyle w:val="30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使用add方法添加元素{11,33,55,77}</w:t>
      </w:r>
    </w:p>
    <w:p>
      <w:pPr>
        <w:pStyle w:val="30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使用方式1转数组.toArray()</w:t>
      </w:r>
    </w:p>
    <w:p>
      <w:pPr>
        <w:pStyle w:val="30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使用方式2转数组.准备空数组</w:t>
      </w:r>
    </w:p>
    <w:p>
      <w:pPr>
        <w:pStyle w:val="30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打印数组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研发部门有5个人，信息如下：（姓名-工资）【柳岩=2100, 张亮=1700, 诸葛亮=1800, 灭绝师太=2600, 东方不败=3800】,将以上员工的相关信息存放在适合的集合中,给柳岩涨工资300,迭代出每个元素的内容输出到控制台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定义HashMap,姓名作为key,工资作为value</w:t>
      </w:r>
    </w:p>
    <w:p>
      <w:pPr>
        <w:pStyle w:val="30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使用put方法添加需要的元素</w:t>
      </w:r>
    </w:p>
    <w:p>
      <w:pPr>
        <w:pStyle w:val="30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获取到柳岩的工资</w:t>
      </w:r>
    </w:p>
    <w:p>
      <w:pPr>
        <w:pStyle w:val="30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修改柳岩的工资为当前工资加上300</w:t>
      </w:r>
    </w:p>
    <w:p>
      <w:pPr>
        <w:pStyle w:val="30"/>
        <w:numPr>
          <w:ilvl w:val="0"/>
          <w:numId w:val="18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使用增强for+keySet迭代出每个员工的工资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现在有一个map集合如下:{1="张三丰",2="周芷若",3="汪峰",4="灭绝师太"}</w:t>
      </w:r>
    </w:p>
    <w:p>
      <w:r>
        <w:rPr>
          <w:rFonts w:hint="eastAsia"/>
        </w:rPr>
        <w:t>要求:</w:t>
      </w:r>
    </w:p>
    <w:p>
      <w:pPr>
        <w:ind w:firstLine="420"/>
      </w:pPr>
      <w:r>
        <w:rPr>
          <w:rFonts w:hint="eastAsia"/>
        </w:rPr>
        <w:t>1.将map集合中的所有信息显示到控制台上</w:t>
      </w:r>
    </w:p>
    <w:p>
      <w:pPr>
        <w:ind w:firstLine="420"/>
      </w:pPr>
      <w:r>
        <w:rPr>
          <w:rFonts w:hint="eastAsia"/>
        </w:rPr>
        <w:t>2.向该map集合中插入一个编码为5姓名为李晓红的信息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3.移除该map中的编号为1的信息 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4.将map集合中编号为2的姓名信息修改为"周林"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定义HashMap,编号作为key,姓名作为value</w:t>
      </w:r>
    </w:p>
    <w:p>
      <w:pPr>
        <w:pStyle w:val="30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使用put方法添加元素</w:t>
      </w:r>
    </w:p>
    <w:p>
      <w:pPr>
        <w:pStyle w:val="30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使用keySet+增强for迭代map中的元素,并打印</w:t>
      </w:r>
    </w:p>
    <w:p>
      <w:pPr>
        <w:pStyle w:val="30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使用put向该map集合中插入一个编码为5姓名为李晓红的信息</w:t>
      </w:r>
    </w:p>
    <w:p>
      <w:pPr>
        <w:pStyle w:val="30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使用remove移除该map中的编号为1的信息</w:t>
      </w:r>
    </w:p>
    <w:p>
      <w:pPr>
        <w:pStyle w:val="30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使用put将map集合中编号为2的姓名信息修改为"周林"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利用键盘录入，输入一个字符串,统计该字符串中各个字符的数量</w:t>
      </w:r>
    </w:p>
    <w:p>
      <w:r>
        <w:rPr>
          <w:rFonts w:hint="eastAsia"/>
        </w:rPr>
        <w:t>如用户输入字符串:"hello</w:t>
      </w:r>
      <w:r>
        <w:t xml:space="preserve"> world </w:t>
      </w:r>
      <w:r>
        <w:rPr>
          <w:rFonts w:hint="eastAsia"/>
        </w:rPr>
        <w:t>java"</w:t>
      </w:r>
      <w:r>
        <w:t>,</w:t>
      </w:r>
      <w:r>
        <w:rPr>
          <w:rFonts w:hint="eastAsia"/>
        </w:rPr>
        <w:t>程序输出结果：</w:t>
      </w:r>
      <w:r>
        <w:t>h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e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l</w:t>
      </w:r>
      <w:r>
        <w:rPr>
          <w:rFonts w:hint="eastAsia"/>
        </w:rPr>
        <w:t>(3)</w:t>
      </w:r>
      <w:r>
        <w:t>o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(2)</w:t>
      </w:r>
      <w:r>
        <w:t>w</w:t>
      </w:r>
      <w:r>
        <w:rPr>
          <w:rFonts w:hint="eastAsia"/>
        </w:rPr>
        <w:t>(1)</w:t>
      </w:r>
      <w:r>
        <w:t>r(1)d(1)j(1)a(2)v(1)</w:t>
      </w:r>
    </w:p>
    <w:p>
      <w:r>
        <w:rPr>
          <w:rFonts w:hint="eastAsia"/>
        </w:rPr>
        <w:t>注：输出结果不要求顺序一致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创建键盘输入对象</w:t>
      </w:r>
    </w:p>
    <w:p>
      <w:pPr>
        <w:pStyle w:val="30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使用nextLine从键盘中读取一行内容</w:t>
      </w:r>
    </w:p>
    <w:p>
      <w:pPr>
        <w:pStyle w:val="30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将字符串转换成字符数组</w:t>
      </w:r>
    </w:p>
    <w:p>
      <w:pPr>
        <w:pStyle w:val="30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创建map集合，用来存放字符：key是字符 value是字符出现的个数</w:t>
      </w:r>
    </w:p>
    <w:p>
      <w:pPr>
        <w:pStyle w:val="30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遍历字符数组</w:t>
      </w:r>
    </w:p>
    <w:p>
      <w:pPr>
        <w:pStyle w:val="30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拿到每个字符,去map中查看是否有保存对应的次数</w:t>
      </w:r>
    </w:p>
    <w:p>
      <w:pPr>
        <w:pStyle w:val="30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如果这个字符没有保存次数,就设置为1次</w:t>
      </w:r>
    </w:p>
    <w:p>
      <w:pPr>
        <w:pStyle w:val="30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如果这个字符有保存次数,就设置为原来的次数+1次</w:t>
      </w:r>
    </w:p>
    <w:p>
      <w:pPr>
        <w:pStyle w:val="30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创建字符串缓冲区对象</w:t>
      </w:r>
    </w:p>
    <w:p>
      <w:pPr>
        <w:pStyle w:val="30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按题目要求拼接字符串</w:t>
      </w:r>
    </w:p>
    <w:p>
      <w:pPr>
        <w:pStyle w:val="30"/>
        <w:numPr>
          <w:ilvl w:val="0"/>
          <w:numId w:val="20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输出结果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键盘录入一个字符串,分别统计出其中英文字母、空格、数字和其它字符的数量,输出结果:</w:t>
      </w:r>
      <w:r>
        <w:t>”</w:t>
      </w:r>
      <w:r>
        <w:rPr>
          <w:rFonts w:hint="eastAsia"/>
        </w:rPr>
        <w:t>其他=1, 空格=2, 字母=12, 数字=6</w:t>
      </w:r>
      <w:r>
        <w:t>”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定义countingKey(HashMap&lt;String, Integer&gt; map, String key)方法.用于统计key出现的次数.调用一次,让key所对应的次数+1.</w:t>
      </w:r>
    </w:p>
    <w:p>
      <w:pPr>
        <w:pStyle w:val="30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在countingKey方法中.使用get方法从map中取出key的值</w:t>
      </w:r>
    </w:p>
    <w:p>
      <w:pPr>
        <w:pStyle w:val="30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如果为空,说明key第一次出现</w:t>
      </w:r>
    </w:p>
    <w:p>
      <w:pPr>
        <w:pStyle w:val="30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放入key,把次数设置为1</w:t>
      </w:r>
    </w:p>
    <w:p>
      <w:pPr>
        <w:pStyle w:val="30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如果之前,已经有key了,就把key的次数+1</w:t>
      </w:r>
    </w:p>
    <w:p>
      <w:pPr>
        <w:pStyle w:val="30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创建键盘录入对象</w:t>
      </w:r>
    </w:p>
    <w:p>
      <w:pPr>
        <w:pStyle w:val="30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使用nextLine获取用户录入的字符串</w:t>
      </w:r>
    </w:p>
    <w:p>
      <w:pPr>
        <w:pStyle w:val="30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定义一个Map用于统计,字母,空格,数字和其他字符的数量,key是字符value是字符出现的次数</w:t>
      </w:r>
    </w:p>
    <w:p>
      <w:pPr>
        <w:pStyle w:val="30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将输入的字符串转成字符</w:t>
      </w:r>
    </w:p>
    <w:p>
      <w:pPr>
        <w:pStyle w:val="30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遍历字符串数组中的每一个字符</w:t>
      </w:r>
    </w:p>
    <w:p>
      <w:pPr>
        <w:pStyle w:val="30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如果ch是一个字符,调用countingKey方法传入(map, "字母")作为参数</w:t>
      </w:r>
    </w:p>
    <w:p>
      <w:pPr>
        <w:pStyle w:val="30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如果字符是一个空格,调用countingKey方法传入(map, "空格")作为参数</w:t>
      </w:r>
    </w:p>
    <w:p>
      <w:pPr>
        <w:pStyle w:val="30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如果字符是一个数字,调用countingKey方法传入(map, "数字")作为参数</w:t>
      </w:r>
    </w:p>
    <w:p>
      <w:pPr>
        <w:pStyle w:val="30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如果字符是一个其他,调用countingKey方法传入(map, "其他")作为参数</w:t>
      </w:r>
    </w:p>
    <w:p>
      <w:pPr>
        <w:pStyle w:val="30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打印统计结果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定义一个List集合,泛型为String类型。统计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整个集合中所有字符（注意，不是字符串）的个数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。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例如:集合中有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abc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、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bcd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两个元素,程序最终输出结果为: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“a = 1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b = 2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c = 2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d = 1”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定义ArrayList存放元素</w:t>
      </w:r>
    </w:p>
    <w:p>
      <w:pPr>
        <w:pStyle w:val="30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使用add方法添加需要的元素</w:t>
      </w:r>
    </w:p>
    <w:p>
      <w:pPr>
        <w:pStyle w:val="30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定义HashMap,key是字符,value是字符对应的次数</w:t>
      </w:r>
    </w:p>
    <w:p>
      <w:pPr>
        <w:pStyle w:val="30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使用增强for获取ArrayList中的每个字符串</w:t>
      </w:r>
    </w:p>
    <w:p>
      <w:pPr>
        <w:pStyle w:val="30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将每个字符串转成字符数组</w:t>
      </w:r>
    </w:p>
    <w:p>
      <w:pPr>
        <w:pStyle w:val="30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使用增强for遍历字符数组</w:t>
      </w:r>
    </w:p>
    <w:p>
      <w:pPr>
        <w:pStyle w:val="30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获取拿到每个字符,使用字符去HashMap中查找次数</w:t>
      </w:r>
    </w:p>
    <w:p>
      <w:pPr>
        <w:pStyle w:val="30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如果为空,说明该字符第一次出现</w:t>
      </w:r>
    </w:p>
    <w:p>
      <w:pPr>
        <w:pStyle w:val="30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放入字符作为key,把次数设置为1</w:t>
      </w:r>
    </w:p>
    <w:p>
      <w:pPr>
        <w:pStyle w:val="30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如果之前,已经有字符了,就把字符的次数+1</w:t>
      </w:r>
    </w:p>
    <w:p>
      <w:pPr>
        <w:pStyle w:val="30"/>
        <w:numPr>
          <w:ilvl w:val="0"/>
          <w:numId w:val="22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输出map中的内容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键盘录入语句英语,统计每个单词出现的次数,有如下字符串"If you want to change your fate I think you must come to the dark horse to learn java"(用空格间隔)</w:t>
      </w:r>
    </w:p>
    <w:p>
      <w:r>
        <w:rPr>
          <w:rFonts w:hint="eastAsia"/>
        </w:rPr>
        <w:t>打印格式：</w:t>
      </w:r>
    </w:p>
    <w:p>
      <w:r>
        <w:tab/>
      </w:r>
      <w:r>
        <w:t>to=3</w:t>
      </w:r>
    </w:p>
    <w:p>
      <w:r>
        <w:t xml:space="preserve">  </w:t>
      </w:r>
      <w:r>
        <w:tab/>
      </w:r>
      <w:r>
        <w:t>think=1</w:t>
      </w:r>
    </w:p>
    <w:p>
      <w:r>
        <w:t xml:space="preserve">  </w:t>
      </w:r>
      <w:r>
        <w:tab/>
      </w:r>
      <w:r>
        <w:t>you=2</w:t>
      </w:r>
    </w:p>
    <w:p>
      <w:r>
        <w:tab/>
      </w:r>
      <w:r>
        <w:t>…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创建键盘输入对象</w:t>
      </w:r>
    </w:p>
    <w:p>
      <w:pPr>
        <w:pStyle w:val="30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使用nextLine从键盘中读取一行内容</w:t>
      </w:r>
    </w:p>
    <w:p>
      <w:pPr>
        <w:pStyle w:val="30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定义HashMap,key是单词,value是字符对应的次数</w:t>
      </w:r>
    </w:p>
    <w:p>
      <w:pPr>
        <w:pStyle w:val="30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使用空格分割字符串</w:t>
      </w:r>
    </w:p>
    <w:p>
      <w:pPr>
        <w:pStyle w:val="30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遍历分割好的每个字符串</w:t>
      </w:r>
    </w:p>
    <w:p>
      <w:pPr>
        <w:pStyle w:val="30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获取拿到每个字符串,使用字符去HashMap中查找次数</w:t>
      </w:r>
    </w:p>
    <w:p>
      <w:pPr>
        <w:pStyle w:val="30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如果为空,说明该字符串第一次出现</w:t>
      </w:r>
    </w:p>
    <w:p>
      <w:pPr>
        <w:pStyle w:val="30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放入字符串作为key,把次数设置为1</w:t>
      </w:r>
    </w:p>
    <w:p>
      <w:pPr>
        <w:pStyle w:val="30"/>
        <w:numPr>
          <w:ilvl w:val="0"/>
          <w:numId w:val="23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如果之前,已经有字符串了,就把字符的次数+1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>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Map</w:t>
      </w:r>
      <w:r>
        <w:rPr>
          <w:lang w:val="zh-CN"/>
        </w:rPr>
        <w:t>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t>通过键盘录入</w:t>
      </w:r>
      <w:r>
        <w:rPr>
          <w:rFonts w:hint="eastAsia"/>
        </w:rPr>
        <w:t>五</w:t>
      </w:r>
      <w:r>
        <w:t>个人的姓名</w:t>
      </w:r>
      <w:r>
        <w:rPr>
          <w:rFonts w:hint="eastAsia"/>
        </w:rPr>
        <w:t>,每当录入一个人的姓名,</w:t>
      </w:r>
      <w:r>
        <w:t>随机给出一个成绩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,</w:t>
      </w:r>
      <w:r>
        <w:t xml:space="preserve"> 100</w:t>
      </w:r>
      <w:r>
        <w:rPr>
          <w:rFonts w:hint="eastAsia"/>
        </w:rPr>
        <w:t>](</w:t>
      </w:r>
      <w:r>
        <w:t>包含</w:t>
      </w:r>
      <w:r>
        <w:rPr>
          <w:rFonts w:hint="eastAsia"/>
        </w:rPr>
        <w:t>0分,也包含100分).将姓名和成绩存储到</w:t>
      </w:r>
      <w:r>
        <w:t>Map集合中</w:t>
      </w:r>
      <w:r>
        <w:rPr>
          <w:rFonts w:hint="eastAsia"/>
        </w:rPr>
        <w:t>,</w:t>
      </w:r>
      <w:r>
        <w:t>姓名作为key,成绩作为value.统计五个学生的总分</w:t>
      </w:r>
      <w:r>
        <w:rPr>
          <w:rFonts w:hint="eastAsia"/>
        </w:rPr>
        <w:t>,</w:t>
      </w:r>
      <w:r>
        <w:t>最高分</w:t>
      </w:r>
      <w:r>
        <w:rPr>
          <w:rFonts w:hint="eastAsia"/>
        </w:rPr>
        <w:t>,</w:t>
      </w:r>
      <w:r>
        <w:t>最低分</w:t>
      </w:r>
      <w:r>
        <w:rPr>
          <w:rFonts w:hint="eastAsia"/>
        </w:rPr>
        <w:t>,平均分,并将总分,最高分,最低分,平均分,写入到score</w:t>
      </w:r>
      <w:r>
        <w:t>.txt文件中</w:t>
      </w:r>
      <w:r>
        <w:rPr>
          <w:rFonts w:hint="eastAsia"/>
        </w:rPr>
        <w:t>,</w:t>
      </w:r>
      <w:r>
        <w:t>格式为</w:t>
      </w:r>
      <w:r>
        <w:rPr>
          <w:rFonts w:hint="eastAsia"/>
        </w:rPr>
        <w:t>: 总分=xxx</w:t>
      </w:r>
      <w:r>
        <w:t>,最高分</w:t>
      </w:r>
      <w:r>
        <w:rPr>
          <w:rFonts w:hint="eastAsia"/>
        </w:rPr>
        <w:t>=</w:t>
      </w:r>
      <w:r>
        <w:t>xxx,最低分</w:t>
      </w:r>
      <w:r>
        <w:rPr>
          <w:rFonts w:hint="eastAsia"/>
        </w:rPr>
        <w:t>=</w:t>
      </w:r>
      <w:r>
        <w:t>xxx,平均分</w:t>
      </w:r>
      <w:r>
        <w:rPr>
          <w:rFonts w:hint="eastAsia"/>
        </w:rPr>
        <w:t>=</w:t>
      </w:r>
      <w:r>
        <w:t>xxx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创建键盘输入对象</w:t>
      </w:r>
    </w:p>
    <w:p>
      <w:pPr>
        <w:pStyle w:val="30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创建随机数对象</w:t>
      </w:r>
    </w:p>
    <w:p>
      <w:pPr>
        <w:pStyle w:val="30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创建HashMap集合key存放姓名,value存放成绩</w:t>
      </w:r>
    </w:p>
    <w:p>
      <w:pPr>
        <w:pStyle w:val="30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循环判断HashMap中数量是否小于5</w:t>
      </w:r>
    </w:p>
    <w:p>
      <w:pPr>
        <w:pStyle w:val="30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如果HashMap中数量小于5,让用户再输入一个姓名</w:t>
      </w:r>
    </w:p>
    <w:p>
      <w:pPr>
        <w:pStyle w:val="30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使用随机数生成一个成绩</w:t>
      </w:r>
    </w:p>
    <w:p>
      <w:pPr>
        <w:pStyle w:val="30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将姓名和分数添加到HashMap中</w:t>
      </w:r>
    </w:p>
    <w:p>
      <w:pPr>
        <w:pStyle w:val="30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使用迭代器获取一个键</w:t>
      </w:r>
    </w:p>
    <w:p>
      <w:pPr>
        <w:pStyle w:val="30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通过键找到对应的分数,作为默认分数</w:t>
      </w:r>
    </w:p>
    <w:p>
      <w:pPr>
        <w:pStyle w:val="30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定义总分分变量</w:t>
      </w:r>
    </w:p>
    <w:p>
      <w:pPr>
        <w:pStyle w:val="30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定义最高分变量=默认分数</w:t>
      </w:r>
    </w:p>
    <w:p>
      <w:pPr>
        <w:pStyle w:val="30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定义最低分变量=默认分数</w:t>
      </w:r>
    </w:p>
    <w:p>
      <w:pPr>
        <w:pStyle w:val="30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使用keySet获取到所有的key</w:t>
      </w:r>
    </w:p>
    <w:p>
      <w:pPr>
        <w:pStyle w:val="30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使用增强for遍历所有的key</w:t>
      </w:r>
    </w:p>
    <w:p>
      <w:pPr>
        <w:pStyle w:val="30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根据key找到对应的value</w:t>
      </w:r>
    </w:p>
    <w:p>
      <w:pPr>
        <w:pStyle w:val="30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将这个分数添加到总分</w:t>
      </w:r>
    </w:p>
    <w:p>
      <w:pPr>
        <w:pStyle w:val="30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如果最高分小于这个分数,让最高分=这个分数</w:t>
      </w:r>
    </w:p>
    <w:p>
      <w:pPr>
        <w:pStyle w:val="30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如果最低分大于这个分数,让最低分=这个分数</w:t>
      </w:r>
    </w:p>
    <w:p>
      <w:pPr>
        <w:pStyle w:val="30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计算平均分</w:t>
      </w:r>
    </w:p>
    <w:p>
      <w:pPr>
        <w:pStyle w:val="30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定义StringBuilder,用于拼接,总分,最高分,最低分,平均分字符串</w:t>
      </w:r>
    </w:p>
    <w:p>
      <w:pPr>
        <w:pStyle w:val="30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创建FileWriter字符输出流</w:t>
      </w:r>
    </w:p>
    <w:p>
      <w:pPr>
        <w:pStyle w:val="30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使用字符输出流将拼接好的字符串写到文件中</w:t>
      </w:r>
    </w:p>
    <w:p>
      <w:pPr>
        <w:pStyle w:val="30"/>
        <w:numPr>
          <w:ilvl w:val="0"/>
          <w:numId w:val="24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关闭流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有一个Map集合里面存储了学生的名字,年龄,内容如下:{赵四=21, 王二=17, 张三=21},</w:t>
      </w:r>
      <w:r>
        <w:t>1</w:t>
      </w:r>
      <w:r>
        <w:rPr>
          <w:rFonts w:hint="eastAsia"/>
        </w:rPr>
        <w:t>将里面的元素使用两种遍历方式打印的控制台,2将赵四的年龄改为18,3将元素存入到student.txt中.</w:t>
      </w:r>
      <w:r>
        <w:t>一行</w:t>
      </w:r>
      <w:r>
        <w:rPr>
          <w:rFonts w:hint="eastAsia"/>
        </w:rPr>
        <w:t>保存格式:姓名,年龄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创建HashMap集合key存放姓名,value存放年龄</w:t>
      </w:r>
    </w:p>
    <w:p>
      <w:pPr>
        <w:pStyle w:val="30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使用put添加对应的数据</w:t>
      </w:r>
    </w:p>
    <w:p>
      <w:pPr>
        <w:pStyle w:val="30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使用keySet遍历Map</w:t>
      </w:r>
    </w:p>
    <w:p>
      <w:pPr>
        <w:pStyle w:val="30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使用entrySet遍历Map</w:t>
      </w:r>
    </w:p>
    <w:p>
      <w:pPr>
        <w:pStyle w:val="30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使用put修改赵四的年龄为18岁</w:t>
      </w:r>
    </w:p>
    <w:p>
      <w:pPr>
        <w:pStyle w:val="30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创建BufferedWriter字符输出流</w:t>
      </w:r>
    </w:p>
    <w:p>
      <w:pPr>
        <w:pStyle w:val="30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使用keySet遍历Map</w:t>
      </w:r>
    </w:p>
    <w:p>
      <w:pPr>
        <w:pStyle w:val="30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根据key拿到对应的value</w:t>
      </w:r>
    </w:p>
    <w:p>
      <w:pPr>
        <w:pStyle w:val="30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使用字符输出流将拼接好的字符串写到文件中</w:t>
      </w:r>
    </w:p>
    <w:p>
      <w:pPr>
        <w:pStyle w:val="30"/>
        <w:numPr>
          <w:ilvl w:val="0"/>
          <w:numId w:val="25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关闭流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使用键盘循环录入:书名,价格.创建一个Map集合,key存储书名,value存储书的价格. 录入以下5本书数据:{J</w:t>
      </w:r>
      <w:r>
        <w:rPr>
          <w:lang w:val="zh-CN"/>
        </w:rPr>
        <w:t>ava</w:t>
      </w:r>
      <w:r>
        <w:rPr>
          <w:rFonts w:hint="eastAsia"/>
          <w:lang w:val="zh-CN"/>
        </w:rPr>
        <w:t>=32.5,C++=25,PHP=28.6,UI=21.3,</w:t>
      </w:r>
      <w:r>
        <w:rPr>
          <w:lang w:val="zh-CN"/>
        </w:rPr>
        <w:t>Python=10.2</w:t>
      </w:r>
      <w:r>
        <w:rPr>
          <w:rFonts w:hint="eastAsia"/>
          <w:lang w:val="zh-CN"/>
        </w:rPr>
        <w:t>} 要求;</w:t>
      </w:r>
    </w:p>
    <w:p>
      <w:pPr>
        <w:rPr>
          <w:lang w:val="zh-CN"/>
        </w:rPr>
      </w:pPr>
      <w:r>
        <w:rPr>
          <w:rFonts w:hint="eastAsia"/>
          <w:lang w:val="zh-CN"/>
        </w:rPr>
        <w:t>1.删除集合中的</w:t>
      </w:r>
      <w:r>
        <w:rPr>
          <w:lang w:val="zh-CN"/>
        </w:rPr>
        <w:t>C++</w:t>
      </w:r>
      <w:r>
        <w:rPr>
          <w:rFonts w:hint="eastAsia"/>
          <w:lang w:val="zh-CN"/>
        </w:rPr>
        <w:t>这本书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2.Java的这本书涨价为38.5元 </w:t>
      </w:r>
    </w:p>
    <w:p>
      <w:r>
        <w:rPr>
          <w:rFonts w:hint="eastAsia"/>
          <w:lang w:val="zh-CN"/>
        </w:rPr>
        <w:t>3.使用keySet和entry</w:t>
      </w:r>
      <w:r>
        <w:rPr>
          <w:lang w:val="zh-CN"/>
        </w:rPr>
        <w:t>Set</w:t>
      </w:r>
      <w:r>
        <w:rPr>
          <w:rFonts w:hint="eastAsia"/>
          <w:lang w:val="zh-CN"/>
        </w:rPr>
        <w:t>两种不同方式对集合遍历输出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创建HashMap集合key存放姓名,value存放年龄</w:t>
      </w:r>
    </w:p>
    <w:p>
      <w:pPr>
        <w:pStyle w:val="30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创建键盘录入对象Scanner</w:t>
      </w:r>
    </w:p>
    <w:p>
      <w:pPr>
        <w:pStyle w:val="30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循环判断HashSet的数量是否小于5</w:t>
      </w:r>
    </w:p>
    <w:p>
      <w:pPr>
        <w:pStyle w:val="30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如果HashSet的数量小于5,让用户输入一本书的信息</w:t>
      </w:r>
    </w:p>
    <w:p>
      <w:pPr>
        <w:pStyle w:val="30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使用,分割书名和价格</w:t>
      </w:r>
    </w:p>
    <w:p>
      <w:pPr>
        <w:pStyle w:val="30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将书名和价格添加到HashMap中</w:t>
      </w:r>
    </w:p>
    <w:p>
      <w:pPr>
        <w:pStyle w:val="30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使用remove方法删除集合中的C++这本书</w:t>
      </w:r>
    </w:p>
    <w:p>
      <w:pPr>
        <w:pStyle w:val="30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使用put方法将Java的这本书涨价为38.5元</w:t>
      </w:r>
    </w:p>
    <w:p>
      <w:pPr>
        <w:pStyle w:val="30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使用keySet遍历Map</w:t>
      </w:r>
    </w:p>
    <w:p>
      <w:pPr>
        <w:pStyle w:val="30"/>
        <w:numPr>
          <w:ilvl w:val="0"/>
          <w:numId w:val="26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使用entrySet遍历Map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lang w:val="zh-CN"/>
        </w:rPr>
        <w:t>Map中有</w:t>
      </w:r>
      <w:r>
        <w:rPr>
          <w:rFonts w:hint="eastAsia"/>
          <w:lang w:val="zh-CN"/>
        </w:rPr>
        <w:t>{张三=</w:t>
      </w:r>
      <w:r>
        <w:rPr>
          <w:lang w:val="zh-CN"/>
        </w:rPr>
        <w:t>23</w:t>
      </w:r>
      <w:r>
        <w:rPr>
          <w:rFonts w:hint="eastAsia"/>
          <w:lang w:val="zh-CN"/>
        </w:rPr>
        <w:t>,</w:t>
      </w:r>
      <w:r>
        <w:rPr>
          <w:lang w:val="zh-CN"/>
        </w:rPr>
        <w:t>李四</w:t>
      </w:r>
      <w:r>
        <w:rPr>
          <w:rFonts w:hint="eastAsia"/>
          <w:lang w:val="zh-CN"/>
        </w:rPr>
        <w:t>=</w:t>
      </w:r>
      <w:r>
        <w:rPr>
          <w:lang w:val="zh-CN"/>
        </w:rPr>
        <w:t>24</w:t>
      </w:r>
      <w:r>
        <w:rPr>
          <w:rFonts w:hint="eastAsia"/>
          <w:lang w:val="zh-CN"/>
        </w:rPr>
        <w:t>,</w:t>
      </w:r>
      <w:r>
        <w:rPr>
          <w:lang w:val="zh-CN"/>
        </w:rPr>
        <w:t>王五</w:t>
      </w:r>
      <w:r>
        <w:rPr>
          <w:rFonts w:hint="eastAsia"/>
          <w:lang w:val="zh-CN"/>
        </w:rPr>
        <w:t>=</w:t>
      </w:r>
      <w:r>
        <w:rPr>
          <w:lang w:val="zh-CN"/>
        </w:rPr>
        <w:t>15</w:t>
      </w:r>
      <w:r>
        <w:rPr>
          <w:rFonts w:hint="eastAsia"/>
          <w:lang w:val="zh-CN"/>
        </w:rPr>
        <w:t>,</w:t>
      </w:r>
      <w:r>
        <w:rPr>
          <w:lang w:val="zh-CN"/>
        </w:rPr>
        <w:t>赵六</w:t>
      </w:r>
      <w:r>
        <w:rPr>
          <w:rFonts w:hint="eastAsia"/>
          <w:lang w:val="zh-CN"/>
        </w:rPr>
        <w:t>=</w:t>
      </w:r>
      <w:r>
        <w:rPr>
          <w:lang w:val="zh-CN"/>
        </w:rPr>
        <w:t>36</w:t>
      </w:r>
      <w:r>
        <w:rPr>
          <w:rFonts w:hint="eastAsia"/>
          <w:lang w:val="zh-CN"/>
        </w:rPr>
        <w:t>,</w:t>
      </w:r>
      <w:r>
        <w:rPr>
          <w:lang w:val="zh-CN"/>
        </w:rPr>
        <w:t>孙七</w:t>
      </w:r>
      <w:r>
        <w:rPr>
          <w:rFonts w:hint="eastAsia"/>
          <w:lang w:val="zh-CN"/>
        </w:rPr>
        <w:t>=</w:t>
      </w:r>
      <w:r>
        <w:rPr>
          <w:lang w:val="zh-CN"/>
        </w:rPr>
        <w:t>17</w:t>
      </w:r>
      <w:r>
        <w:rPr>
          <w:rFonts w:hint="eastAsia"/>
          <w:lang w:val="zh-CN"/>
        </w:rPr>
        <w:t>,</w:t>
      </w:r>
      <w:r>
        <w:rPr>
          <w:lang w:val="zh-CN"/>
        </w:rPr>
        <w:t>田七</w:t>
      </w:r>
      <w:r>
        <w:rPr>
          <w:rFonts w:hint="eastAsia"/>
          <w:lang w:val="zh-CN"/>
        </w:rPr>
        <w:t>=</w:t>
      </w:r>
      <w:r>
        <w:rPr>
          <w:lang w:val="zh-CN"/>
        </w:rPr>
        <w:t>57</w:t>
      </w:r>
      <w:r>
        <w:rPr>
          <w:rFonts w:hint="eastAsia"/>
          <w:lang w:val="zh-CN"/>
        </w:rPr>
        <w:t>,</w:t>
      </w:r>
      <w:r>
        <w:rPr>
          <w:lang w:val="zh-CN"/>
        </w:rPr>
        <w:t>周八</w:t>
      </w:r>
      <w:r>
        <w:rPr>
          <w:rFonts w:hint="eastAsia"/>
          <w:lang w:val="zh-CN"/>
        </w:rPr>
        <w:t>=</w:t>
      </w:r>
      <w:r>
        <w:rPr>
          <w:lang w:val="zh-CN"/>
        </w:rPr>
        <w:t>35</w:t>
      </w:r>
      <w:r>
        <w:rPr>
          <w:rFonts w:hint="eastAsia"/>
          <w:lang w:val="zh-CN"/>
        </w:rPr>
        <w:t>}这些元素key为姓名value为年龄.将周八的年龄修改为22,并将年龄小于30岁人的信息写入到perosn</w:t>
      </w:r>
      <w:r>
        <w:rPr>
          <w:lang w:val="zh-CN"/>
        </w:rPr>
        <w:t>.txt中</w:t>
      </w:r>
      <w:r>
        <w:rPr>
          <w:rFonts w:hint="eastAsia"/>
          <w:lang w:val="zh-CN"/>
        </w:rPr>
        <w:t>,person.txt每行数据</w:t>
      </w:r>
      <w:r>
        <w:rPr>
          <w:lang w:val="zh-CN"/>
        </w:rPr>
        <w:t>格式为</w:t>
      </w:r>
      <w:r>
        <w:rPr>
          <w:rFonts w:hint="eastAsia"/>
          <w:lang w:val="zh-CN"/>
        </w:rPr>
        <w:t>:</w:t>
      </w:r>
      <w:r>
        <w:rPr>
          <w:lang w:val="zh-CN"/>
        </w:rPr>
        <w:t>姓名</w:t>
      </w:r>
      <w:r>
        <w:rPr>
          <w:rFonts w:hint="eastAsia"/>
          <w:lang w:val="zh-CN"/>
        </w:rPr>
        <w:t>=</w:t>
      </w:r>
      <w:r>
        <w:rPr>
          <w:lang w:val="zh-CN"/>
        </w:rPr>
        <w:t>年龄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创建HashMap集合key存放姓名,value存放年龄</w:t>
      </w:r>
    </w:p>
    <w:p>
      <w:pPr>
        <w:pStyle w:val="30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使用put方法添加对应的元素</w:t>
      </w:r>
    </w:p>
    <w:p>
      <w:pPr>
        <w:pStyle w:val="30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使用put将周八的年龄修改为22</w:t>
      </w:r>
    </w:p>
    <w:p>
      <w:pPr>
        <w:pStyle w:val="30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创建BufferedWriter字符输出流</w:t>
      </w:r>
    </w:p>
    <w:p>
      <w:pPr>
        <w:pStyle w:val="30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使用keySet遍历HashMap集合</w:t>
      </w:r>
    </w:p>
    <w:p>
      <w:pPr>
        <w:pStyle w:val="30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根据key获取到对应的value</w:t>
      </w:r>
    </w:p>
    <w:p>
      <w:pPr>
        <w:pStyle w:val="30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zh-CN"/>
        </w:rPr>
        <w:t>将key和value按格式拼接好写入到person.txt文件中</w:t>
      </w:r>
    </w:p>
    <w:p>
      <w:pPr>
        <w:pStyle w:val="30"/>
        <w:numPr>
          <w:ilvl w:val="0"/>
          <w:numId w:val="27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关闭流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30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字符串分割</w:t>
      </w:r>
    </w:p>
    <w:p>
      <w:pPr>
        <w:pStyle w:val="30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eastAsia="zh-CN"/>
        </w:rPr>
      </w:pPr>
      <w:r>
        <w:rPr>
          <w:rFonts w:hint="eastAsia" w:ascii="Courier New" w:hAnsi="Courier New"/>
          <w:color w:val="000000"/>
          <w:szCs w:val="21"/>
        </w:rPr>
        <w:t>现有一串字符串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常州极客营,无锡极客营,武汉极客营,镇江极客营,苏州极客营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hint="eastAsia" w:ascii="Courier New" w:hAnsi="Courier New"/>
          <w:color w:val="000000"/>
          <w:szCs w:val="21"/>
        </w:rPr>
        <w:t>,要求使用程序统计出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极客营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hint="eastAsia" w:ascii="Courier New" w:hAnsi="Courier New"/>
          <w:color w:val="000000"/>
          <w:szCs w:val="21"/>
        </w:rPr>
        <w:t>在该字符串中出现的次数</w:t>
      </w:r>
      <w:r>
        <w:rPr>
          <w:rFonts w:hint="eastAsia" w:ascii="Courier New" w:hAnsi="Courier New"/>
          <w:color w:val="000000"/>
          <w:szCs w:val="21"/>
          <w:lang w:eastAsia="zh-CN"/>
        </w:rPr>
        <w:t>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定义传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极客营</w:t>
      </w:r>
      <w:r>
        <w:rPr>
          <w:rFonts w:hint="eastAsia"/>
          <w:lang w:val="zh-CN"/>
        </w:rPr>
        <w:t>字符串</w:t>
      </w:r>
    </w:p>
    <w:p>
      <w:pPr>
        <w:pStyle w:val="30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创建HashMap保存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极客营</w:t>
      </w:r>
      <w:r>
        <w:rPr>
          <w:rFonts w:hint="eastAsia"/>
          <w:lang w:val="zh-CN"/>
        </w:rPr>
        <w:t>的次数</w:t>
      </w:r>
    </w:p>
    <w:p>
      <w:pPr>
        <w:pStyle w:val="30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使用put添加key"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极客营</w:t>
      </w:r>
      <w:r>
        <w:rPr>
          <w:rFonts w:hint="eastAsia"/>
          <w:lang w:val="zh-CN"/>
        </w:rPr>
        <w:t>"</w:t>
      </w:r>
    </w:p>
    <w:p>
      <w:pPr>
        <w:pStyle w:val="30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使用,分割字符串</w:t>
      </w:r>
    </w:p>
    <w:p>
      <w:pPr>
        <w:pStyle w:val="30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使用增强for遍历获取每个分割出来的字符串</w:t>
      </w:r>
    </w:p>
    <w:p>
      <w:pPr>
        <w:pStyle w:val="30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如果分割后的字符串串包含"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极客营</w:t>
      </w:r>
      <w:r>
        <w:rPr>
          <w:rFonts w:hint="eastAsia"/>
          <w:lang w:val="zh-CN"/>
        </w:rPr>
        <w:t>",让HashSet中"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极客营</w:t>
      </w:r>
      <w:r>
        <w:rPr>
          <w:rFonts w:hint="eastAsia"/>
          <w:lang w:val="zh-CN"/>
        </w:rPr>
        <w:t>"的value+1</w:t>
      </w:r>
    </w:p>
    <w:p>
      <w:pPr>
        <w:pStyle w:val="30"/>
        <w:numPr>
          <w:ilvl w:val="0"/>
          <w:numId w:val="29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打印HashMap的内容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t>有</w:t>
      </w:r>
      <w:r>
        <w:rPr>
          <w:rFonts w:hint="eastAsia"/>
        </w:rPr>
        <w:t>2个数组,第一个数组内容为:[黑龙江省,浙江省,江西省,广东省,福建省],第二个数组为:[哈尔滨,杭州,南昌,广州,福州],将第一个数组元素作为key,第二个数组元素作为value存储到Map集合中.如{黑龙江省=哈尔滨, 浙江省=杭州,</w:t>
      </w:r>
      <w:r>
        <w:t xml:space="preserve"> …</w:t>
      </w:r>
      <w:r>
        <w:rPr>
          <w:rFonts w:hint="eastAsia"/>
        </w:rPr>
        <w:t>}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定义第一个数组arr1</w:t>
      </w:r>
    </w:p>
    <w:p>
      <w:pPr>
        <w:pStyle w:val="30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定义第二个数组arr2</w:t>
      </w:r>
    </w:p>
    <w:p>
      <w:pPr>
        <w:pStyle w:val="30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创建HashMap,key存放省,value存放市</w:t>
      </w:r>
    </w:p>
    <w:p>
      <w:pPr>
        <w:pStyle w:val="30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使用普通for循环遍历arr1</w:t>
      </w:r>
    </w:p>
    <w:p>
      <w:pPr>
        <w:pStyle w:val="30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根据索引到arr1中获取到省</w:t>
      </w:r>
    </w:p>
    <w:p>
      <w:pPr>
        <w:pStyle w:val="30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根据索引到arr2中获取到省会城市</w:t>
      </w:r>
    </w:p>
    <w:p>
      <w:pPr>
        <w:pStyle w:val="30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将省和省会城市添加到HashMap中</w:t>
      </w:r>
    </w:p>
    <w:p>
      <w:pPr>
        <w:pStyle w:val="30"/>
        <w:numPr>
          <w:ilvl w:val="0"/>
          <w:numId w:val="30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输出HashMap中的内容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</w:t>
      </w:r>
      <w:r>
        <w:rPr>
          <w:lang w:val="zh-CN"/>
        </w:rPr>
        <w:t>Map集合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lang w:val="zh-CN"/>
        </w:rPr>
        <w:t>Map中有</w:t>
      </w:r>
      <w:r>
        <w:rPr>
          <w:rFonts w:hint="eastAsia"/>
          <w:lang w:val="zh-CN"/>
        </w:rPr>
        <w:t>{张三=</w:t>
      </w:r>
      <w:r>
        <w:rPr>
          <w:lang w:val="zh-CN"/>
        </w:rPr>
        <w:t>3</w:t>
      </w:r>
      <w:r>
        <w:rPr>
          <w:rFonts w:hint="eastAsia"/>
          <w:lang w:val="zh-CN"/>
        </w:rPr>
        <w:t>,</w:t>
      </w:r>
      <w:r>
        <w:rPr>
          <w:lang w:val="zh-CN"/>
        </w:rPr>
        <w:t>李四</w:t>
      </w:r>
      <w:r>
        <w:rPr>
          <w:rFonts w:hint="eastAsia"/>
          <w:lang w:val="zh-CN"/>
        </w:rPr>
        <w:t>=</w:t>
      </w:r>
      <w:r>
        <w:rPr>
          <w:lang w:val="zh-CN"/>
        </w:rPr>
        <w:t>4</w:t>
      </w:r>
      <w:r>
        <w:rPr>
          <w:rFonts w:hint="eastAsia"/>
          <w:lang w:val="zh-CN"/>
        </w:rPr>
        <w:t>,</w:t>
      </w:r>
      <w:r>
        <w:rPr>
          <w:lang w:val="zh-CN"/>
        </w:rPr>
        <w:t>王五</w:t>
      </w:r>
      <w:r>
        <w:rPr>
          <w:rFonts w:hint="eastAsia"/>
          <w:lang w:val="zh-CN"/>
        </w:rPr>
        <w:t>=</w:t>
      </w:r>
      <w:r>
        <w:rPr>
          <w:lang w:val="zh-CN"/>
        </w:rPr>
        <w:t>5</w:t>
      </w:r>
      <w:r>
        <w:rPr>
          <w:rFonts w:hint="eastAsia"/>
          <w:lang w:val="zh-CN"/>
        </w:rPr>
        <w:t>,</w:t>
      </w:r>
      <w:r>
        <w:rPr>
          <w:lang w:val="zh-CN"/>
        </w:rPr>
        <w:t>赵六</w:t>
      </w:r>
      <w:r>
        <w:rPr>
          <w:rFonts w:hint="eastAsia"/>
          <w:lang w:val="zh-CN"/>
        </w:rPr>
        <w:t>=</w:t>
      </w:r>
      <w:r>
        <w:rPr>
          <w:lang w:val="zh-CN"/>
        </w:rPr>
        <w:t>6</w:t>
      </w:r>
      <w:r>
        <w:rPr>
          <w:rFonts w:hint="eastAsia"/>
          <w:lang w:val="zh-CN"/>
        </w:rPr>
        <w:t>,</w:t>
      </w:r>
      <w:r>
        <w:rPr>
          <w:lang w:val="zh-CN"/>
        </w:rPr>
        <w:t>孙七</w:t>
      </w:r>
      <w:r>
        <w:rPr>
          <w:rFonts w:hint="eastAsia"/>
          <w:lang w:val="zh-CN"/>
        </w:rPr>
        <w:t>=</w:t>
      </w:r>
      <w:r>
        <w:rPr>
          <w:lang w:val="zh-CN"/>
        </w:rPr>
        <w:t>7</w:t>
      </w:r>
      <w:r>
        <w:rPr>
          <w:rFonts w:hint="eastAsia"/>
          <w:lang w:val="zh-CN"/>
        </w:rPr>
        <w:t>,</w:t>
      </w:r>
      <w:r>
        <w:rPr>
          <w:lang w:val="zh-CN"/>
        </w:rPr>
        <w:t>田七</w:t>
      </w:r>
      <w:r>
        <w:rPr>
          <w:rFonts w:hint="eastAsia"/>
          <w:lang w:val="zh-CN"/>
        </w:rPr>
        <w:t>=</w:t>
      </w:r>
      <w:r>
        <w:rPr>
          <w:lang w:val="zh-CN"/>
        </w:rPr>
        <w:t>7</w:t>
      </w:r>
      <w:r>
        <w:rPr>
          <w:rFonts w:hint="eastAsia"/>
          <w:lang w:val="zh-CN"/>
        </w:rPr>
        <w:t>,</w:t>
      </w:r>
      <w:r>
        <w:rPr>
          <w:lang w:val="zh-CN"/>
        </w:rPr>
        <w:t>周八</w:t>
      </w:r>
      <w:r>
        <w:rPr>
          <w:rFonts w:hint="eastAsia"/>
          <w:lang w:val="zh-CN"/>
        </w:rPr>
        <w:t>=</w:t>
      </w:r>
      <w:r>
        <w:rPr>
          <w:lang w:val="zh-CN"/>
        </w:rPr>
        <w:t>5</w:t>
      </w:r>
      <w:r>
        <w:rPr>
          <w:rFonts w:hint="eastAsia"/>
          <w:lang w:val="zh-CN"/>
        </w:rPr>
        <w:t>}这些元素.将Map中value相同的元素从Map中去除(value为7和5是相同的,都要删除).再将Map中剩余元素的key存放到一个Array</w:t>
      </w:r>
      <w:r>
        <w:rPr>
          <w:lang w:val="zh-CN"/>
        </w:rPr>
        <w:t>Lis中</w:t>
      </w:r>
      <w:r>
        <w:rPr>
          <w:rFonts w:hint="eastAsia"/>
          <w:lang w:val="zh-CN"/>
        </w:rPr>
        <w:t>,</w:t>
      </w:r>
      <w:r>
        <w:rPr>
          <w:lang w:val="zh-CN"/>
        </w:rPr>
        <w:t>并打印到控制台上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t>1</w:t>
      </w:r>
      <w:r>
        <w:rPr>
          <w:rFonts w:hint="eastAsia"/>
        </w:rPr>
        <w:t>.</w:t>
      </w:r>
      <w:r>
        <w:t>Hash</w:t>
      </w:r>
      <w:r>
        <w:rPr>
          <w:rFonts w:hint="eastAsia"/>
        </w:rPr>
        <w:t>Map</w:t>
      </w:r>
      <w:r>
        <w:rPr>
          <w:rFonts w:hint="eastAsia" w:ascii="微软雅黑" w:hAnsi="微软雅黑" w:eastAsia="微软雅黑" w:cs="微软雅黑"/>
        </w:rPr>
        <w:t>嵌套Hash</w:t>
      </w:r>
      <w:r>
        <w:rPr>
          <w:rFonts w:hint="eastAsia"/>
        </w:rPr>
        <w:t>Map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pStyle w:val="31"/>
        <w:numPr>
          <w:ilvl w:val="0"/>
          <w:numId w:val="0"/>
        </w:numPr>
        <w:rPr>
          <w:rFonts w:hint="eastAsia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极客营</w:t>
      </w:r>
      <w:bookmarkStart w:id="0" w:name="_GoBack"/>
      <w:bookmarkEnd w:id="0"/>
      <w:r>
        <w:rPr>
          <w:rFonts w:hint="eastAsia"/>
        </w:rPr>
        <w:t>包含2个班级:Java基础班,Java就业班</w:t>
      </w:r>
    </w:p>
    <w:p>
      <w:pPr>
        <w:pStyle w:val="31"/>
        <w:numPr>
          <w:ilvl w:val="0"/>
          <w:numId w:val="0"/>
        </w:numPr>
        <w:ind w:left="840"/>
      </w:pPr>
      <w:r>
        <w:rPr>
          <w:rFonts w:hint="eastAsia"/>
        </w:rPr>
        <w:t>Java基础班:</w:t>
      </w:r>
    </w:p>
    <w:p>
      <w:pPr>
        <w:pStyle w:val="31"/>
        <w:numPr>
          <w:ilvl w:val="0"/>
          <w:numId w:val="0"/>
        </w:numPr>
        <w:ind w:left="840" w:firstLine="420"/>
      </w:pPr>
      <w:r>
        <w:rPr>
          <w:rFonts w:hint="eastAsia"/>
        </w:rPr>
        <w:t>001</w:t>
      </w:r>
      <w:r>
        <w:rPr>
          <w:rFonts w:hint="eastAsia"/>
        </w:rPr>
        <w:tab/>
      </w:r>
      <w:r>
        <w:rPr>
          <w:rFonts w:hint="eastAsia"/>
        </w:rPr>
        <w:t>李晨</w:t>
      </w:r>
    </w:p>
    <w:p>
      <w:pPr>
        <w:pStyle w:val="31"/>
        <w:numPr>
          <w:ilvl w:val="0"/>
          <w:numId w:val="0"/>
        </w:numPr>
        <w:ind w:left="840" w:firstLine="420"/>
      </w:pPr>
      <w:r>
        <w:rPr>
          <w:rFonts w:hint="eastAsia"/>
        </w:rPr>
        <w:t>002</w:t>
      </w:r>
      <w:r>
        <w:rPr>
          <w:rFonts w:hint="eastAsia"/>
        </w:rPr>
        <w:tab/>
      </w:r>
      <w:r>
        <w:rPr>
          <w:rFonts w:hint="eastAsia"/>
        </w:rPr>
        <w:t>范冰冰</w:t>
      </w:r>
    </w:p>
    <w:p>
      <w:pPr>
        <w:pStyle w:val="31"/>
        <w:numPr>
          <w:ilvl w:val="0"/>
          <w:numId w:val="0"/>
        </w:numPr>
        <w:ind w:left="840"/>
      </w:pPr>
      <w:r>
        <w:rPr>
          <w:rFonts w:hint="eastAsia"/>
        </w:rPr>
        <w:t>Java就业班:</w:t>
      </w:r>
    </w:p>
    <w:p>
      <w:pPr>
        <w:pStyle w:val="31"/>
        <w:numPr>
          <w:ilvl w:val="0"/>
          <w:numId w:val="0"/>
        </w:numPr>
        <w:ind w:left="840" w:firstLine="420"/>
      </w:pPr>
      <w:r>
        <w:rPr>
          <w:rFonts w:hint="eastAsia"/>
        </w:rPr>
        <w:t>001</w:t>
      </w:r>
      <w:r>
        <w:rPr>
          <w:rFonts w:hint="eastAsia"/>
        </w:rPr>
        <w:tab/>
      </w:r>
      <w:r>
        <w:rPr>
          <w:rFonts w:hint="eastAsia"/>
        </w:rPr>
        <w:t>马云</w:t>
      </w:r>
    </w:p>
    <w:p>
      <w:pPr>
        <w:ind w:left="840" w:firstLine="420"/>
      </w:pPr>
      <w:r>
        <w:rPr>
          <w:rFonts w:hint="eastAsia"/>
        </w:rPr>
        <w:t>002</w:t>
      </w:r>
      <w:r>
        <w:rPr>
          <w:rFonts w:hint="eastAsia"/>
        </w:rPr>
        <w:tab/>
      </w:r>
      <w:r>
        <w:rPr>
          <w:rFonts w:hint="eastAsia"/>
        </w:rPr>
        <w:t>马化腾</w:t>
      </w:r>
    </w:p>
    <w:p>
      <w:pPr>
        <w:rPr>
          <w:lang w:val="zh-CN"/>
        </w:rPr>
      </w:pPr>
      <w:r>
        <w:t>使用Hash</w:t>
      </w:r>
      <w:r>
        <w:rPr>
          <w:rFonts w:hint="eastAsia"/>
        </w:rPr>
        <w:t>Map</w:t>
      </w:r>
      <w:r>
        <w:rPr>
          <w:rFonts w:hint="eastAsia" w:ascii="微软雅黑" w:hAnsi="微软雅黑" w:eastAsia="微软雅黑" w:cs="微软雅黑"/>
        </w:rPr>
        <w:t>嵌套Hash</w:t>
      </w:r>
      <w:r>
        <w:rPr>
          <w:rFonts w:hint="eastAsia"/>
        </w:rPr>
        <w:t>Map</w:t>
      </w:r>
      <w:r>
        <w:rPr>
          <w:lang w:val="zh-CN"/>
        </w:rPr>
        <w:t>方式完成</w:t>
      </w:r>
      <w:r>
        <w:rPr>
          <w:rFonts w:hint="eastAsia"/>
        </w:rPr>
        <w:t>,</w:t>
      </w:r>
      <w:r>
        <w:rPr>
          <w:lang w:val="zh-CN"/>
        </w:rPr>
        <w:t>1使用</w:t>
      </w:r>
      <w:r>
        <w:t>keySet</w:t>
      </w:r>
      <w:r>
        <w:rPr>
          <w:rFonts w:hint="eastAsia"/>
        </w:rPr>
        <w:t>和增强for遍历出里面的元素,</w:t>
      </w:r>
      <w:r>
        <w:rPr>
          <w:lang w:val="zh-CN"/>
        </w:rPr>
        <w:t>2使用</w:t>
      </w:r>
      <w:r>
        <w:rPr>
          <w:rFonts w:hint="eastAsia"/>
        </w:rPr>
        <w:t>entry</w:t>
      </w:r>
      <w:r>
        <w:t>Set</w:t>
      </w:r>
      <w:r>
        <w:rPr>
          <w:rFonts w:hint="eastAsia"/>
        </w:rPr>
        <w:t>和迭代器遍历出里面的元素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.Map</w:t>
      </w:r>
      <w:r>
        <w:rPr>
          <w:lang w:val="zh-CN"/>
        </w:rPr>
        <w:t>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</w:rPr>
      </w:pPr>
      <w:r>
        <w:t>已知</w:t>
      </w:r>
      <w:r>
        <w:rPr>
          <w:rFonts w:hint="eastAsia"/>
        </w:rPr>
        <w:t>Map中保存如下信息:{</w:t>
      </w:r>
      <w:r>
        <w:t>“</w:t>
      </w:r>
      <w:r>
        <w:rPr>
          <w:rFonts w:hint="eastAsia"/>
        </w:rPr>
        <w:t>及时雨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宋江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玉麒麟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卢俊义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智多星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吴用</w:t>
      </w:r>
      <w:r>
        <w:t>”</w:t>
      </w:r>
      <w:r>
        <w:rPr>
          <w:rFonts w:hint="eastAsia"/>
        </w:rPr>
        <w:t>},其中键表示水浒中人物的外号,value表示人物的姓名.</w:t>
      </w:r>
      <w:r>
        <w:t>1</w:t>
      </w:r>
      <w:r>
        <w:rPr>
          <w:rFonts w:hint="eastAsia"/>
        </w:rPr>
        <w:t xml:space="preserve">往Map中添加 </w:t>
      </w:r>
      <w:r>
        <w:t>“</w:t>
      </w:r>
      <w:r>
        <w:rPr>
          <w:rFonts w:hint="eastAsia"/>
        </w:rPr>
        <w:t>入云龙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公孙胜</w:t>
      </w:r>
      <w:r>
        <w:t>”</w:t>
      </w:r>
      <w:r>
        <w:rPr>
          <w:rFonts w:hint="eastAsia"/>
        </w:rPr>
        <w:t xml:space="preserve">, </w:t>
      </w:r>
      <w:r>
        <w:t>”</w:t>
      </w:r>
      <w:r>
        <w:rPr>
          <w:rFonts w:hint="eastAsia"/>
        </w:rPr>
        <w:t>豹子头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林冲</w:t>
      </w:r>
      <w:r>
        <w:t>”两位好汉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删除</w:t>
      </w:r>
      <w:r>
        <w:t>“</w:t>
      </w:r>
      <w:r>
        <w:rPr>
          <w:rFonts w:hint="eastAsia"/>
        </w:rPr>
        <w:t>玉麒麟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卢俊义</w:t>
      </w:r>
      <w:r>
        <w:t>”</w:t>
      </w:r>
      <w:r>
        <w:rPr>
          <w:rFonts w:hint="eastAsia"/>
        </w:rPr>
        <w:t>,</w:t>
      </w:r>
      <w:r>
        <w:t>3将key为“</w:t>
      </w:r>
      <w:r>
        <w:rPr>
          <w:rFonts w:hint="eastAsia"/>
        </w:rPr>
        <w:t>智多星</w:t>
      </w:r>
      <w:r>
        <w:t>”的value修改为null,4.将“</w:t>
      </w:r>
      <w:r>
        <w:rPr>
          <w:rFonts w:hint="eastAsia"/>
        </w:rPr>
        <w:t>及时雨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宋江</w:t>
      </w:r>
      <w:r>
        <w:t>”</w:t>
      </w:r>
      <w:r>
        <w:rPr>
          <w:rFonts w:hint="eastAsia"/>
        </w:rPr>
        <w:t>,</w:t>
      </w:r>
      <w:r>
        <w:t>修改为”</w:t>
      </w:r>
      <w:r>
        <w:rPr>
          <w:rFonts w:hint="eastAsia"/>
        </w:rPr>
        <w:t>呼保义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宋江</w:t>
      </w:r>
      <w:r>
        <w:t>”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30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zh-CN"/>
        </w:rPr>
        <w:t>HashSet</w:t>
      </w:r>
    </w:p>
    <w:p>
      <w:pPr>
        <w:pStyle w:val="30"/>
        <w:numPr>
          <w:ilvl w:val="0"/>
          <w:numId w:val="31"/>
        </w:numPr>
        <w:ind w:firstLineChars="0"/>
        <w:rPr>
          <w:lang w:val="zh-CN"/>
        </w:rPr>
      </w:pPr>
      <w:r>
        <w:rPr>
          <w:lang w:val="zh-CN"/>
        </w:rPr>
        <w:t>Map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有四种水果(苹果，香蕉，西瓜，橘子)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ab/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1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、给每种水果设定一个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商品号，商品号是8个0-9的随机数，商品号码不能重复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最小值 "00000001", 最大值 "99999999"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ab/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2、根据商品号查询对应的商品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。</w:t>
      </w:r>
    </w:p>
    <w:p>
      <w:pPr>
        <w:ind w:left="420" w:firstLine="420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如果查不到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输出：“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查无此商品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”</w:t>
      </w:r>
    </w:p>
    <w:p>
      <w:pPr>
        <w:ind w:left="420" w:firstLine="420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如果能查到打印：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根据商品号：12345678，查询到对应的商品为：西瓜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widowControl/>
        <w:spacing w:line="24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/>
          <w:lang w:val="zh-CN"/>
        </w:rPr>
        <w:t>1.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宋体" w:hAnsi="宋体" w:cs="宋体"/>
          <w:color w:val="000000"/>
          <w:kern w:val="0"/>
          <w:szCs w:val="21"/>
        </w:rPr>
        <w:t>斗地主洗牌发牌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完成课上斗地主洗牌发牌案例(牌需要排序)</w:t>
      </w: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1602"/>
    <w:multiLevelType w:val="multilevel"/>
    <w:tmpl w:val="04821602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42246B"/>
    <w:multiLevelType w:val="multilevel"/>
    <w:tmpl w:val="0E42246B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5D050B"/>
    <w:multiLevelType w:val="multilevel"/>
    <w:tmpl w:val="1A5D050B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AD6285"/>
    <w:multiLevelType w:val="multilevel"/>
    <w:tmpl w:val="1BAD6285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611DDE"/>
    <w:multiLevelType w:val="multilevel"/>
    <w:tmpl w:val="1E611DDE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5E619B"/>
    <w:multiLevelType w:val="multilevel"/>
    <w:tmpl w:val="205E619B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5A1B08"/>
    <w:multiLevelType w:val="multilevel"/>
    <w:tmpl w:val="225A1B08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F86352"/>
    <w:multiLevelType w:val="multilevel"/>
    <w:tmpl w:val="25F86352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0416D5E"/>
    <w:multiLevelType w:val="multilevel"/>
    <w:tmpl w:val="30416D5E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D55A6F"/>
    <w:multiLevelType w:val="multilevel"/>
    <w:tmpl w:val="35D55A6F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F313E4"/>
    <w:multiLevelType w:val="multilevel"/>
    <w:tmpl w:val="38F313E4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63793B"/>
    <w:multiLevelType w:val="multilevel"/>
    <w:tmpl w:val="3B63793B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886565"/>
    <w:multiLevelType w:val="multilevel"/>
    <w:tmpl w:val="3C886565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7A338C"/>
    <w:multiLevelType w:val="multilevel"/>
    <w:tmpl w:val="417A338C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245BE7"/>
    <w:multiLevelType w:val="multilevel"/>
    <w:tmpl w:val="44245BE7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272D89"/>
    <w:multiLevelType w:val="multilevel"/>
    <w:tmpl w:val="45272D89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A08639E"/>
    <w:multiLevelType w:val="multilevel"/>
    <w:tmpl w:val="4A08639E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4C1207"/>
    <w:multiLevelType w:val="multilevel"/>
    <w:tmpl w:val="4D4C1207"/>
    <w:lvl w:ilvl="0" w:tentative="0">
      <w:start w:val="1"/>
      <w:numFmt w:val="bullet"/>
      <w:pStyle w:val="31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9">
    <w:nsid w:val="4E445C01"/>
    <w:multiLevelType w:val="multilevel"/>
    <w:tmpl w:val="4E445C01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94214B"/>
    <w:multiLevelType w:val="multilevel"/>
    <w:tmpl w:val="5694214B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B5D45D4"/>
    <w:multiLevelType w:val="multilevel"/>
    <w:tmpl w:val="5B5D45D4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6C42AB0"/>
    <w:multiLevelType w:val="multilevel"/>
    <w:tmpl w:val="66C42AB0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A832BF"/>
    <w:multiLevelType w:val="multilevel"/>
    <w:tmpl w:val="68A832BF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92278F6"/>
    <w:multiLevelType w:val="multilevel"/>
    <w:tmpl w:val="692278F6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E63399"/>
    <w:multiLevelType w:val="multilevel"/>
    <w:tmpl w:val="6BE63399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D6503C1"/>
    <w:multiLevelType w:val="multilevel"/>
    <w:tmpl w:val="6D6503C1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A23DA8"/>
    <w:multiLevelType w:val="multilevel"/>
    <w:tmpl w:val="6DA23DA8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CA39C4"/>
    <w:multiLevelType w:val="multilevel"/>
    <w:tmpl w:val="6DCA39C4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E852851"/>
    <w:multiLevelType w:val="multilevel"/>
    <w:tmpl w:val="6E852851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08332A9"/>
    <w:multiLevelType w:val="multilevel"/>
    <w:tmpl w:val="708332A9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8"/>
  </w:num>
  <w:num w:numId="3">
    <w:abstractNumId w:val="28"/>
  </w:num>
  <w:num w:numId="4">
    <w:abstractNumId w:val="29"/>
  </w:num>
  <w:num w:numId="5">
    <w:abstractNumId w:val="5"/>
  </w:num>
  <w:num w:numId="6">
    <w:abstractNumId w:val="26"/>
  </w:num>
  <w:num w:numId="7">
    <w:abstractNumId w:val="30"/>
  </w:num>
  <w:num w:numId="8">
    <w:abstractNumId w:val="19"/>
  </w:num>
  <w:num w:numId="9">
    <w:abstractNumId w:val="9"/>
  </w:num>
  <w:num w:numId="10">
    <w:abstractNumId w:val="6"/>
  </w:num>
  <w:num w:numId="11">
    <w:abstractNumId w:val="1"/>
  </w:num>
  <w:num w:numId="12">
    <w:abstractNumId w:val="15"/>
  </w:num>
  <w:num w:numId="13">
    <w:abstractNumId w:val="21"/>
  </w:num>
  <w:num w:numId="14">
    <w:abstractNumId w:val="13"/>
  </w:num>
  <w:num w:numId="15">
    <w:abstractNumId w:val="24"/>
  </w:num>
  <w:num w:numId="16">
    <w:abstractNumId w:val="16"/>
  </w:num>
  <w:num w:numId="17">
    <w:abstractNumId w:val="12"/>
  </w:num>
  <w:num w:numId="18">
    <w:abstractNumId w:val="25"/>
  </w:num>
  <w:num w:numId="19">
    <w:abstractNumId w:val="14"/>
  </w:num>
  <w:num w:numId="20">
    <w:abstractNumId w:val="27"/>
  </w:num>
  <w:num w:numId="21">
    <w:abstractNumId w:val="7"/>
  </w:num>
  <w:num w:numId="22">
    <w:abstractNumId w:val="2"/>
  </w:num>
  <w:num w:numId="23">
    <w:abstractNumId w:val="10"/>
  </w:num>
  <w:num w:numId="24">
    <w:abstractNumId w:val="11"/>
  </w:num>
  <w:num w:numId="25">
    <w:abstractNumId w:val="17"/>
  </w:num>
  <w:num w:numId="26">
    <w:abstractNumId w:val="23"/>
  </w:num>
  <w:num w:numId="27">
    <w:abstractNumId w:val="20"/>
  </w:num>
  <w:num w:numId="28">
    <w:abstractNumId w:val="3"/>
  </w:num>
  <w:num w:numId="29">
    <w:abstractNumId w:val="22"/>
  </w:num>
  <w:num w:numId="30">
    <w:abstractNumId w:val="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4D"/>
    <w:rsid w:val="000023E9"/>
    <w:rsid w:val="000064A4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760D"/>
    <w:rsid w:val="00033512"/>
    <w:rsid w:val="00042119"/>
    <w:rsid w:val="0004294B"/>
    <w:rsid w:val="00042FF9"/>
    <w:rsid w:val="0004525A"/>
    <w:rsid w:val="00051AD1"/>
    <w:rsid w:val="00051F7C"/>
    <w:rsid w:val="00057626"/>
    <w:rsid w:val="000647A1"/>
    <w:rsid w:val="000730EA"/>
    <w:rsid w:val="0008011D"/>
    <w:rsid w:val="00080ADF"/>
    <w:rsid w:val="0008433B"/>
    <w:rsid w:val="00085808"/>
    <w:rsid w:val="00086296"/>
    <w:rsid w:val="0009264A"/>
    <w:rsid w:val="000934DA"/>
    <w:rsid w:val="0009546C"/>
    <w:rsid w:val="000A0A5F"/>
    <w:rsid w:val="000A2D49"/>
    <w:rsid w:val="000C2BCE"/>
    <w:rsid w:val="000C2C0E"/>
    <w:rsid w:val="000C4CAD"/>
    <w:rsid w:val="000C6D01"/>
    <w:rsid w:val="000D6E07"/>
    <w:rsid w:val="000E2128"/>
    <w:rsid w:val="000E6BF0"/>
    <w:rsid w:val="000E787D"/>
    <w:rsid w:val="000F2896"/>
    <w:rsid w:val="000F2C66"/>
    <w:rsid w:val="000F5E22"/>
    <w:rsid w:val="000F6B06"/>
    <w:rsid w:val="00104943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2F80"/>
    <w:rsid w:val="00123A55"/>
    <w:rsid w:val="0012446F"/>
    <w:rsid w:val="0012504B"/>
    <w:rsid w:val="00131BDC"/>
    <w:rsid w:val="001328C8"/>
    <w:rsid w:val="00134718"/>
    <w:rsid w:val="00134B0C"/>
    <w:rsid w:val="00134EA3"/>
    <w:rsid w:val="00137E0B"/>
    <w:rsid w:val="001434BA"/>
    <w:rsid w:val="00144F7B"/>
    <w:rsid w:val="001456B1"/>
    <w:rsid w:val="0015588A"/>
    <w:rsid w:val="00155982"/>
    <w:rsid w:val="0016477C"/>
    <w:rsid w:val="00166747"/>
    <w:rsid w:val="00167538"/>
    <w:rsid w:val="00174C67"/>
    <w:rsid w:val="00176857"/>
    <w:rsid w:val="0017791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3D99"/>
    <w:rsid w:val="0019523D"/>
    <w:rsid w:val="00195D42"/>
    <w:rsid w:val="001960CD"/>
    <w:rsid w:val="00196F20"/>
    <w:rsid w:val="001A0626"/>
    <w:rsid w:val="001A097B"/>
    <w:rsid w:val="001A12B7"/>
    <w:rsid w:val="001A48D3"/>
    <w:rsid w:val="001A697A"/>
    <w:rsid w:val="001A6BE7"/>
    <w:rsid w:val="001B1C31"/>
    <w:rsid w:val="001B3BA4"/>
    <w:rsid w:val="001B41D3"/>
    <w:rsid w:val="001B42F4"/>
    <w:rsid w:val="001B4D21"/>
    <w:rsid w:val="001B72A4"/>
    <w:rsid w:val="001C3AA8"/>
    <w:rsid w:val="001E204B"/>
    <w:rsid w:val="001E3F7D"/>
    <w:rsid w:val="001E5597"/>
    <w:rsid w:val="001E56EA"/>
    <w:rsid w:val="001F1952"/>
    <w:rsid w:val="002014A3"/>
    <w:rsid w:val="00202520"/>
    <w:rsid w:val="00203578"/>
    <w:rsid w:val="00204887"/>
    <w:rsid w:val="002053F5"/>
    <w:rsid w:val="0021091E"/>
    <w:rsid w:val="00211247"/>
    <w:rsid w:val="00213D41"/>
    <w:rsid w:val="00216CAD"/>
    <w:rsid w:val="00220093"/>
    <w:rsid w:val="00222AED"/>
    <w:rsid w:val="00223931"/>
    <w:rsid w:val="002307FC"/>
    <w:rsid w:val="00231E87"/>
    <w:rsid w:val="00237441"/>
    <w:rsid w:val="00241813"/>
    <w:rsid w:val="0024205E"/>
    <w:rsid w:val="00244B26"/>
    <w:rsid w:val="00257D2C"/>
    <w:rsid w:val="0026046A"/>
    <w:rsid w:val="00270517"/>
    <w:rsid w:val="00274370"/>
    <w:rsid w:val="0027688B"/>
    <w:rsid w:val="00277195"/>
    <w:rsid w:val="00277762"/>
    <w:rsid w:val="00280226"/>
    <w:rsid w:val="002804B8"/>
    <w:rsid w:val="00282FDF"/>
    <w:rsid w:val="0028587F"/>
    <w:rsid w:val="00285F56"/>
    <w:rsid w:val="002876F4"/>
    <w:rsid w:val="0029320D"/>
    <w:rsid w:val="00296D6F"/>
    <w:rsid w:val="00297C64"/>
    <w:rsid w:val="002A1B82"/>
    <w:rsid w:val="002A1FEA"/>
    <w:rsid w:val="002A5023"/>
    <w:rsid w:val="002A5D9B"/>
    <w:rsid w:val="002B05B5"/>
    <w:rsid w:val="002B0BC8"/>
    <w:rsid w:val="002B3124"/>
    <w:rsid w:val="002B61D2"/>
    <w:rsid w:val="002C099E"/>
    <w:rsid w:val="002C2A94"/>
    <w:rsid w:val="002C452F"/>
    <w:rsid w:val="002C6BA0"/>
    <w:rsid w:val="002C6CEB"/>
    <w:rsid w:val="002C7398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13CF7"/>
    <w:rsid w:val="003250C7"/>
    <w:rsid w:val="0032593D"/>
    <w:rsid w:val="0032611B"/>
    <w:rsid w:val="0033044E"/>
    <w:rsid w:val="00331A1F"/>
    <w:rsid w:val="003332E8"/>
    <w:rsid w:val="0033566B"/>
    <w:rsid w:val="003357E3"/>
    <w:rsid w:val="003369A9"/>
    <w:rsid w:val="00337EA9"/>
    <w:rsid w:val="00341F6B"/>
    <w:rsid w:val="003474FF"/>
    <w:rsid w:val="00347E92"/>
    <w:rsid w:val="00354D10"/>
    <w:rsid w:val="00364DB7"/>
    <w:rsid w:val="00365105"/>
    <w:rsid w:val="003664AD"/>
    <w:rsid w:val="0036727A"/>
    <w:rsid w:val="00367F3E"/>
    <w:rsid w:val="00371355"/>
    <w:rsid w:val="0037530B"/>
    <w:rsid w:val="00377B1F"/>
    <w:rsid w:val="00377CA7"/>
    <w:rsid w:val="003801B4"/>
    <w:rsid w:val="00380854"/>
    <w:rsid w:val="00380EF5"/>
    <w:rsid w:val="0038133E"/>
    <w:rsid w:val="00385525"/>
    <w:rsid w:val="003864CF"/>
    <w:rsid w:val="00387546"/>
    <w:rsid w:val="00391163"/>
    <w:rsid w:val="00391D83"/>
    <w:rsid w:val="00392A38"/>
    <w:rsid w:val="0039530B"/>
    <w:rsid w:val="003959B7"/>
    <w:rsid w:val="003A0356"/>
    <w:rsid w:val="003A1BB2"/>
    <w:rsid w:val="003A5CAC"/>
    <w:rsid w:val="003A7B60"/>
    <w:rsid w:val="003B0329"/>
    <w:rsid w:val="003B3368"/>
    <w:rsid w:val="003B35B3"/>
    <w:rsid w:val="003B4B11"/>
    <w:rsid w:val="003C58C2"/>
    <w:rsid w:val="003C634D"/>
    <w:rsid w:val="003D003E"/>
    <w:rsid w:val="003D0F85"/>
    <w:rsid w:val="003D16C5"/>
    <w:rsid w:val="003D1873"/>
    <w:rsid w:val="003D37EF"/>
    <w:rsid w:val="003D4A3B"/>
    <w:rsid w:val="003D4BED"/>
    <w:rsid w:val="003D6C99"/>
    <w:rsid w:val="003E3F29"/>
    <w:rsid w:val="003E551A"/>
    <w:rsid w:val="003E6986"/>
    <w:rsid w:val="003F0761"/>
    <w:rsid w:val="003F35B4"/>
    <w:rsid w:val="003F361D"/>
    <w:rsid w:val="003F6DA4"/>
    <w:rsid w:val="00401F30"/>
    <w:rsid w:val="00405F76"/>
    <w:rsid w:val="004112EC"/>
    <w:rsid w:val="00414276"/>
    <w:rsid w:val="00416736"/>
    <w:rsid w:val="0041770E"/>
    <w:rsid w:val="00420F28"/>
    <w:rsid w:val="0042147F"/>
    <w:rsid w:val="0042163A"/>
    <w:rsid w:val="004216DC"/>
    <w:rsid w:val="00421FB9"/>
    <w:rsid w:val="00422752"/>
    <w:rsid w:val="00422FD7"/>
    <w:rsid w:val="0042371D"/>
    <w:rsid w:val="00430E33"/>
    <w:rsid w:val="0043252A"/>
    <w:rsid w:val="00433A90"/>
    <w:rsid w:val="00435F0B"/>
    <w:rsid w:val="00436FE1"/>
    <w:rsid w:val="00437CF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80858"/>
    <w:rsid w:val="004827BA"/>
    <w:rsid w:val="00483119"/>
    <w:rsid w:val="00483D58"/>
    <w:rsid w:val="00485BA2"/>
    <w:rsid w:val="0048768E"/>
    <w:rsid w:val="00491E52"/>
    <w:rsid w:val="00491FE5"/>
    <w:rsid w:val="004A2451"/>
    <w:rsid w:val="004A2EFF"/>
    <w:rsid w:val="004A6F4E"/>
    <w:rsid w:val="004A7365"/>
    <w:rsid w:val="004A73FC"/>
    <w:rsid w:val="004A7DED"/>
    <w:rsid w:val="004A7EE2"/>
    <w:rsid w:val="004B3725"/>
    <w:rsid w:val="004B5E59"/>
    <w:rsid w:val="004B6173"/>
    <w:rsid w:val="004C405E"/>
    <w:rsid w:val="004C406A"/>
    <w:rsid w:val="004C4371"/>
    <w:rsid w:val="004D0F32"/>
    <w:rsid w:val="004D179F"/>
    <w:rsid w:val="004E07BF"/>
    <w:rsid w:val="004E0A28"/>
    <w:rsid w:val="004E1373"/>
    <w:rsid w:val="004E2597"/>
    <w:rsid w:val="004E5B37"/>
    <w:rsid w:val="004F1BB1"/>
    <w:rsid w:val="004F4AF1"/>
    <w:rsid w:val="004F6995"/>
    <w:rsid w:val="00500038"/>
    <w:rsid w:val="00502650"/>
    <w:rsid w:val="00503097"/>
    <w:rsid w:val="005066D8"/>
    <w:rsid w:val="005077DB"/>
    <w:rsid w:val="00510E83"/>
    <w:rsid w:val="00513E55"/>
    <w:rsid w:val="00521300"/>
    <w:rsid w:val="005251CC"/>
    <w:rsid w:val="005259AA"/>
    <w:rsid w:val="00531EDD"/>
    <w:rsid w:val="00534122"/>
    <w:rsid w:val="00534F3D"/>
    <w:rsid w:val="00535C5F"/>
    <w:rsid w:val="00536104"/>
    <w:rsid w:val="005367B9"/>
    <w:rsid w:val="0053773C"/>
    <w:rsid w:val="005403B6"/>
    <w:rsid w:val="005408A3"/>
    <w:rsid w:val="00544ABC"/>
    <w:rsid w:val="005473CD"/>
    <w:rsid w:val="0055038E"/>
    <w:rsid w:val="005520F4"/>
    <w:rsid w:val="005539B7"/>
    <w:rsid w:val="00554305"/>
    <w:rsid w:val="00554C3A"/>
    <w:rsid w:val="00555315"/>
    <w:rsid w:val="005571F3"/>
    <w:rsid w:val="005577A6"/>
    <w:rsid w:val="00563027"/>
    <w:rsid w:val="00563526"/>
    <w:rsid w:val="00563A40"/>
    <w:rsid w:val="00563C9B"/>
    <w:rsid w:val="00563F41"/>
    <w:rsid w:val="00565829"/>
    <w:rsid w:val="0056636C"/>
    <w:rsid w:val="005701DE"/>
    <w:rsid w:val="0057053A"/>
    <w:rsid w:val="00571FE8"/>
    <w:rsid w:val="0057284C"/>
    <w:rsid w:val="00573DB1"/>
    <w:rsid w:val="005763DE"/>
    <w:rsid w:val="00577D06"/>
    <w:rsid w:val="00590647"/>
    <w:rsid w:val="00590CF0"/>
    <w:rsid w:val="00591512"/>
    <w:rsid w:val="0059344A"/>
    <w:rsid w:val="0059720F"/>
    <w:rsid w:val="005A38C7"/>
    <w:rsid w:val="005A4F0B"/>
    <w:rsid w:val="005A5C98"/>
    <w:rsid w:val="005A6F58"/>
    <w:rsid w:val="005A6FA5"/>
    <w:rsid w:val="005B2BAF"/>
    <w:rsid w:val="005B4FA5"/>
    <w:rsid w:val="005B5991"/>
    <w:rsid w:val="005B69F7"/>
    <w:rsid w:val="005C05F6"/>
    <w:rsid w:val="005C2414"/>
    <w:rsid w:val="005C44E9"/>
    <w:rsid w:val="005C7FBF"/>
    <w:rsid w:val="005D3698"/>
    <w:rsid w:val="005E7B7A"/>
    <w:rsid w:val="005E7C13"/>
    <w:rsid w:val="005F373D"/>
    <w:rsid w:val="005F3B73"/>
    <w:rsid w:val="005F70FF"/>
    <w:rsid w:val="005F7F2A"/>
    <w:rsid w:val="00600923"/>
    <w:rsid w:val="0060389C"/>
    <w:rsid w:val="006042FB"/>
    <w:rsid w:val="00604871"/>
    <w:rsid w:val="0060542E"/>
    <w:rsid w:val="0060727C"/>
    <w:rsid w:val="006072A1"/>
    <w:rsid w:val="0060749E"/>
    <w:rsid w:val="006078FB"/>
    <w:rsid w:val="00607DAD"/>
    <w:rsid w:val="00611592"/>
    <w:rsid w:val="0061189D"/>
    <w:rsid w:val="00614356"/>
    <w:rsid w:val="00615E4A"/>
    <w:rsid w:val="00616BD9"/>
    <w:rsid w:val="006179BC"/>
    <w:rsid w:val="0062093F"/>
    <w:rsid w:val="00622673"/>
    <w:rsid w:val="00622CF1"/>
    <w:rsid w:val="00630E80"/>
    <w:rsid w:val="00632778"/>
    <w:rsid w:val="00640C32"/>
    <w:rsid w:val="006415F1"/>
    <w:rsid w:val="00642C62"/>
    <w:rsid w:val="0065424C"/>
    <w:rsid w:val="00654D61"/>
    <w:rsid w:val="006553BE"/>
    <w:rsid w:val="00657EB1"/>
    <w:rsid w:val="00667DD0"/>
    <w:rsid w:val="00675B49"/>
    <w:rsid w:val="00675B4B"/>
    <w:rsid w:val="00677A94"/>
    <w:rsid w:val="00682183"/>
    <w:rsid w:val="0068242E"/>
    <w:rsid w:val="00683FD4"/>
    <w:rsid w:val="0068778B"/>
    <w:rsid w:val="00694F2C"/>
    <w:rsid w:val="006955B9"/>
    <w:rsid w:val="00695EF5"/>
    <w:rsid w:val="00696C83"/>
    <w:rsid w:val="006A4C24"/>
    <w:rsid w:val="006A4EE3"/>
    <w:rsid w:val="006A61CB"/>
    <w:rsid w:val="006A67B7"/>
    <w:rsid w:val="006A7FF6"/>
    <w:rsid w:val="006B720C"/>
    <w:rsid w:val="006B7E4E"/>
    <w:rsid w:val="006C0406"/>
    <w:rsid w:val="006C0B99"/>
    <w:rsid w:val="006C333D"/>
    <w:rsid w:val="006D0CAE"/>
    <w:rsid w:val="006E065B"/>
    <w:rsid w:val="006E36BC"/>
    <w:rsid w:val="006E5BFC"/>
    <w:rsid w:val="006F0ED0"/>
    <w:rsid w:val="006F3A04"/>
    <w:rsid w:val="006F5A25"/>
    <w:rsid w:val="0070197C"/>
    <w:rsid w:val="00704CFE"/>
    <w:rsid w:val="00705284"/>
    <w:rsid w:val="00707BC7"/>
    <w:rsid w:val="00713333"/>
    <w:rsid w:val="0072624F"/>
    <w:rsid w:val="00731AF1"/>
    <w:rsid w:val="007324A0"/>
    <w:rsid w:val="007355BF"/>
    <w:rsid w:val="00736E6D"/>
    <w:rsid w:val="00742AE7"/>
    <w:rsid w:val="007446B3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57A50"/>
    <w:rsid w:val="00757A9C"/>
    <w:rsid w:val="00760379"/>
    <w:rsid w:val="00770651"/>
    <w:rsid w:val="00771274"/>
    <w:rsid w:val="007716FD"/>
    <w:rsid w:val="0077237C"/>
    <w:rsid w:val="00774827"/>
    <w:rsid w:val="0077498A"/>
    <w:rsid w:val="007843F5"/>
    <w:rsid w:val="007915E7"/>
    <w:rsid w:val="007924B7"/>
    <w:rsid w:val="007A06A7"/>
    <w:rsid w:val="007A38B6"/>
    <w:rsid w:val="007B05B6"/>
    <w:rsid w:val="007B2B26"/>
    <w:rsid w:val="007B4886"/>
    <w:rsid w:val="007B488C"/>
    <w:rsid w:val="007B5BE9"/>
    <w:rsid w:val="007B62E6"/>
    <w:rsid w:val="007B6530"/>
    <w:rsid w:val="007B6E7D"/>
    <w:rsid w:val="007C0984"/>
    <w:rsid w:val="007C0D52"/>
    <w:rsid w:val="007D3653"/>
    <w:rsid w:val="007D5690"/>
    <w:rsid w:val="007D66FF"/>
    <w:rsid w:val="007D7AB2"/>
    <w:rsid w:val="007E1E60"/>
    <w:rsid w:val="007E1F12"/>
    <w:rsid w:val="007E3CAA"/>
    <w:rsid w:val="007E55DE"/>
    <w:rsid w:val="007E6071"/>
    <w:rsid w:val="007E7AF1"/>
    <w:rsid w:val="007E7E66"/>
    <w:rsid w:val="007F5D5E"/>
    <w:rsid w:val="007F648B"/>
    <w:rsid w:val="0080493B"/>
    <w:rsid w:val="00806927"/>
    <w:rsid w:val="0081197A"/>
    <w:rsid w:val="00811C99"/>
    <w:rsid w:val="00815785"/>
    <w:rsid w:val="0081607D"/>
    <w:rsid w:val="008162AE"/>
    <w:rsid w:val="0081705E"/>
    <w:rsid w:val="00821C77"/>
    <w:rsid w:val="00822C24"/>
    <w:rsid w:val="008246BF"/>
    <w:rsid w:val="00824F07"/>
    <w:rsid w:val="00832476"/>
    <w:rsid w:val="00832728"/>
    <w:rsid w:val="00833FCA"/>
    <w:rsid w:val="0083544D"/>
    <w:rsid w:val="008369E6"/>
    <w:rsid w:val="00836DF4"/>
    <w:rsid w:val="0084056D"/>
    <w:rsid w:val="00841B65"/>
    <w:rsid w:val="00842FC7"/>
    <w:rsid w:val="00843869"/>
    <w:rsid w:val="00845BA3"/>
    <w:rsid w:val="00850067"/>
    <w:rsid w:val="00851697"/>
    <w:rsid w:val="00855538"/>
    <w:rsid w:val="00855854"/>
    <w:rsid w:val="008561A9"/>
    <w:rsid w:val="0085671D"/>
    <w:rsid w:val="0086362E"/>
    <w:rsid w:val="0087160C"/>
    <w:rsid w:val="00873145"/>
    <w:rsid w:val="00874C3C"/>
    <w:rsid w:val="00876194"/>
    <w:rsid w:val="00876BB7"/>
    <w:rsid w:val="0087713D"/>
    <w:rsid w:val="00882AFC"/>
    <w:rsid w:val="008833FD"/>
    <w:rsid w:val="008841A8"/>
    <w:rsid w:val="00885444"/>
    <w:rsid w:val="00885E83"/>
    <w:rsid w:val="008942B0"/>
    <w:rsid w:val="00895EE6"/>
    <w:rsid w:val="008A0134"/>
    <w:rsid w:val="008A342D"/>
    <w:rsid w:val="008A5913"/>
    <w:rsid w:val="008A64D5"/>
    <w:rsid w:val="008B00FF"/>
    <w:rsid w:val="008B10E6"/>
    <w:rsid w:val="008B2679"/>
    <w:rsid w:val="008B287A"/>
    <w:rsid w:val="008B2B1C"/>
    <w:rsid w:val="008B49B5"/>
    <w:rsid w:val="008B504D"/>
    <w:rsid w:val="008B6E64"/>
    <w:rsid w:val="008B7A7A"/>
    <w:rsid w:val="008C1FE9"/>
    <w:rsid w:val="008C4CD7"/>
    <w:rsid w:val="008C7EA8"/>
    <w:rsid w:val="008D177A"/>
    <w:rsid w:val="008D6BB8"/>
    <w:rsid w:val="008D6BCE"/>
    <w:rsid w:val="008D6DB7"/>
    <w:rsid w:val="008E4692"/>
    <w:rsid w:val="008E4F31"/>
    <w:rsid w:val="008E7053"/>
    <w:rsid w:val="008F1B67"/>
    <w:rsid w:val="008F22C2"/>
    <w:rsid w:val="008F6786"/>
    <w:rsid w:val="008F70B1"/>
    <w:rsid w:val="00900A23"/>
    <w:rsid w:val="0090353E"/>
    <w:rsid w:val="00904C23"/>
    <w:rsid w:val="00905F92"/>
    <w:rsid w:val="00906C72"/>
    <w:rsid w:val="00906E86"/>
    <w:rsid w:val="009104A4"/>
    <w:rsid w:val="009121B8"/>
    <w:rsid w:val="00915B9F"/>
    <w:rsid w:val="00922EAD"/>
    <w:rsid w:val="00923069"/>
    <w:rsid w:val="009243A9"/>
    <w:rsid w:val="009256B7"/>
    <w:rsid w:val="0092657B"/>
    <w:rsid w:val="00927047"/>
    <w:rsid w:val="00927870"/>
    <w:rsid w:val="00935FB6"/>
    <w:rsid w:val="00937B5B"/>
    <w:rsid w:val="0095068F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64584"/>
    <w:rsid w:val="0096585E"/>
    <w:rsid w:val="00972639"/>
    <w:rsid w:val="00974FA2"/>
    <w:rsid w:val="0098259C"/>
    <w:rsid w:val="00982AEA"/>
    <w:rsid w:val="00985E98"/>
    <w:rsid w:val="00987ADA"/>
    <w:rsid w:val="0099672E"/>
    <w:rsid w:val="009A1343"/>
    <w:rsid w:val="009A27E8"/>
    <w:rsid w:val="009A2819"/>
    <w:rsid w:val="009A5339"/>
    <w:rsid w:val="009B12A4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D4FC3"/>
    <w:rsid w:val="009E21C2"/>
    <w:rsid w:val="009E2BC4"/>
    <w:rsid w:val="009E3D11"/>
    <w:rsid w:val="009E7E24"/>
    <w:rsid w:val="009F5DFB"/>
    <w:rsid w:val="00A00DF7"/>
    <w:rsid w:val="00A0117B"/>
    <w:rsid w:val="00A018A0"/>
    <w:rsid w:val="00A022E2"/>
    <w:rsid w:val="00A0292F"/>
    <w:rsid w:val="00A0531C"/>
    <w:rsid w:val="00A07BB5"/>
    <w:rsid w:val="00A11654"/>
    <w:rsid w:val="00A11DF6"/>
    <w:rsid w:val="00A12787"/>
    <w:rsid w:val="00A14060"/>
    <w:rsid w:val="00A159F9"/>
    <w:rsid w:val="00A17894"/>
    <w:rsid w:val="00A21A6D"/>
    <w:rsid w:val="00A22672"/>
    <w:rsid w:val="00A25B6E"/>
    <w:rsid w:val="00A30A13"/>
    <w:rsid w:val="00A30D5A"/>
    <w:rsid w:val="00A315B6"/>
    <w:rsid w:val="00A32C0A"/>
    <w:rsid w:val="00A37660"/>
    <w:rsid w:val="00A449FE"/>
    <w:rsid w:val="00A46E49"/>
    <w:rsid w:val="00A53B4F"/>
    <w:rsid w:val="00A54E6E"/>
    <w:rsid w:val="00A56C1C"/>
    <w:rsid w:val="00A60E24"/>
    <w:rsid w:val="00A67BC6"/>
    <w:rsid w:val="00A71282"/>
    <w:rsid w:val="00A71C78"/>
    <w:rsid w:val="00A72915"/>
    <w:rsid w:val="00A74400"/>
    <w:rsid w:val="00A7484E"/>
    <w:rsid w:val="00A77486"/>
    <w:rsid w:val="00A829DB"/>
    <w:rsid w:val="00A82B53"/>
    <w:rsid w:val="00A866BA"/>
    <w:rsid w:val="00A92E1F"/>
    <w:rsid w:val="00A9359D"/>
    <w:rsid w:val="00A93AB0"/>
    <w:rsid w:val="00A945D7"/>
    <w:rsid w:val="00A94C6F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C44C4"/>
    <w:rsid w:val="00AD0FF2"/>
    <w:rsid w:val="00AD1C94"/>
    <w:rsid w:val="00AD3F2B"/>
    <w:rsid w:val="00AD6D9C"/>
    <w:rsid w:val="00AD6E93"/>
    <w:rsid w:val="00AE06BC"/>
    <w:rsid w:val="00AE3590"/>
    <w:rsid w:val="00AE3BCC"/>
    <w:rsid w:val="00AE5D26"/>
    <w:rsid w:val="00AF05F0"/>
    <w:rsid w:val="00AF0B3B"/>
    <w:rsid w:val="00AF654C"/>
    <w:rsid w:val="00AF6EC9"/>
    <w:rsid w:val="00B00BA9"/>
    <w:rsid w:val="00B03966"/>
    <w:rsid w:val="00B03B03"/>
    <w:rsid w:val="00B05BCC"/>
    <w:rsid w:val="00B101A9"/>
    <w:rsid w:val="00B10A4B"/>
    <w:rsid w:val="00B11CD3"/>
    <w:rsid w:val="00B15915"/>
    <w:rsid w:val="00B212AD"/>
    <w:rsid w:val="00B21892"/>
    <w:rsid w:val="00B22FBA"/>
    <w:rsid w:val="00B24198"/>
    <w:rsid w:val="00B26882"/>
    <w:rsid w:val="00B26F90"/>
    <w:rsid w:val="00B27034"/>
    <w:rsid w:val="00B31F15"/>
    <w:rsid w:val="00B358B4"/>
    <w:rsid w:val="00B41109"/>
    <w:rsid w:val="00B4339F"/>
    <w:rsid w:val="00B44894"/>
    <w:rsid w:val="00B466DE"/>
    <w:rsid w:val="00B46C94"/>
    <w:rsid w:val="00B500BA"/>
    <w:rsid w:val="00B5187F"/>
    <w:rsid w:val="00B51E3C"/>
    <w:rsid w:val="00B528B5"/>
    <w:rsid w:val="00B5501D"/>
    <w:rsid w:val="00B632D2"/>
    <w:rsid w:val="00B63B28"/>
    <w:rsid w:val="00B6544E"/>
    <w:rsid w:val="00B7019F"/>
    <w:rsid w:val="00B717BB"/>
    <w:rsid w:val="00B72447"/>
    <w:rsid w:val="00B725A1"/>
    <w:rsid w:val="00B74A79"/>
    <w:rsid w:val="00B76BE5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A66B4"/>
    <w:rsid w:val="00BB16B6"/>
    <w:rsid w:val="00BB42D1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4C5A"/>
    <w:rsid w:val="00BF66D9"/>
    <w:rsid w:val="00BF7739"/>
    <w:rsid w:val="00C02015"/>
    <w:rsid w:val="00C04748"/>
    <w:rsid w:val="00C052C6"/>
    <w:rsid w:val="00C061BD"/>
    <w:rsid w:val="00C07062"/>
    <w:rsid w:val="00C073AC"/>
    <w:rsid w:val="00C12472"/>
    <w:rsid w:val="00C142FD"/>
    <w:rsid w:val="00C20782"/>
    <w:rsid w:val="00C21533"/>
    <w:rsid w:val="00C243C9"/>
    <w:rsid w:val="00C276BC"/>
    <w:rsid w:val="00C30059"/>
    <w:rsid w:val="00C32A06"/>
    <w:rsid w:val="00C32F39"/>
    <w:rsid w:val="00C332B4"/>
    <w:rsid w:val="00C334A8"/>
    <w:rsid w:val="00C33D53"/>
    <w:rsid w:val="00C364BD"/>
    <w:rsid w:val="00C36C57"/>
    <w:rsid w:val="00C431F8"/>
    <w:rsid w:val="00C44D2D"/>
    <w:rsid w:val="00C45853"/>
    <w:rsid w:val="00C534E3"/>
    <w:rsid w:val="00C55314"/>
    <w:rsid w:val="00C55BA1"/>
    <w:rsid w:val="00C6300E"/>
    <w:rsid w:val="00C637B0"/>
    <w:rsid w:val="00C732AC"/>
    <w:rsid w:val="00C739C6"/>
    <w:rsid w:val="00C903A5"/>
    <w:rsid w:val="00C92A32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55E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47B6"/>
    <w:rsid w:val="00D079F3"/>
    <w:rsid w:val="00D07AE4"/>
    <w:rsid w:val="00D115B1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2E16"/>
    <w:rsid w:val="00D35D72"/>
    <w:rsid w:val="00D36A56"/>
    <w:rsid w:val="00D36A69"/>
    <w:rsid w:val="00D37026"/>
    <w:rsid w:val="00D37DA3"/>
    <w:rsid w:val="00D40341"/>
    <w:rsid w:val="00D4066A"/>
    <w:rsid w:val="00D411C7"/>
    <w:rsid w:val="00D45F1C"/>
    <w:rsid w:val="00D62721"/>
    <w:rsid w:val="00D62C8F"/>
    <w:rsid w:val="00D666F1"/>
    <w:rsid w:val="00D70746"/>
    <w:rsid w:val="00D73AE8"/>
    <w:rsid w:val="00D73D0B"/>
    <w:rsid w:val="00D752CA"/>
    <w:rsid w:val="00D800A8"/>
    <w:rsid w:val="00D8209C"/>
    <w:rsid w:val="00D83249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5160"/>
    <w:rsid w:val="00DB5AF1"/>
    <w:rsid w:val="00DB717F"/>
    <w:rsid w:val="00DC0D50"/>
    <w:rsid w:val="00DC1563"/>
    <w:rsid w:val="00DC39EF"/>
    <w:rsid w:val="00DC3A4D"/>
    <w:rsid w:val="00DC632E"/>
    <w:rsid w:val="00DC7B86"/>
    <w:rsid w:val="00DC7D8E"/>
    <w:rsid w:val="00DD0C1C"/>
    <w:rsid w:val="00DD4C1A"/>
    <w:rsid w:val="00DD560E"/>
    <w:rsid w:val="00DD745A"/>
    <w:rsid w:val="00DD7960"/>
    <w:rsid w:val="00DE0416"/>
    <w:rsid w:val="00DE2540"/>
    <w:rsid w:val="00DE6DF3"/>
    <w:rsid w:val="00DE7681"/>
    <w:rsid w:val="00DF36F1"/>
    <w:rsid w:val="00DF667F"/>
    <w:rsid w:val="00DF6991"/>
    <w:rsid w:val="00DF7945"/>
    <w:rsid w:val="00E12790"/>
    <w:rsid w:val="00E12E04"/>
    <w:rsid w:val="00E144FB"/>
    <w:rsid w:val="00E14C43"/>
    <w:rsid w:val="00E15139"/>
    <w:rsid w:val="00E16F4F"/>
    <w:rsid w:val="00E20900"/>
    <w:rsid w:val="00E27147"/>
    <w:rsid w:val="00E340D8"/>
    <w:rsid w:val="00E40866"/>
    <w:rsid w:val="00E40901"/>
    <w:rsid w:val="00E40D4B"/>
    <w:rsid w:val="00E410DE"/>
    <w:rsid w:val="00E41B3E"/>
    <w:rsid w:val="00E43CFC"/>
    <w:rsid w:val="00E4470E"/>
    <w:rsid w:val="00E54B48"/>
    <w:rsid w:val="00E57C36"/>
    <w:rsid w:val="00E61564"/>
    <w:rsid w:val="00E64A8B"/>
    <w:rsid w:val="00E651FF"/>
    <w:rsid w:val="00E65C72"/>
    <w:rsid w:val="00E66CB0"/>
    <w:rsid w:val="00E6796E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B3F77"/>
    <w:rsid w:val="00EC275E"/>
    <w:rsid w:val="00EC29A3"/>
    <w:rsid w:val="00EC643A"/>
    <w:rsid w:val="00EC7B89"/>
    <w:rsid w:val="00EC7DD0"/>
    <w:rsid w:val="00ED0783"/>
    <w:rsid w:val="00ED2425"/>
    <w:rsid w:val="00ED7F5E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6011"/>
    <w:rsid w:val="00F06246"/>
    <w:rsid w:val="00F15965"/>
    <w:rsid w:val="00F17FFE"/>
    <w:rsid w:val="00F2421B"/>
    <w:rsid w:val="00F25661"/>
    <w:rsid w:val="00F3233D"/>
    <w:rsid w:val="00F37ED8"/>
    <w:rsid w:val="00F42286"/>
    <w:rsid w:val="00F429D5"/>
    <w:rsid w:val="00F467A3"/>
    <w:rsid w:val="00F5113B"/>
    <w:rsid w:val="00F52242"/>
    <w:rsid w:val="00F605DF"/>
    <w:rsid w:val="00F624B8"/>
    <w:rsid w:val="00F632C0"/>
    <w:rsid w:val="00F64409"/>
    <w:rsid w:val="00F64434"/>
    <w:rsid w:val="00F671BB"/>
    <w:rsid w:val="00F70D17"/>
    <w:rsid w:val="00F725D6"/>
    <w:rsid w:val="00F775F1"/>
    <w:rsid w:val="00F77FDD"/>
    <w:rsid w:val="00F815A7"/>
    <w:rsid w:val="00F84F8C"/>
    <w:rsid w:val="00F95F45"/>
    <w:rsid w:val="00F97CDE"/>
    <w:rsid w:val="00FA0134"/>
    <w:rsid w:val="00FA1AEE"/>
    <w:rsid w:val="00FA20AE"/>
    <w:rsid w:val="00FA3C37"/>
    <w:rsid w:val="00FA537F"/>
    <w:rsid w:val="00FA610F"/>
    <w:rsid w:val="00FA6C23"/>
    <w:rsid w:val="00FA7204"/>
    <w:rsid w:val="00FB0256"/>
    <w:rsid w:val="00FB04F8"/>
    <w:rsid w:val="00FB192D"/>
    <w:rsid w:val="00FB1ADD"/>
    <w:rsid w:val="00FB2B30"/>
    <w:rsid w:val="00FB32A7"/>
    <w:rsid w:val="00FB3E70"/>
    <w:rsid w:val="00FC2069"/>
    <w:rsid w:val="00FC31CF"/>
    <w:rsid w:val="00FC4CA6"/>
    <w:rsid w:val="00FD0BD5"/>
    <w:rsid w:val="00FD1654"/>
    <w:rsid w:val="00FD1963"/>
    <w:rsid w:val="00FE397E"/>
    <w:rsid w:val="00FE3A96"/>
    <w:rsid w:val="00FF0847"/>
    <w:rsid w:val="00FF1E32"/>
    <w:rsid w:val="00FF1FF2"/>
    <w:rsid w:val="00FF27B6"/>
    <w:rsid w:val="00FF36F7"/>
    <w:rsid w:val="00FF59F0"/>
    <w:rsid w:val="068B3A9D"/>
    <w:rsid w:val="083A2BF6"/>
    <w:rsid w:val="0CA54458"/>
    <w:rsid w:val="11236A12"/>
    <w:rsid w:val="11475DC2"/>
    <w:rsid w:val="125E4185"/>
    <w:rsid w:val="147258E3"/>
    <w:rsid w:val="1C3E416F"/>
    <w:rsid w:val="1E8253DE"/>
    <w:rsid w:val="20D12A65"/>
    <w:rsid w:val="29256CA0"/>
    <w:rsid w:val="2F281077"/>
    <w:rsid w:val="34B32C51"/>
    <w:rsid w:val="36074971"/>
    <w:rsid w:val="417F6E3A"/>
    <w:rsid w:val="4A816415"/>
    <w:rsid w:val="563C5A53"/>
    <w:rsid w:val="59D84EB7"/>
    <w:rsid w:val="62E44812"/>
    <w:rsid w:val="6D1676F2"/>
    <w:rsid w:val="6DD5143F"/>
    <w:rsid w:val="725E78A1"/>
    <w:rsid w:val="734746E1"/>
    <w:rsid w:val="779B73CD"/>
    <w:rsid w:val="793B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0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0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1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2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3">
    <w:name w:val="标题 1 Char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24">
    <w:name w:val="标题 2 Char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5">
    <w:name w:val="标题 3 Char"/>
    <w:link w:val="4"/>
    <w:qFormat/>
    <w:uiPriority w:val="0"/>
    <w:rPr>
      <w:b/>
      <w:bCs/>
      <w:kern w:val="2"/>
      <w:sz w:val="28"/>
      <w:szCs w:val="32"/>
    </w:rPr>
  </w:style>
  <w:style w:type="character" w:customStyle="1" w:styleId="26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styleId="30">
    <w:name w:val="List Paragraph"/>
    <w:basedOn w:val="1"/>
    <w:qFormat/>
    <w:uiPriority w:val="99"/>
    <w:pPr>
      <w:ind w:firstLine="420" w:firstLineChars="200"/>
    </w:pPr>
  </w:style>
  <w:style w:type="paragraph" w:customStyle="1" w:styleId="31">
    <w:name w:val="列举条目"/>
    <w:basedOn w:val="1"/>
    <w:qFormat/>
    <w:uiPriority w:val="0"/>
    <w:pPr>
      <w:numPr>
        <w:ilvl w:val="0"/>
        <w:numId w:val="2"/>
      </w:numPr>
      <w:spacing w:line="240" w:lineRule="auto"/>
    </w:pPr>
    <w:rPr>
      <w:rFonts w:ascii="宋体" w:hAnsi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20</Pages>
  <Words>1302</Words>
  <Characters>7424</Characters>
  <Lines>61</Lines>
  <Paragraphs>17</Paragraphs>
  <TotalTime>0</TotalTime>
  <ScaleCrop>false</ScaleCrop>
  <LinksUpToDate>false</LinksUpToDate>
  <CharactersWithSpaces>8709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2017-04-24T07:18:00Z</dcterms:created>
  <dc:creator>wangsenfeng</dc:creator>
  <cp:lastModifiedBy>Administrator</cp:lastModifiedBy>
  <dcterms:modified xsi:type="dcterms:W3CDTF">2018-05-11T01:24:21Z</dcterms:modified>
  <cp:revision>703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