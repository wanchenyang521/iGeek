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6C710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B83069" w:rsidRDefault="00B83069">
      <w:pPr>
        <w:spacing w:line="276" w:lineRule="auto"/>
        <w:rPr>
          <w:lang w:val="zh-CN"/>
        </w:rPr>
      </w:pPr>
    </w:p>
    <w:p w:rsidR="00B83069" w:rsidRDefault="006C710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0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7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jc w:val="center"/>
        <w:rPr>
          <w:rFonts w:ascii="黑体" w:eastAsia="黑体" w:hAnsi="黑体" w:cs="黑体"/>
          <w:sz w:val="36"/>
          <w:szCs w:val="36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B83069">
      <w:pPr>
        <w:spacing w:line="276" w:lineRule="auto"/>
        <w:rPr>
          <w:lang w:val="zh-CN"/>
        </w:rPr>
      </w:pPr>
    </w:p>
    <w:p w:rsidR="00B83069" w:rsidRDefault="006C710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t xml:space="preserve"> Collection</w:t>
      </w:r>
      <w:r>
        <w:rPr>
          <w:rFonts w:hint="eastAsia"/>
        </w:rPr>
        <w:t>基本方法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练习</w:t>
      </w:r>
      <w:r>
        <w:rPr>
          <w:rFonts w:hint="eastAsia"/>
          <w:lang w:val="zh-CN"/>
        </w:rPr>
        <w:t>Collection</w:t>
      </w:r>
      <w:r>
        <w:rPr>
          <w:lang w:val="zh-CN"/>
        </w:rPr>
        <w:t>的</w:t>
      </w:r>
      <w:r>
        <w:rPr>
          <w:lang w:val="zh-CN"/>
        </w:rPr>
        <w:t>add,remove,clear,size</w:t>
      </w:r>
      <w:r>
        <w:rPr>
          <w:lang w:val="zh-CN"/>
        </w:rPr>
        <w:t>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Colection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.Collection</w:t>
      </w:r>
      <w:r>
        <w:rPr>
          <w:rFonts w:hint="eastAsia"/>
          <w:lang w:val="zh-CN"/>
        </w:rPr>
        <w:t>是接口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所以创建子类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对象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往集合中添加对象元素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获取集合大小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清空集合</w:t>
      </w:r>
    </w:p>
    <w:p w:rsidR="00B83069" w:rsidRDefault="006C710A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输出集合内容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迭代器概述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lang w:val="zh-CN"/>
        </w:rPr>
        <w:t>请回答</w:t>
      </w:r>
      <w:proofErr w:type="spellStart"/>
      <w: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t>方法的作用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hasNext()</w:t>
      </w:r>
      <w:r>
        <w:rPr>
          <w:rFonts w:hint="eastAsia"/>
          <w:lang w:val="zh-CN"/>
        </w:rPr>
        <w:t>方法：用来判断集合中是否有下一个元素可以迭代。如果返回</w:t>
      </w:r>
      <w:r>
        <w:rPr>
          <w:rFonts w:hint="eastAsia"/>
          <w:lang w:val="zh-CN"/>
        </w:rPr>
        <w:t>true,</w:t>
      </w:r>
      <w:r>
        <w:rPr>
          <w:rFonts w:hint="eastAsia"/>
          <w:lang w:val="zh-CN"/>
        </w:rPr>
        <w:t>说明可以迭代。</w:t>
      </w:r>
    </w:p>
    <w:p w:rsidR="00B83069" w:rsidRDefault="006C710A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next()</w:t>
      </w:r>
      <w:r>
        <w:rPr>
          <w:rFonts w:hint="eastAsia"/>
          <w:lang w:val="zh-CN"/>
        </w:rPr>
        <w:t>方法：用来返回迭代的下一个元素，并把指针向后移动一位。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t>Iterator</w:t>
      </w:r>
      <w:r>
        <w:rPr>
          <w:rFonts w:hint="eastAsia"/>
        </w:rPr>
        <w:t>迭代器使用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>abc1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>abc4</w:t>
      </w:r>
      <w:r>
        <w:rPr>
          <w:color w:val="000000"/>
        </w:rPr>
        <w:t>”</w:t>
      </w:r>
      <w:r>
        <w:rPr>
          <w:rFonts w:hint="eastAsia"/>
          <w:color w:val="000000"/>
        </w:rPr>
        <w:t>.</w:t>
      </w:r>
      <w:r>
        <w:rPr>
          <w:rFonts w:hint="eastAsia"/>
          <w:lang w:val="zh-CN"/>
        </w:rPr>
        <w:t>使用迭代器获取</w:t>
      </w:r>
      <w:proofErr w:type="spellStart"/>
      <w:r>
        <w:rPr>
          <w:color w:val="000000"/>
        </w:rPr>
        <w:t>ArrayList</w:t>
      </w:r>
      <w:proofErr w:type="spellEnd"/>
      <w:r>
        <w:rPr>
          <w:rFonts w:hint="eastAsia"/>
          <w:lang w:val="zh-CN"/>
        </w:rPr>
        <w:t>集合中的元素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创建集合对象</w:t>
      </w:r>
    </w:p>
    <w:p w:rsidR="00B83069" w:rsidRDefault="006C710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往集合中存放元素</w:t>
      </w:r>
    </w:p>
    <w:p w:rsidR="00B83069" w:rsidRDefault="006C710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获取容器的迭代器</w:t>
      </w:r>
    </w:p>
    <w:p w:rsidR="00B83069" w:rsidRDefault="006C710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</w:t>
      </w:r>
      <w:proofErr w:type="gramStart"/>
      <w:r>
        <w:rPr>
          <w:rFonts w:hint="eastAsia"/>
          <w:lang w:val="zh-CN"/>
        </w:rPr>
        <w:t>器判断</w:t>
      </w:r>
      <w:proofErr w:type="gramEnd"/>
      <w:r>
        <w:rPr>
          <w:rFonts w:hint="eastAsia"/>
          <w:lang w:val="zh-CN"/>
        </w:rPr>
        <w:t>是否有下一个元素</w:t>
      </w:r>
    </w:p>
    <w:p w:rsidR="00B83069" w:rsidRDefault="006C710A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</w:t>
      </w:r>
      <w:proofErr w:type="gramStart"/>
      <w:r>
        <w:rPr>
          <w:rFonts w:hint="eastAsia"/>
          <w:lang w:val="zh-CN"/>
        </w:rPr>
        <w:t>器对象</w:t>
      </w:r>
      <w:proofErr w:type="gramEnd"/>
      <w:r>
        <w:rPr>
          <w:rFonts w:hint="eastAsia"/>
          <w:lang w:val="zh-CN"/>
        </w:rPr>
        <w:t>获取集合中的元素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color w:val="000000"/>
        </w:rPr>
        <w:t>int</w:t>
      </w:r>
      <w:r>
        <w:rPr>
          <w:color w:val="000000"/>
        </w:rPr>
        <w:t>[]</w:t>
      </w:r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r>
        <w:rPr>
          <w:rFonts w:hint="eastAsia"/>
          <w:color w:val="000000"/>
        </w:rPr>
        <w:t>{</w:t>
      </w:r>
      <w:r>
        <w:rPr>
          <w:color w:val="000000"/>
        </w:rPr>
        <w:t>11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22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33</w:t>
      </w:r>
      <w:r>
        <w:rPr>
          <w:rFonts w:hint="eastAsia"/>
          <w:color w:val="000000"/>
        </w:rPr>
        <w:t>}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遍历数组中的元素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</w:t>
      </w:r>
    </w:p>
    <w:p w:rsidR="00B83069" w:rsidRDefault="006C710A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循环获取数组中的元素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增强</w:t>
      </w:r>
      <w:r>
        <w:t>for</w:t>
      </w:r>
      <w:r>
        <w:rPr>
          <w:rFonts w:hint="eastAsia"/>
        </w:rPr>
        <w:t>循环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proofErr w:type="spellStart"/>
      <w:r>
        <w:rPr>
          <w:rFonts w:hint="eastAsia"/>
          <w:color w:val="2A00FF"/>
        </w:rPr>
        <w:t>igeek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2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3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r>
        <w:rPr>
          <w:rFonts w:hint="eastAsia"/>
          <w:color w:val="2A00FF"/>
        </w:rPr>
        <w:t>igeek</w:t>
      </w:r>
      <w:r>
        <w:rPr>
          <w:color w:val="2A00FF"/>
        </w:rPr>
        <w:t>4</w:t>
      </w:r>
      <w:r>
        <w:rPr>
          <w:color w:val="000000"/>
        </w:rPr>
        <w:t>”</w:t>
      </w: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</w:t>
      </w:r>
      <w:proofErr w:type="spellStart"/>
      <w:r>
        <w:t>ArrayList</w:t>
      </w:r>
      <w:proofErr w:type="spellEnd"/>
      <w:r>
        <w:rPr>
          <w:rFonts w:hint="eastAsia"/>
          <w:lang w:val="zh-CN"/>
        </w:rPr>
        <w:t>中的元素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中添加元素</w:t>
      </w:r>
    </w:p>
    <w:p w:rsidR="00B83069" w:rsidRDefault="006C710A">
      <w:pPr>
        <w:pStyle w:val="ac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循环获取元素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 xml:space="preserve">1. </w:t>
      </w:r>
      <w:r>
        <w:rPr>
          <w:rFonts w:hint="eastAsia"/>
        </w:rPr>
        <w:t>使用泛型的好处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往</w:t>
      </w:r>
      <w:proofErr w:type="spellStart"/>
      <w:r>
        <w:t>ArrayList</w:t>
      </w:r>
      <w:proofErr w:type="spellEnd"/>
      <w:r>
        <w:rPr>
          <w:rFonts w:hint="eastAsia"/>
          <w:color w:val="000000"/>
        </w:rPr>
        <w:t>添加</w:t>
      </w:r>
      <w:r>
        <w:rPr>
          <w:color w:val="000000"/>
        </w:rPr>
        <w:t>以下元素</w:t>
      </w:r>
      <w:proofErr w:type="gramStart"/>
      <w:r>
        <w:rPr>
          <w:color w:val="000000"/>
        </w:rPr>
        <w:t>”</w:t>
      </w:r>
      <w:proofErr w:type="gramEnd"/>
      <w:r>
        <w:rPr>
          <w:color w:val="2A00FF"/>
        </w:rPr>
        <w:t xml:space="preserve"> </w:t>
      </w:r>
      <w:proofErr w:type="spellStart"/>
      <w:r>
        <w:rPr>
          <w:color w:val="2A00FF"/>
        </w:rPr>
        <w:t>abc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”</w:t>
      </w:r>
      <w:r>
        <w:rPr>
          <w:color w:val="2A00FF"/>
        </w:rPr>
        <w:t xml:space="preserve"> </w:t>
      </w:r>
      <w:proofErr w:type="spellStart"/>
      <w:r>
        <w:rPr>
          <w:rFonts w:hint="eastAsia"/>
          <w:color w:val="2A00FF"/>
        </w:rPr>
        <w:t>igeek</w:t>
      </w:r>
      <w:proofErr w:type="spellEnd"/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5</w:t>
      </w:r>
      <w:r>
        <w:rPr>
          <w:rFonts w:hint="eastAsia"/>
          <w:color w:val="000000"/>
        </w:rPr>
        <w:t>.</w:t>
      </w:r>
      <w:r>
        <w:rPr>
          <w:color w:val="000000"/>
        </w:rPr>
        <w:t>练习</w:t>
      </w:r>
      <w:proofErr w:type="spellStart"/>
      <w:r>
        <w:t>ArrayList</w:t>
      </w:r>
      <w:proofErr w:type="spellEnd"/>
      <w:r>
        <w:t>不加泛型</w:t>
      </w:r>
      <w:proofErr w:type="gramStart"/>
      <w:r>
        <w:t>和加泛型</w:t>
      </w:r>
      <w:proofErr w:type="gramEnd"/>
      <w:r>
        <w:t>2</w:t>
      </w:r>
      <w:r>
        <w:t>种情况迭代出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中的元素</w:t>
      </w:r>
      <w:r>
        <w:rPr>
          <w:rFonts w:hint="eastAsia"/>
        </w:rPr>
        <w:t>.</w:t>
      </w:r>
      <w:r>
        <w:rPr>
          <w:rFonts w:hint="eastAsia"/>
        </w:rPr>
        <w:t>获取元素的长度</w:t>
      </w:r>
      <w:r>
        <w:rPr>
          <w:rFonts w:hint="eastAsia"/>
        </w:rPr>
        <w:t>.</w:t>
      </w:r>
      <w:r>
        <w:rPr>
          <w:rFonts w:hint="eastAsia"/>
        </w:rPr>
        <w:t>并说出泛型的好处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method</w:t>
      </w:r>
      <w:r>
        <w:rPr>
          <w:lang w:val="zh-CN"/>
        </w:rPr>
        <w:t>01</w:t>
      </w:r>
      <w:r>
        <w:rPr>
          <w:lang w:val="zh-CN"/>
        </w:rPr>
        <w:t>方法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定义没有泛型的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类型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并强转为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 w:rsidR="00B83069" w:rsidRDefault="006C710A">
      <w:pPr>
        <w:pStyle w:val="ac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定义</w:t>
      </w:r>
      <w:r>
        <w:rPr>
          <w:rFonts w:hint="eastAsia"/>
          <w:lang w:val="zh-CN"/>
        </w:rPr>
        <w:t>method</w:t>
      </w:r>
      <w:r>
        <w:rPr>
          <w:lang w:val="zh-CN"/>
        </w:rPr>
        <w:t>02</w:t>
      </w:r>
      <w:r>
        <w:rPr>
          <w:lang w:val="zh-CN"/>
        </w:rPr>
        <w:t>方法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定义有泛型的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添加字符串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类型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判断是否有下一个元素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获取下一个元素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元素是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类型</w:t>
      </w:r>
    </w:p>
    <w:p w:rsidR="00B83069" w:rsidRDefault="006C710A">
      <w:pPr>
        <w:pStyle w:val="ac"/>
        <w:numPr>
          <w:ilvl w:val="1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获取字符串的长度</w:t>
      </w:r>
    </w:p>
    <w:p w:rsidR="00B83069" w:rsidRDefault="006C710A">
      <w:pPr>
        <w:pStyle w:val="ac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调用这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个方法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泛型类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自定义泛型类</w:t>
      </w:r>
      <w:r>
        <w:rPr>
          <w:lang w:val="zh-CN"/>
        </w:rPr>
        <w:t>GenericClass</w:t>
      </w:r>
      <w:r>
        <w:rPr>
          <w:rFonts w:hint="eastAsia"/>
          <w:lang w:val="zh-CN"/>
        </w:rPr>
        <w:t>&lt;</w:t>
      </w:r>
      <w:r>
        <w:rPr>
          <w:lang w:val="zh-CN"/>
        </w:rPr>
        <w:t>E</w:t>
      </w:r>
      <w:r>
        <w:rPr>
          <w:rFonts w:hint="eastAsia"/>
          <w:lang w:val="zh-CN"/>
        </w:rPr>
        <w:t>&gt;,</w:t>
      </w:r>
      <w:r>
        <w:rPr>
          <w:rFonts w:hint="eastAsia"/>
          <w:lang w:val="zh-CN"/>
        </w:rPr>
        <w:t>包含</w:t>
      </w:r>
      <w:r>
        <w:rPr>
          <w:rFonts w:hint="eastAsia"/>
          <w:lang w:val="zh-CN"/>
        </w:rPr>
        <w:t>E</w:t>
      </w:r>
      <w:r>
        <w:rPr>
          <w:rFonts w:hint="eastAsia"/>
          <w:lang w:val="zh-CN"/>
        </w:rPr>
        <w:t>类型的成员变量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提供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lang w:val="zh-CN"/>
        </w:rPr>
        <w:t>并使用这个泛型类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自定义泛型类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E</w:t>
      </w:r>
      <w:r>
        <w:rPr>
          <w:rFonts w:hint="eastAsia"/>
          <w:lang w:val="zh-CN"/>
        </w:rPr>
        <w:t>类型的成员变量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创建泛型</w:t>
      </w:r>
      <w:proofErr w:type="gramStart"/>
      <w:r>
        <w:rPr>
          <w:rFonts w:hint="eastAsia"/>
          <w:lang w:val="zh-CN"/>
        </w:rPr>
        <w:t>类对象</w:t>
      </w:r>
      <w:proofErr w:type="gramEnd"/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并指定具体类型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set</w:t>
      </w:r>
      <w:r>
        <w:rPr>
          <w:rFonts w:hint="eastAsia"/>
          <w:lang w:val="zh-CN"/>
        </w:rPr>
        <w:t>方法传入对应的类型</w:t>
      </w:r>
    </w:p>
    <w:p w:rsidR="00B83069" w:rsidRDefault="006C710A">
      <w:pPr>
        <w:pStyle w:val="ac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get</w:t>
      </w:r>
      <w:r>
        <w:rPr>
          <w:rFonts w:hint="eastAsia"/>
          <w:lang w:val="zh-CN"/>
        </w:rPr>
        <w:t>方法获取成员变量的值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自定义泛型方法</w:t>
      </w:r>
      <w:r>
        <w:rPr>
          <w:rFonts w:hint="eastAsia"/>
          <w:lang w:val="zh-CN"/>
        </w:rPr>
        <w:t>function</w:t>
      </w:r>
      <w:r>
        <w:rPr>
          <w:lang w:val="zh-CN"/>
        </w:rPr>
        <w:t>.</w:t>
      </w:r>
      <w:r>
        <w:rPr>
          <w:lang w:val="zh-CN"/>
        </w:rPr>
        <w:t>可以传入任意类型</w:t>
      </w:r>
      <w:r>
        <w:rPr>
          <w:rFonts w:hint="eastAsia"/>
          <w:lang w:val="zh-CN"/>
        </w:rPr>
        <w:t>数据</w:t>
      </w:r>
      <w:r>
        <w:rPr>
          <w:rFonts w:hint="eastAsia"/>
          <w:lang w:val="zh-CN"/>
        </w:rPr>
        <w:t>t.</w:t>
      </w:r>
      <w:r>
        <w:rPr>
          <w:lang w:val="zh-CN"/>
        </w:rPr>
        <w:t>在这个方法</w:t>
      </w:r>
      <w:r>
        <w:rPr>
          <w:rFonts w:hint="eastAsia"/>
          <w:lang w:val="zh-CN"/>
        </w:rPr>
        <w:t>中打印传入的</w:t>
      </w:r>
      <w:r>
        <w:rPr>
          <w:rFonts w:hint="eastAsia"/>
          <w:lang w:val="zh-CN"/>
        </w:rPr>
        <w:t>t.</w:t>
      </w:r>
      <w:r>
        <w:rPr>
          <w:rFonts w:hint="eastAsia"/>
          <w:lang w:val="zh-CN"/>
        </w:rPr>
        <w:t>并使用这个泛</w:t>
      </w:r>
      <w:r>
        <w:rPr>
          <w:rFonts w:hint="eastAsia"/>
          <w:lang w:val="zh-CN"/>
        </w:rPr>
        <w:lastRenderedPageBreak/>
        <w:t>型方法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</w:t>
      </w:r>
    </w:p>
    <w:p w:rsidR="00B83069" w:rsidRDefault="006C710A">
      <w:pPr>
        <w:pStyle w:val="ac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在泛型方法中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将传入的参数放到输出语句中</w:t>
      </w:r>
    </w:p>
    <w:p w:rsidR="00B83069" w:rsidRDefault="006C710A">
      <w:pPr>
        <w:pStyle w:val="ac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function</w:t>
      </w:r>
      <w:r>
        <w:rPr>
          <w:rFonts w:hint="eastAsia"/>
          <w:lang w:val="zh-CN"/>
        </w:rPr>
        <w:t>传入字符串</w:t>
      </w:r>
    </w:p>
    <w:p w:rsidR="00B83069" w:rsidRDefault="006C710A">
      <w:pPr>
        <w:pStyle w:val="ac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function</w:t>
      </w:r>
      <w:r>
        <w:rPr>
          <w:rFonts w:hint="eastAsia"/>
          <w:lang w:val="zh-CN"/>
        </w:rPr>
        <w:t>传入数字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泛型接口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</w:rPr>
        <w:t>自定义一个泛型接口</w:t>
      </w:r>
      <w:r>
        <w:t>Inter &lt;E&gt;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t>show(E e)</w:t>
      </w:r>
      <w:r>
        <w:rPr>
          <w:rFonts w:hint="eastAsia"/>
        </w:rPr>
        <w:t>抽象方法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1.</w:t>
      </w:r>
      <w:r>
        <w:rPr>
          <w:rFonts w:hint="eastAsia"/>
        </w:rPr>
        <w:t>定义实现类时确定泛型的类型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定义实现类时不确定泛型的类型</w:t>
      </w:r>
      <w:r>
        <w:rPr>
          <w:rFonts w:hint="eastAsia"/>
        </w:rPr>
        <w:t>2</w:t>
      </w:r>
      <w:r>
        <w:rPr>
          <w:rFonts w:hint="eastAsia"/>
        </w:rPr>
        <w:t>种方式定义实现类</w:t>
      </w:r>
      <w:r>
        <w:rPr>
          <w:rFonts w:hint="eastAsia"/>
        </w:rPr>
        <w:t>.</w:t>
      </w:r>
      <w:r>
        <w:rPr>
          <w:rFonts w:hint="eastAsia"/>
        </w:rPr>
        <w:t>并使用实现类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定义泛型接口</w:t>
      </w:r>
      <w:r>
        <w:rPr>
          <w:rFonts w:hint="eastAsia"/>
          <w:lang w:val="zh-CN"/>
        </w:rPr>
        <w:t>Inter&lt;E&gt;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接口中定义抽象的</w:t>
      </w:r>
      <w:r>
        <w:rPr>
          <w:rFonts w:hint="eastAsia"/>
          <w:lang w:val="zh-CN"/>
        </w:rPr>
        <w:t>show(E e)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使用定义实现类时确定泛型的类型方式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show(String e)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打印传入的内容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实现</w:t>
      </w:r>
      <w:r>
        <w:rPr>
          <w:rFonts w:hint="eastAsia"/>
          <w:lang w:val="zh-CN"/>
        </w:rPr>
        <w:t>Inter</w:t>
      </w:r>
      <w:r>
        <w:rPr>
          <w:rFonts w:hint="eastAsia"/>
          <w:lang w:val="zh-CN"/>
        </w:rPr>
        <w:t>接口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定义实现类时不确定泛型的类型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重写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类中的</w:t>
      </w:r>
      <w:r>
        <w:rPr>
          <w:rFonts w:hint="eastAsia"/>
          <w:lang w:val="zh-CN"/>
        </w:rPr>
        <w:t>show(E e)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打印传入的内容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对象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Imple01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show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参数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在测试类中创建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并确定泛型为</w:t>
      </w:r>
      <w:r>
        <w:rPr>
          <w:rFonts w:hint="eastAsia"/>
          <w:lang w:val="zh-CN"/>
        </w:rPr>
        <w:t>Inte</w:t>
      </w:r>
      <w:r>
        <w:rPr>
          <w:rFonts w:hint="eastAsia"/>
          <w:lang w:val="zh-CN"/>
        </w:rPr>
        <w:t>ger</w:t>
      </w:r>
      <w:r>
        <w:rPr>
          <w:rFonts w:hint="eastAsia"/>
          <w:lang w:val="zh-CN"/>
        </w:rPr>
        <w:t>类型</w:t>
      </w:r>
    </w:p>
    <w:p w:rsidR="00B83069" w:rsidRDefault="006C710A">
      <w:pPr>
        <w:pStyle w:val="ac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Imple02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show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参数</w:t>
      </w:r>
    </w:p>
    <w:p w:rsidR="00B83069" w:rsidRDefault="006C710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2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B83069" w:rsidRDefault="006C710A">
      <w:pPr>
        <w:pStyle w:val="ac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自定义学生类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成绩属性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使用迭代器获取每个学生信息</w:t>
      </w:r>
      <w:r>
        <w:rPr>
          <w:rFonts w:hint="eastAsia"/>
          <w:lang w:val="zh-CN"/>
        </w:rPr>
        <w:t>.</w:t>
      </w:r>
      <w:r>
        <w:rPr>
          <w:lang w:val="zh-CN"/>
        </w:rPr>
        <w:t>统计总分</w:t>
      </w:r>
      <w:r>
        <w:rPr>
          <w:rFonts w:hint="eastAsia"/>
          <w:lang w:val="zh-CN"/>
        </w:rPr>
        <w:t>,</w:t>
      </w:r>
      <w:r>
        <w:rPr>
          <w:lang w:val="zh-CN"/>
        </w:rPr>
        <w:t>平均分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最低分并输出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定义学生类生成类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.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定义总分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定义最高分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定义最低分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</w:t>
      </w:r>
      <w:r>
        <w:rPr>
          <w:rFonts w:hint="eastAsia"/>
          <w:lang w:val="zh-CN"/>
        </w:rPr>
        <w:t>有下一个学生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将这个学生对象的分数添加到总分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判断这个学生的分数是否大于最大分数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这个学生的分数大于最大分数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最大分数等于这个学生的分数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判断这个学生的分数是否大</w:t>
      </w:r>
      <w:proofErr w:type="gramStart"/>
      <w:r>
        <w:rPr>
          <w:rFonts w:hint="eastAsia"/>
          <w:lang w:val="zh-CN"/>
        </w:rPr>
        <w:t>低最大</w:t>
      </w:r>
      <w:proofErr w:type="gramEnd"/>
      <w:r>
        <w:rPr>
          <w:rFonts w:hint="eastAsia"/>
          <w:lang w:val="zh-CN"/>
        </w:rPr>
        <w:t>分数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这个学生的分数小于最小分数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最小分数等于这个学生的分数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计算平均分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平均分</w:t>
      </w:r>
      <w:r>
        <w:rPr>
          <w:rFonts w:hint="eastAsia"/>
          <w:lang w:val="zh-CN"/>
        </w:rPr>
        <w:t xml:space="preserve"> = </w:t>
      </w:r>
      <w:r>
        <w:rPr>
          <w:rFonts w:hint="eastAsia"/>
          <w:lang w:val="zh-CN"/>
        </w:rPr>
        <w:t>总分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人数</w:t>
      </w:r>
      <w:r>
        <w:rPr>
          <w:rFonts w:hint="eastAsia"/>
          <w:lang w:val="zh-CN"/>
        </w:rPr>
        <w:t>)</w:t>
      </w:r>
    </w:p>
    <w:p w:rsidR="00B83069" w:rsidRDefault="006C710A">
      <w:pPr>
        <w:pStyle w:val="ac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打印总分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最高分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最低分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2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自定义对象</w:t>
      </w:r>
    </w:p>
    <w:p w:rsidR="00B83069" w:rsidRDefault="006C710A">
      <w:pPr>
        <w:pStyle w:val="ac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迭代器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个人放到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使用迭代器获取每个人的信息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找出最高的人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最矮的人并输出最高人和最矮人的信息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打印格式如下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最高的人是张三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1.</w:t>
      </w:r>
      <w:r>
        <w:rPr>
          <w:lang w:val="zh-CN"/>
        </w:rPr>
        <w:t>80</w:t>
      </w:r>
      <w:r>
        <w:rPr>
          <w:rFonts w:hint="eastAsia"/>
          <w:lang w:val="zh-CN"/>
        </w:rPr>
        <w:t xml:space="preserve">. </w:t>
      </w:r>
      <w:r>
        <w:rPr>
          <w:rFonts w:hint="eastAsia"/>
          <w:lang w:val="zh-CN"/>
        </w:rPr>
        <w:t>最矮的人是李四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>1.</w:t>
      </w:r>
      <w:r>
        <w:rPr>
          <w:lang w:val="zh-CN"/>
        </w:rPr>
        <w:t>60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定义最高人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定义最矮人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使用迭代器循环判断是否有下一个人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身高是否大于最大高度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身高大于最大高度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最大身高的人等于这个人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身高是否小于于最矮高度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这个人的</w:t>
      </w:r>
      <w:proofErr w:type="gramStart"/>
      <w:r>
        <w:rPr>
          <w:rFonts w:hint="eastAsia"/>
          <w:lang w:val="zh-CN"/>
        </w:rPr>
        <w:t>的</w:t>
      </w:r>
      <w:proofErr w:type="gramEnd"/>
      <w:r>
        <w:rPr>
          <w:rFonts w:hint="eastAsia"/>
          <w:lang w:val="zh-CN"/>
        </w:rPr>
        <w:t>身高小于于最矮高度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最矮身高的人等于这个人</w:t>
      </w:r>
    </w:p>
    <w:p w:rsidR="00B83069" w:rsidRDefault="006C710A">
      <w:pPr>
        <w:pStyle w:val="ac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按照格式打印信息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方法定义</w:t>
      </w:r>
    </w:p>
    <w:p w:rsidR="00B83069" w:rsidRDefault="006C710A">
      <w:pPr>
        <w:pStyle w:val="ac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B83069" w:rsidRDefault="006C710A">
      <w:pPr>
        <w:rPr>
          <w:lang w:val="zh-CN"/>
        </w:rPr>
      </w:pPr>
      <w:r>
        <w:rPr>
          <w:lang w:val="zh-CN"/>
        </w:rPr>
        <w:t>ArrayList</w:t>
      </w:r>
      <w:r>
        <w:rPr>
          <w:lang w:val="zh-CN"/>
        </w:rPr>
        <w:t>中有如下数据</w:t>
      </w:r>
      <w:r>
        <w:rPr>
          <w:rFonts w:hint="eastAsia"/>
          <w:lang w:val="zh-CN"/>
        </w:rPr>
        <w:t>:</w:t>
      </w:r>
      <w:r>
        <w:rPr>
          <w:lang w:val="zh-CN"/>
        </w:rPr>
        <w:t>”a</w:t>
      </w:r>
      <w:proofErr w:type="gramStart"/>
      <w:r>
        <w:rPr>
          <w:lang w:val="zh-CN"/>
        </w:rPr>
        <w:t>”</w:t>
      </w:r>
      <w:proofErr w:type="gramEnd"/>
      <w:r>
        <w:rPr>
          <w:lang w:val="zh-CN"/>
        </w:rPr>
        <w:t>, ”b”, ”c”, ”c”, ”a”, ”b”, ”b”, ”b”, ”a”.</w:t>
      </w:r>
      <w:r>
        <w:rPr>
          <w:lang w:val="zh-CN"/>
        </w:rPr>
        <w:t>定义名为</w:t>
      </w:r>
      <w:r>
        <w:rPr>
          <w:rFonts w:hint="eastAsia"/>
          <w:lang w:val="zh-CN"/>
        </w:rPr>
        <w:t>:</w:t>
      </w:r>
      <w:r>
        <w:rPr>
          <w:lang w:val="zh-CN"/>
        </w:rPr>
        <w:t>frequency(ArrayList arr, String key)</w:t>
      </w:r>
      <w:r>
        <w:rPr>
          <w:lang w:val="zh-CN"/>
        </w:rPr>
        <w:t>的方法</w:t>
      </w:r>
      <w:r>
        <w:rPr>
          <w:rFonts w:hint="eastAsia"/>
          <w:lang w:val="zh-CN"/>
        </w:rPr>
        <w:t>.arr</w:t>
      </w:r>
      <w:r>
        <w:rPr>
          <w:rFonts w:hint="eastAsia"/>
          <w:lang w:val="zh-CN"/>
        </w:rPr>
        <w:t>是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集合</w:t>
      </w:r>
      <w:r>
        <w:rPr>
          <w:rFonts w:hint="eastAsia"/>
          <w:lang w:val="zh-CN"/>
        </w:rPr>
        <w:t>,key</w:t>
      </w:r>
      <w:r>
        <w:rPr>
          <w:rFonts w:hint="eastAsia"/>
          <w:lang w:val="zh-CN"/>
        </w:rPr>
        <w:t>是要查找的某个元素</w:t>
      </w:r>
      <w:r>
        <w:rPr>
          <w:rFonts w:hint="eastAsia"/>
          <w:lang w:val="zh-CN"/>
        </w:rPr>
        <w:t>.</w:t>
      </w:r>
      <w:r>
        <w:rPr>
          <w:lang w:val="zh-CN"/>
        </w:rPr>
        <w:t>使用增强</w:t>
      </w:r>
      <w:r>
        <w:rPr>
          <w:lang w:val="zh-CN"/>
        </w:rPr>
        <w:t>for</w:t>
      </w:r>
      <w:r>
        <w:rPr>
          <w:lang w:val="zh-CN"/>
        </w:rPr>
        <w:t>方式查找</w:t>
      </w:r>
      <w:r>
        <w:rPr>
          <w:lang w:val="zh-CN"/>
        </w:rPr>
        <w:t>key</w:t>
      </w:r>
      <w:r>
        <w:rPr>
          <w:lang w:val="zh-CN"/>
        </w:rPr>
        <w:t>在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中出现的次数</w:t>
      </w:r>
      <w:r>
        <w:rPr>
          <w:rFonts w:hint="eastAsia"/>
          <w:lang w:val="zh-CN"/>
        </w:rPr>
        <w:t>.</w:t>
      </w:r>
      <w:r>
        <w:rPr>
          <w:lang w:val="zh-CN"/>
        </w:rPr>
        <w:t>并将次数作为方法的返回值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mian</w:t>
      </w:r>
      <w:r>
        <w:rPr>
          <w:rFonts w:hint="eastAsia"/>
          <w:lang w:val="zh-CN"/>
        </w:rPr>
        <w:t>方法中调用</w:t>
      </w:r>
      <w:r>
        <w:rPr>
          <w:lang w:val="zh-CN"/>
        </w:rPr>
        <w:t>freq</w:t>
      </w:r>
      <w:r>
        <w:rPr>
          <w:lang w:val="zh-CN"/>
        </w:rPr>
        <w:t>uency</w:t>
      </w:r>
      <w:r>
        <w:rPr>
          <w:lang w:val="zh-CN"/>
        </w:rPr>
        <w:t>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添加元素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方法统计集合中指定元素出现的次数，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方法中计数变量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frequency</w:t>
      </w:r>
      <w:r>
        <w:rPr>
          <w:rFonts w:hint="eastAsia"/>
          <w:lang w:val="zh-CN"/>
        </w:rPr>
        <w:t>方法中使用增强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遍历传入的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拿到每个元素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如果遍历出来的元素是要查找的元素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计数器加</w:t>
      </w:r>
      <w:r>
        <w:rPr>
          <w:rFonts w:hint="eastAsia"/>
          <w:lang w:val="zh-CN"/>
        </w:rPr>
        <w:t>1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返回计数值</w:t>
      </w:r>
    </w:p>
    <w:p w:rsidR="00B83069" w:rsidRDefault="006C710A">
      <w:pPr>
        <w:pStyle w:val="ac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中调用这个方法测试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B5466" w:rsidRDefault="006C710A">
      <w:pPr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名称为</w:t>
      </w:r>
      <w:r>
        <w:rPr>
          <w:lang w:val="zh-CN"/>
        </w:rPr>
        <w:t>swap</w:t>
      </w:r>
      <w:r>
        <w:rPr>
          <w:rFonts w:hint="eastAsia"/>
          <w:lang w:val="zh-CN"/>
        </w:rPr>
        <w:t>，实现指定位置数组元素的交换</w:t>
      </w:r>
      <w:r>
        <w:rPr>
          <w:rFonts w:hint="eastAsia"/>
          <w:lang w:val="zh-CN"/>
        </w:rPr>
        <w:t>.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数组和</w:t>
      </w:r>
      <w:proofErr w:type="gramStart"/>
      <w:r>
        <w:rPr>
          <w:rFonts w:hint="eastAsia"/>
          <w:lang w:val="zh-CN"/>
        </w:rPr>
        <w:t>要</w:t>
      </w:r>
      <w:proofErr w:type="gramEnd"/>
      <w:r>
        <w:rPr>
          <w:rFonts w:hint="eastAsia"/>
          <w:lang w:val="zh-CN"/>
        </w:rPr>
        <w:t>交换的索引作为方法参数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，数组是任意类型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并传入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个要交换位置的索引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使用第三方变量的方式交换数组中的元素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swap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交换指定索引的元素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打印交换后的元素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swap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交换指定索引的元素</w:t>
      </w:r>
    </w:p>
    <w:p w:rsidR="00B83069" w:rsidRDefault="006C710A">
      <w:pPr>
        <w:pStyle w:val="ac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打印交换后的元素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5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，接收一个任意类型数组，并反转数组中的所有元素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，接收一个任意数组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方法中将数组传入的元素反转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反转数组中的元素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reverse</w:t>
      </w:r>
      <w:r>
        <w:rPr>
          <w:rFonts w:hint="eastAsia"/>
          <w:lang w:val="zh-CN"/>
        </w:rPr>
        <w:t>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反转数组中的元素</w:t>
      </w:r>
    </w:p>
    <w:p w:rsidR="00B83069" w:rsidRDefault="006C710A">
      <w:pPr>
        <w:pStyle w:val="ac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打印反转后的元素</w:t>
      </w:r>
    </w:p>
    <w:p w:rsidR="00B83069" w:rsidRDefault="00B83069">
      <w:pPr>
        <w:rPr>
          <w:lang w:val="zh-CN"/>
        </w:rPr>
      </w:pP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6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泛型方法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bookmarkStart w:id="0" w:name="_GoBack"/>
      <w:r>
        <w:rPr>
          <w:rFonts w:hint="eastAsia"/>
          <w:lang w:val="zh-CN"/>
        </w:rPr>
        <w:t>编写</w:t>
      </w:r>
      <w:proofErr w:type="gramStart"/>
      <w:r>
        <w:rPr>
          <w:rFonts w:hint="eastAsia"/>
          <w:lang w:val="zh-CN"/>
        </w:rPr>
        <w:t>一个泛形方法</w:t>
      </w:r>
      <w:proofErr w:type="gramEnd"/>
      <w:r>
        <w:rPr>
          <w:rFonts w:hint="eastAsia"/>
          <w:lang w:val="zh-CN"/>
        </w:rPr>
        <w:t>，接收一个任意类型数组，并将数组中的元素按照一定的格式打印</w:t>
      </w:r>
      <w:r>
        <w:rPr>
          <w:rFonts w:hint="eastAsia"/>
          <w:lang w:val="zh-CN"/>
        </w:rPr>
        <w:t>.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[</w:t>
      </w:r>
      <w:r>
        <w:rPr>
          <w:lang w:val="zh-CN"/>
        </w:rPr>
        <w:t>3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6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7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1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2</w:t>
      </w:r>
      <w:r>
        <w:rPr>
          <w:rFonts w:hint="eastAsia"/>
          <w:lang w:val="zh-CN"/>
        </w:rPr>
        <w:t>]</w:t>
      </w:r>
      <w:r>
        <w:rPr>
          <w:lang w:val="zh-CN"/>
        </w:rPr>
        <w:t xml:space="preserve"> ”</w:t>
      </w:r>
    </w:p>
    <w:bookmarkEnd w:id="0"/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定义泛型方法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接收任意类型的数组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printArr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"["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获取数组中的元素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 xml:space="preserve"> "</w:t>
      </w:r>
      <w:r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, ",</w:t>
      </w:r>
      <w:r>
        <w:rPr>
          <w:rFonts w:hint="eastAsia"/>
          <w:lang w:val="zh-CN"/>
        </w:rPr>
        <w:t>最后一个元素打印</w:t>
      </w:r>
      <w:r>
        <w:rPr>
          <w:rFonts w:hint="eastAsia"/>
          <w:lang w:val="zh-CN"/>
        </w:rPr>
        <w:t xml:space="preserve"> "</w:t>
      </w:r>
      <w:r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]"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Integer</w:t>
      </w:r>
      <w:r>
        <w:rPr>
          <w:rFonts w:hint="eastAsia"/>
          <w:lang w:val="zh-CN"/>
        </w:rPr>
        <w:t>数组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数组</w:t>
      </w:r>
    </w:p>
    <w:p w:rsidR="00B83069" w:rsidRDefault="006C710A">
      <w:pPr>
        <w:pStyle w:val="ac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调用</w:t>
      </w:r>
      <w:r>
        <w:rPr>
          <w:rFonts w:hint="eastAsia"/>
          <w:lang w:val="zh-CN"/>
        </w:rPr>
        <w:t>printArr</w:t>
      </w:r>
      <w:r>
        <w:rPr>
          <w:rFonts w:hint="eastAsia"/>
          <w:lang w:val="zh-CN"/>
        </w:rPr>
        <w:t>打印数组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7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增强</w:t>
      </w:r>
      <w:r>
        <w:rPr>
          <w:rFonts w:hint="eastAsia"/>
          <w:lang w:val="zh-CN"/>
        </w:rPr>
        <w:t>for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有一个数组</w:t>
      </w:r>
      <w:r>
        <w:rPr>
          <w:rFonts w:hint="eastAsia"/>
          <w:lang w:val="zh-CN"/>
        </w:rPr>
        <w:t xml:space="preserve"> String arr[]={"abc","bad","abc","aab","bad","cef","jhi"};</w:t>
      </w:r>
      <w:r>
        <w:rPr>
          <w:rFonts w:hint="eastAsia"/>
          <w:lang w:val="zh-CN"/>
        </w:rPr>
        <w:t>创建一个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，将</w:t>
      </w:r>
      <w:r>
        <w:rPr>
          <w:rFonts w:hint="eastAsia"/>
          <w:lang w:val="zh-CN"/>
        </w:rPr>
        <w:t>arr</w:t>
      </w:r>
      <w:r>
        <w:rPr>
          <w:rFonts w:hint="eastAsia"/>
          <w:lang w:val="zh-CN"/>
        </w:rPr>
        <w:t>数组里面的元素添加进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中去，但</w:t>
      </w:r>
      <w:r>
        <w:rPr>
          <w:rFonts w:hint="eastAsia"/>
          <w:lang w:val="zh-CN"/>
        </w:rPr>
        <w:t>ArrayLis</w:t>
      </w:r>
      <w:r>
        <w:rPr>
          <w:lang w:val="zh-CN"/>
        </w:rPr>
        <w:t>t</w:t>
      </w:r>
      <w:r>
        <w:rPr>
          <w:lang w:val="zh-CN"/>
        </w:rPr>
        <w:t>中</w:t>
      </w:r>
      <w:r>
        <w:rPr>
          <w:rFonts w:hint="eastAsia"/>
          <w:lang w:val="zh-CN"/>
        </w:rPr>
        <w:t>元素不能重复</w:t>
      </w:r>
      <w:r>
        <w:rPr>
          <w:rFonts w:hint="eastAsia"/>
          <w:lang w:val="zh-CN"/>
        </w:rPr>
        <w:t xml:space="preserve"> (arr</w:t>
      </w:r>
      <w:r>
        <w:rPr>
          <w:rFonts w:hint="eastAsia"/>
          <w:lang w:val="zh-CN"/>
        </w:rPr>
        <w:t>数组不变</w:t>
      </w:r>
      <w:r>
        <w:rPr>
          <w:rFonts w:hint="eastAsia"/>
          <w:lang w:val="zh-CN"/>
        </w:rPr>
        <w:t>)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创建数组</w:t>
      </w:r>
      <w:r>
        <w:rPr>
          <w:rFonts w:hint="eastAsia"/>
          <w:lang w:val="zh-CN"/>
        </w:rPr>
        <w:t xml:space="preserve">String arr[] = </w:t>
      </w:r>
      <w:r>
        <w:rPr>
          <w:rFonts w:hint="eastAsia"/>
          <w:lang w:val="zh-CN"/>
        </w:rPr>
        <w:t>{"abc","bad","abc","aab","bad","cef","jhi"};</w:t>
      </w:r>
    </w:p>
    <w:p w:rsidR="00B83069" w:rsidRDefault="006C710A">
      <w:pPr>
        <w:pStyle w:val="ac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</w:t>
      </w:r>
    </w:p>
    <w:p w:rsidR="00B83069" w:rsidRDefault="006C710A">
      <w:pPr>
        <w:pStyle w:val="ac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遍历数组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拿到数组中的每个元素</w:t>
      </w:r>
    </w:p>
    <w:p w:rsidR="00B83069" w:rsidRDefault="006C710A">
      <w:pPr>
        <w:pStyle w:val="ac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contains(Object 0)</w:t>
      </w:r>
      <w:r>
        <w:rPr>
          <w:rFonts w:hint="eastAsia"/>
          <w:lang w:val="zh-CN"/>
        </w:rPr>
        <w:t>方法判断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中是否包含某个元素</w:t>
      </w:r>
    </w:p>
    <w:p w:rsidR="00B83069" w:rsidRDefault="006C710A">
      <w:pPr>
        <w:pStyle w:val="ac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中没有这个元素才添加往数组中添加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迭代器使用</w:t>
      </w:r>
    </w:p>
    <w:p w:rsidR="00B83069" w:rsidRDefault="006C710A">
      <w:pPr>
        <w:pStyle w:val="ac"/>
        <w:numPr>
          <w:ilvl w:val="0"/>
          <w:numId w:val="21"/>
        </w:numPr>
        <w:ind w:firstLineChars="0"/>
        <w:rPr>
          <w:lang w:val="zh-CN"/>
        </w:rPr>
      </w:pPr>
      <w:r>
        <w:rPr>
          <w:lang w:val="zh-CN"/>
        </w:rPr>
        <w:t>定义类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自定义人类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包含姓名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身高属性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私有成员变量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</w:t>
      </w:r>
      <w:r>
        <w:rPr>
          <w:lang w:val="zh-CN"/>
        </w:rPr>
        <w:t>/set</w:t>
      </w:r>
      <w:r>
        <w:rPr>
          <w:lang w:val="zh-CN"/>
        </w:rPr>
        <w:t>方法</w:t>
      </w:r>
      <w:r>
        <w:rPr>
          <w:rFonts w:hint="eastAsia"/>
          <w:lang w:val="zh-CN"/>
        </w:rPr>
        <w:t>.</w:t>
      </w:r>
      <w:r>
        <w:rPr>
          <w:lang w:val="zh-CN"/>
        </w:rPr>
        <w:t>创建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个人对象放到</w:t>
      </w:r>
      <w:r>
        <w:rPr>
          <w:rFonts w:hint="eastAsia"/>
          <w:lang w:val="zh-CN"/>
        </w:rPr>
        <w:t>Array</w:t>
      </w:r>
      <w:r>
        <w:rPr>
          <w:lang w:val="zh-CN"/>
        </w:rPr>
        <w:t>Li</w:t>
      </w:r>
      <w:r>
        <w:rPr>
          <w:lang w:val="zh-CN"/>
        </w:rPr>
        <w:t>st</w:t>
      </w:r>
      <w:r>
        <w:rPr>
          <w:lang w:val="zh-CN"/>
        </w:rPr>
        <w:t>中</w:t>
      </w:r>
      <w:r>
        <w:rPr>
          <w:rFonts w:hint="eastAsia"/>
          <w:lang w:val="zh-CN"/>
        </w:rPr>
        <w:t>.</w:t>
      </w:r>
      <w:r>
        <w:rPr>
          <w:lang w:val="zh-CN"/>
        </w:rPr>
        <w:t>使用迭代器获取每个人</w:t>
      </w:r>
      <w:r>
        <w:rPr>
          <w:rFonts w:hint="eastAsia"/>
          <w:lang w:val="zh-CN"/>
        </w:rPr>
        <w:t>对象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将每个人的年龄加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岁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再使用增强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打印每个人的信息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定义学人类生成类</w:t>
      </w:r>
      <w:proofErr w:type="gramStart"/>
      <w:r>
        <w:rPr>
          <w:rFonts w:hint="eastAsia"/>
          <w:lang w:val="zh-CN"/>
        </w:rPr>
        <w:t>无参</w:t>
      </w:r>
      <w:r>
        <w:rPr>
          <w:rFonts w:hint="eastAsia"/>
          <w:lang w:val="zh-CN"/>
        </w:rPr>
        <w:t>,</w:t>
      </w:r>
      <w:proofErr w:type="gramEnd"/>
      <w:r>
        <w:rPr>
          <w:rFonts w:hint="eastAsia"/>
          <w:lang w:val="zh-CN"/>
        </w:rPr>
        <w:t>有参构造方法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生成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添加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个学生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获取迭代器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循环判断是否有下一个人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next</w:t>
      </w:r>
      <w:r>
        <w:rPr>
          <w:rFonts w:hint="eastAsia"/>
          <w:lang w:val="zh-CN"/>
        </w:rPr>
        <w:t>方法获取学生对象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将学生的年龄加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岁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在使用</w:t>
      </w:r>
      <w:r>
        <w:rPr>
          <w:rFonts w:hint="eastAsia"/>
          <w:lang w:val="zh-CN"/>
        </w:rPr>
        <w:t>setAge</w:t>
      </w:r>
      <w:r>
        <w:rPr>
          <w:rFonts w:hint="eastAsia"/>
          <w:lang w:val="zh-CN"/>
        </w:rPr>
        <w:t>方法设置回去</w:t>
      </w:r>
    </w:p>
    <w:p w:rsidR="00B83069" w:rsidRDefault="006C710A">
      <w:pPr>
        <w:pStyle w:val="ac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使用增强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获取每个学生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打印每个学生的信息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9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练习课上泛型通配符案例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rPr>
          <w:lang w:val="zh-CN"/>
        </w:rPr>
      </w:pPr>
      <w:r>
        <w:rPr>
          <w:lang w:val="zh-CN"/>
        </w:rPr>
        <w:t>详见课上代码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10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泛型通配符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编写一个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rFonts w:hint="eastAsia"/>
          <w:lang w:val="zh-CN"/>
        </w:rPr>
        <w:t>方法，接收一个</w:t>
      </w:r>
      <w:r>
        <w:rPr>
          <w:rFonts w:hint="eastAsia"/>
          <w:lang w:val="zh-CN"/>
        </w:rPr>
        <w:t>ArrayList</w:t>
      </w:r>
      <w:r>
        <w:rPr>
          <w:lang w:val="zh-CN"/>
        </w:rPr>
        <w:t>,ArrayList</w:t>
      </w:r>
      <w:r>
        <w:rPr>
          <w:lang w:val="zh-CN"/>
        </w:rPr>
        <w:t>中存放元素的类型不确定</w:t>
      </w:r>
      <w:r>
        <w:rPr>
          <w:rFonts w:hint="eastAsia"/>
          <w:lang w:val="zh-CN"/>
        </w:rPr>
        <w:t>，在</w:t>
      </w:r>
      <w:r>
        <w:rPr>
          <w:rFonts w:hint="eastAsia"/>
          <w:lang w:val="zh-CN"/>
        </w:rPr>
        <w:t>delete</w:t>
      </w:r>
      <w:r>
        <w:rPr>
          <w:lang w:val="zh-CN"/>
        </w:rPr>
        <w:t>Elements</w:t>
      </w:r>
      <w:r>
        <w:rPr>
          <w:lang w:val="zh-CN"/>
        </w:rPr>
        <w:t>方法的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rFonts w:hint="eastAsia"/>
          <w:lang w:val="zh-CN"/>
        </w:rPr>
        <w:t>中的第一个和最后一个元素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deleteElements(ArrayList&lt;?&gt; array)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deleteElements</w:t>
      </w:r>
      <w:r>
        <w:rPr>
          <w:rFonts w:hint="eastAsia"/>
          <w:lang w:val="zh-CN"/>
        </w:rPr>
        <w:t>方法中删除第一个元素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删除最后一个元素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ArrayList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往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添加元素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deleteElements</w:t>
      </w:r>
      <w:r>
        <w:rPr>
          <w:rFonts w:hint="eastAsia"/>
          <w:lang w:val="zh-CN"/>
        </w:rPr>
        <w:t>方法传入</w:t>
      </w:r>
      <w:r>
        <w:rPr>
          <w:rFonts w:hint="eastAsia"/>
          <w:lang w:val="zh-CN"/>
        </w:rPr>
        <w:t>array</w:t>
      </w:r>
    </w:p>
    <w:p w:rsidR="00B83069" w:rsidRDefault="006C710A">
      <w:pPr>
        <w:pStyle w:val="ac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array</w:t>
      </w:r>
    </w:p>
    <w:p w:rsidR="00B83069" w:rsidRDefault="006C710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24"/>
        </w:numPr>
        <w:ind w:firstLineChars="0"/>
        <w:rPr>
          <w:lang w:val="zh-CN"/>
        </w:rPr>
      </w:pPr>
      <w:r>
        <w:rPr>
          <w:lang w:val="zh-CN"/>
        </w:rPr>
        <w:t>C</w:t>
      </w:r>
      <w:r>
        <w:rPr>
          <w:rFonts w:hint="eastAsia"/>
          <w:lang w:val="zh-CN"/>
        </w:rPr>
        <w:t>ollection</w:t>
      </w:r>
      <w:r>
        <w:rPr>
          <w:rFonts w:hint="eastAsia"/>
          <w:lang w:val="zh-CN"/>
        </w:rPr>
        <w:t>的继承体系</w:t>
      </w:r>
    </w:p>
    <w:p w:rsidR="00B83069" w:rsidRDefault="006C710A">
      <w:pPr>
        <w:pStyle w:val="ac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子类的特点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画出</w:t>
      </w:r>
      <w:r>
        <w:rPr>
          <w:rFonts w:hint="eastAsia"/>
          <w:lang w:val="zh-CN"/>
        </w:rPr>
        <w:t>Collection</w:t>
      </w:r>
      <w:r>
        <w:rPr>
          <w:rFonts w:hint="eastAsia"/>
          <w:lang w:val="zh-CN"/>
        </w:rPr>
        <w:t>的继承体系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并写出</w:t>
      </w:r>
      <w:r>
        <w:rPr>
          <w:rFonts w:hint="eastAsia"/>
          <w:lang w:val="zh-CN"/>
        </w:rPr>
        <w:t>Array</w:t>
      </w:r>
      <w:r>
        <w:rPr>
          <w:lang w:val="zh-CN"/>
        </w:rPr>
        <w:t>List,LinkedList,HashSet,LinkedHashSet</w:t>
      </w:r>
      <w:r>
        <w:rPr>
          <w:lang w:val="zh-CN"/>
        </w:rPr>
        <w:t>的特点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泛型方法</w:t>
      </w:r>
    </w:p>
    <w:p w:rsidR="00B83069" w:rsidRDefault="006C710A">
      <w:pPr>
        <w:pStyle w:val="ac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面向对象继承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编写一个泛型方法求两个数之和</w:t>
      </w:r>
      <w:r>
        <w:rPr>
          <w:rFonts w:hint="eastAsia"/>
          <w:lang w:val="zh-CN"/>
        </w:rPr>
        <w:t>.</w:t>
      </w:r>
      <w:r>
        <w:rPr>
          <w:rFonts w:hint="eastAsia"/>
          <w:lang w:val="zh-CN"/>
        </w:rPr>
        <w:t>两个数可以传入</w:t>
      </w:r>
      <w:r>
        <w:rPr>
          <w:rFonts w:hint="eastAsia"/>
          <w:lang w:val="zh-CN"/>
        </w:rPr>
        <w:t>int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long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float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double</w:t>
      </w:r>
      <w:r>
        <w:rPr>
          <w:rFonts w:hint="eastAsia"/>
          <w:lang w:val="zh-CN"/>
        </w:rPr>
        <w:t>类型</w:t>
      </w:r>
      <w:r>
        <w:rPr>
          <w:rFonts w:hint="eastAsia"/>
          <w:lang w:val="zh-CN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提示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泛</w:t>
      </w:r>
      <w:proofErr w:type="gramStart"/>
      <w:r>
        <w:rPr>
          <w:rFonts w:hint="eastAsia"/>
          <w:lang w:val="zh-CN"/>
        </w:rPr>
        <w:t>型不能</w:t>
      </w:r>
      <w:proofErr w:type="gramEnd"/>
      <w:r>
        <w:rPr>
          <w:rFonts w:hint="eastAsia"/>
          <w:lang w:val="zh-CN"/>
        </w:rPr>
        <w:t>使用基本数据类型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需要使用引用数据类型</w:t>
      </w:r>
      <w:r>
        <w:rPr>
          <w:lang w:val="zh-CN"/>
        </w:rPr>
        <w:t>.</w:t>
      </w:r>
      <w:r>
        <w:rPr>
          <w:rFonts w:hint="eastAsia"/>
          <w:lang w:val="zh-CN"/>
        </w:rPr>
        <w:t>Integer,Long,Float,Double</w:t>
      </w:r>
      <w:r>
        <w:rPr>
          <w:rFonts w:hint="eastAsia"/>
          <w:lang w:val="zh-CN"/>
        </w:rPr>
        <w:t>都是</w:t>
      </w:r>
      <w:r>
        <w:rPr>
          <w:rFonts w:hint="eastAsia"/>
          <w:lang w:val="zh-CN"/>
        </w:rPr>
        <w:t>Number</w:t>
      </w:r>
      <w:r>
        <w:rPr>
          <w:rFonts w:hint="eastAsia"/>
          <w:lang w:val="zh-CN"/>
        </w:rPr>
        <w:t>的子类</w:t>
      </w:r>
      <w:r>
        <w:rPr>
          <w:rFonts w:hint="eastAsia"/>
          <w:lang w:val="zh-CN"/>
        </w:rPr>
        <w:t xml:space="preserve">. </w:t>
      </w:r>
      <w:r>
        <w:rPr>
          <w:rFonts w:hint="eastAsia"/>
          <w:lang w:val="zh-CN"/>
        </w:rPr>
        <w:t>Number</w:t>
      </w:r>
      <w:r>
        <w:rPr>
          <w:lang w:val="zh-CN"/>
        </w:rPr>
        <w:t>有</w:t>
      </w:r>
      <w:proofErr w:type="spellStart"/>
      <w:r>
        <w:t>doubleValue</w:t>
      </w:r>
      <w:proofErr w:type="spellEnd"/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方法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1.%</w:t>
      </w:r>
      <w:r>
        <w:rPr>
          <w:rFonts w:hint="eastAsia"/>
          <w:lang w:val="zh-CN"/>
        </w:rPr>
        <w:t>运算符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嵌套</w:t>
      </w:r>
      <w:r>
        <w:rPr>
          <w:rFonts w:hint="eastAsia"/>
          <w:lang w:val="zh-CN"/>
        </w:rPr>
        <w:t>for</w:t>
      </w:r>
      <w:r>
        <w:rPr>
          <w:rFonts w:hint="eastAsia"/>
          <w:lang w:val="zh-CN"/>
        </w:rPr>
        <w:t>循环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统计</w:t>
      </w:r>
      <w:r>
        <w:rPr>
          <w:rFonts w:hint="eastAsia"/>
          <w:lang w:val="zh-CN"/>
        </w:rPr>
        <w:t>101-200</w:t>
      </w:r>
      <w:r>
        <w:rPr>
          <w:rFonts w:hint="eastAsia"/>
          <w:lang w:val="zh-CN"/>
        </w:rPr>
        <w:t>之间有多少个素数，并输出所有素数。素数又叫质数，就是除了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和它本身之外，再也没有整数能被它整除的数。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斗地主案例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完成斗地主案例</w:t>
      </w:r>
    </w:p>
    <w:p w:rsidR="00B83069" w:rsidRDefault="006C710A"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增加需求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哪个玩家拿到大王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就需要拿底牌</w:t>
      </w:r>
    </w:p>
    <w:p w:rsidR="00B83069" w:rsidRDefault="006C71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B83069" w:rsidRDefault="006C710A">
      <w:pPr>
        <w:pStyle w:val="ac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Array</w:t>
      </w:r>
      <w:r>
        <w:rPr>
          <w:lang w:val="zh-CN"/>
        </w:rPr>
        <w:t>List</w:t>
      </w:r>
      <w:r>
        <w:rPr>
          <w:lang w:val="zh-CN"/>
        </w:rPr>
        <w:t>使用</w:t>
      </w:r>
    </w:p>
    <w:p w:rsidR="00B83069" w:rsidRDefault="006C710A">
      <w:pPr>
        <w:pStyle w:val="ac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Collection</w:t>
      </w:r>
      <w:r>
        <w:rPr>
          <w:lang w:val="zh-CN"/>
        </w:rPr>
        <w:t>s.</w:t>
      </w:r>
      <w:r>
        <w:t xml:space="preserve"> </w:t>
      </w:r>
      <w:r>
        <w:rPr>
          <w:lang w:val="zh-CN"/>
        </w:rPr>
        <w:t>Shuffle()</w:t>
      </w:r>
      <w:r>
        <w:rPr>
          <w:lang w:val="zh-CN"/>
        </w:rPr>
        <w:t>方法</w:t>
      </w:r>
    </w:p>
    <w:p w:rsidR="00B83069" w:rsidRDefault="006C710A">
      <w:pPr>
        <w:pStyle w:val="ac"/>
        <w:numPr>
          <w:ilvl w:val="0"/>
          <w:numId w:val="26"/>
        </w:numPr>
        <w:ind w:firstLineChars="0"/>
        <w:rPr>
          <w:lang w:val="zh-CN"/>
        </w:rPr>
      </w:pPr>
      <w:r>
        <w:rPr>
          <w:lang w:val="zh-CN"/>
        </w:rPr>
        <w:t>增强</w:t>
      </w:r>
      <w:r>
        <w:rPr>
          <w:lang w:val="zh-CN"/>
        </w:rPr>
        <w:t>for</w:t>
      </w:r>
    </w:p>
    <w:p w:rsidR="00B83069" w:rsidRDefault="006C71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B83069" w:rsidRDefault="006C710A">
      <w:r>
        <w:rPr>
          <w:rFonts w:hint="eastAsia"/>
          <w:lang w:val="zh-CN"/>
        </w:rPr>
        <w:t>1.</w:t>
      </w:r>
      <w:r>
        <w:t>一副牌有如下内容</w:t>
      </w:r>
      <w:r>
        <w:rPr>
          <w:rFonts w:hint="eastAsia"/>
        </w:rPr>
        <w:t>:</w:t>
      </w:r>
      <w:r>
        <w:rPr>
          <w:rFonts w:ascii="Arial" w:hAnsi="Arial" w:cs="Arial"/>
        </w:rPr>
        <w:t>有四种花色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>♣♦♠♥</w:t>
      </w:r>
      <w:r>
        <w:rPr>
          <w:rFonts w:hint="eastAsia"/>
        </w:rPr>
        <w:t>,</w:t>
      </w:r>
      <w:r>
        <w:rPr>
          <w:rFonts w:hint="eastAsia"/>
        </w:rPr>
        <w:t>每种花色的牌</w:t>
      </w:r>
      <w:r>
        <w:rPr>
          <w:rFonts w:hint="eastAsia"/>
        </w:rPr>
        <w:t xml:space="preserve"> 2 3 4 5 6 7 8 9 10 J Q K A</w:t>
      </w:r>
    </w:p>
    <w:p w:rsidR="00B83069" w:rsidRDefault="006C710A"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</w:t>
      </w:r>
      <w:r>
        <w:rPr>
          <w:rFonts w:ascii="Segoe UI Symbol" w:hAnsi="Segoe UI Symbol" w:cs="Segoe UI Symbol"/>
        </w:rPr>
        <w:t>,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B83069" w:rsidRDefault="006C710A">
      <w:r>
        <w:rPr>
          <w:rFonts w:hint="eastAsia"/>
        </w:rPr>
        <w:t>具体规则：</w:t>
      </w:r>
    </w:p>
    <w:p w:rsidR="00B83069" w:rsidRDefault="006C710A">
      <w:r>
        <w:tab/>
        <w:t>1</w:t>
      </w:r>
      <w:r>
        <w:rPr>
          <w:rFonts w:hint="eastAsia"/>
        </w:rPr>
        <w:t>.</w:t>
      </w:r>
      <w:r>
        <w:t>不要</w:t>
      </w:r>
      <w:r>
        <w:rPr>
          <w:rFonts w:hint="eastAsia"/>
        </w:rPr>
        <w:t>大</w:t>
      </w:r>
      <w:r>
        <w:rPr>
          <w:rFonts w:ascii="Segoe UI Symbol" w:hAnsi="Segoe UI Symbol" w:cs="Segoe UI Symbol"/>
        </w:rPr>
        <w:t>王和</w:t>
      </w:r>
      <w:r>
        <w:rPr>
          <w:rFonts w:hint="eastAsia"/>
        </w:rPr>
        <w:t>小</w:t>
      </w:r>
      <w:r>
        <w:rPr>
          <w:rFonts w:ascii="Segoe UI Symbol" w:hAnsi="Segoe UI Symbol" w:cs="Segoe UI Symbol"/>
        </w:rPr>
        <w:t>王</w:t>
      </w:r>
    </w:p>
    <w:p w:rsidR="00B83069" w:rsidRDefault="006C710A">
      <w:r>
        <w:rPr>
          <w:rFonts w:hint="eastAsia"/>
        </w:rPr>
        <w:tab/>
      </w:r>
      <w:r>
        <w:t>2</w:t>
      </w:r>
      <w:r>
        <w:rPr>
          <w:rFonts w:hint="eastAsia"/>
        </w:rPr>
        <w:t>.</w:t>
      </w:r>
      <w:r>
        <w:rPr>
          <w:rFonts w:hint="eastAsia"/>
        </w:rPr>
        <w:t>使</w:t>
      </w:r>
      <w:r>
        <w:rPr>
          <w:rFonts w:hint="eastAsia"/>
        </w:rPr>
        <w:t>52</w:t>
      </w:r>
      <w:r>
        <w:rPr>
          <w:rFonts w:hint="eastAsia"/>
        </w:rPr>
        <w:t>张牌打乱顺序</w:t>
      </w:r>
    </w:p>
    <w:p w:rsidR="00B83069" w:rsidRDefault="006C710A">
      <w:r>
        <w:tab/>
        <w:t>3</w:t>
      </w:r>
      <w:r>
        <w:rPr>
          <w:rFonts w:hint="eastAsia"/>
        </w:rPr>
        <w:t>.</w:t>
      </w:r>
      <w:r>
        <w:t>四个玩家</w:t>
      </w:r>
      <w:r>
        <w:rPr>
          <w:rFonts w:hint="eastAsia"/>
        </w:rPr>
        <w:t>,</w:t>
      </w:r>
      <w:r>
        <w:t>每个玩家随机获取</w:t>
      </w:r>
      <w:r>
        <w:rPr>
          <w:rFonts w:hint="eastAsia"/>
        </w:rPr>
        <w:t>2</w:t>
      </w:r>
      <w:r>
        <w:rPr>
          <w:rFonts w:hint="eastAsia"/>
        </w:rPr>
        <w:t>张牌</w:t>
      </w:r>
      <w:r>
        <w:rPr>
          <w:rFonts w:hint="eastAsia"/>
        </w:rPr>
        <w:t>,</w:t>
      </w:r>
      <w:r>
        <w:rPr>
          <w:rFonts w:hint="eastAsia"/>
        </w:rPr>
        <w:t>注意玩家抽走的</w:t>
      </w:r>
      <w:proofErr w:type="gramStart"/>
      <w:r>
        <w:rPr>
          <w:rFonts w:hint="eastAsia"/>
        </w:rPr>
        <w:t>牌不能</w:t>
      </w:r>
      <w:proofErr w:type="gramEnd"/>
      <w:r>
        <w:rPr>
          <w:rFonts w:hint="eastAsia"/>
        </w:rPr>
        <w:t>再给其他玩家使用</w:t>
      </w:r>
    </w:p>
    <w:p w:rsidR="00B83069" w:rsidRDefault="006C710A"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张牌相加</w:t>
      </w:r>
      <w:r>
        <w:t>比较点数大小</w:t>
      </w:r>
      <w:r>
        <w:rPr>
          <w:rFonts w:hint="eastAsia"/>
        </w:rPr>
        <w:t>.</w:t>
      </w:r>
      <w:r>
        <w:t>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,</w:t>
      </w:r>
      <w:r>
        <w:t>J</w:t>
      </w:r>
      <w:r>
        <w:rPr>
          <w:rFonts w:hint="eastAsia"/>
        </w:rPr>
        <w:t>=</w:t>
      </w:r>
      <w:r>
        <w:t>11</w:t>
      </w:r>
      <w:r>
        <w:rPr>
          <w:rFonts w:hint="eastAsia"/>
        </w:rPr>
        <w:t>,</w:t>
      </w:r>
      <w:r>
        <w:t>Q=12,K=13</w:t>
      </w:r>
    </w:p>
    <w:p w:rsidR="00B83069" w:rsidRDefault="006C710A">
      <w:pPr>
        <w:rPr>
          <w:lang w:val="zh-CN"/>
        </w:rPr>
      </w:pPr>
      <w:r>
        <w:tab/>
        <w:t>5</w:t>
      </w:r>
      <w:r>
        <w:rPr>
          <w:rFonts w:hint="eastAsia"/>
        </w:rPr>
        <w:t>.</w:t>
      </w:r>
      <w:r>
        <w:rPr>
          <w:rFonts w:hint="eastAsia"/>
        </w:rPr>
        <w:t>打印</w:t>
      </w:r>
      <w:r>
        <w:t>玩家中</w:t>
      </w:r>
      <w:r>
        <w:rPr>
          <w:rFonts w:hint="eastAsia"/>
        </w:rPr>
        <w:t>2</w:t>
      </w:r>
      <w:r>
        <w:rPr>
          <w:rFonts w:hint="eastAsia"/>
        </w:rPr>
        <w:t>张牌加起来</w:t>
      </w:r>
      <w:r>
        <w:t>最大的点数</w:t>
      </w:r>
    </w:p>
    <w:sectPr w:rsidR="00B83069"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0A" w:rsidRDefault="006C710A">
      <w:pPr>
        <w:spacing w:line="240" w:lineRule="auto"/>
      </w:pPr>
      <w:r>
        <w:separator/>
      </w:r>
    </w:p>
  </w:endnote>
  <w:endnote w:type="continuationSeparator" w:id="0">
    <w:p w:rsidR="006C710A" w:rsidRDefault="006C7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069" w:rsidRDefault="00B8306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0A" w:rsidRDefault="006C710A">
      <w:pPr>
        <w:spacing w:line="240" w:lineRule="auto"/>
      </w:pPr>
      <w:r>
        <w:separator/>
      </w:r>
    </w:p>
  </w:footnote>
  <w:footnote w:type="continuationSeparator" w:id="0">
    <w:p w:rsidR="006C710A" w:rsidRDefault="006C71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08A"/>
    <w:multiLevelType w:val="multilevel"/>
    <w:tmpl w:val="040B408A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C0265"/>
    <w:multiLevelType w:val="multilevel"/>
    <w:tmpl w:val="0A1C026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D7D5C"/>
    <w:multiLevelType w:val="multilevel"/>
    <w:tmpl w:val="0DDD7D5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E589E"/>
    <w:multiLevelType w:val="multilevel"/>
    <w:tmpl w:val="187E589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87B0BAE"/>
    <w:multiLevelType w:val="multilevel"/>
    <w:tmpl w:val="387B0BAE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48098D"/>
    <w:multiLevelType w:val="multilevel"/>
    <w:tmpl w:val="3A48098D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46F7D"/>
    <w:multiLevelType w:val="multilevel"/>
    <w:tmpl w:val="3AF46F7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053F1"/>
    <w:multiLevelType w:val="multilevel"/>
    <w:tmpl w:val="411053F1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01A1C"/>
    <w:multiLevelType w:val="multilevel"/>
    <w:tmpl w:val="42101A1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0416BC"/>
    <w:multiLevelType w:val="multilevel"/>
    <w:tmpl w:val="480416BC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200F1C"/>
    <w:multiLevelType w:val="multilevel"/>
    <w:tmpl w:val="49200F1C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B6A4D"/>
    <w:multiLevelType w:val="multilevel"/>
    <w:tmpl w:val="4D4B6A4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4C789D"/>
    <w:multiLevelType w:val="multilevel"/>
    <w:tmpl w:val="524C789D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060547"/>
    <w:multiLevelType w:val="multilevel"/>
    <w:tmpl w:val="55060547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136706"/>
    <w:multiLevelType w:val="multilevel"/>
    <w:tmpl w:val="5913670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1133D2"/>
    <w:multiLevelType w:val="multilevel"/>
    <w:tmpl w:val="641133D2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8A476C"/>
    <w:multiLevelType w:val="multilevel"/>
    <w:tmpl w:val="6F8A476C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C82472"/>
    <w:multiLevelType w:val="multilevel"/>
    <w:tmpl w:val="6FC82472"/>
    <w:lvl w:ilvl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FE7990"/>
    <w:multiLevelType w:val="multilevel"/>
    <w:tmpl w:val="71FE799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4"/>
  </w:num>
  <w:num w:numId="5">
    <w:abstractNumId w:val="18"/>
  </w:num>
  <w:num w:numId="6">
    <w:abstractNumId w:val="4"/>
  </w:num>
  <w:num w:numId="7">
    <w:abstractNumId w:val="21"/>
  </w:num>
  <w:num w:numId="8">
    <w:abstractNumId w:val="8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3"/>
  </w:num>
  <w:num w:numId="14">
    <w:abstractNumId w:val="13"/>
  </w:num>
  <w:num w:numId="15">
    <w:abstractNumId w:val="20"/>
  </w:num>
  <w:num w:numId="16">
    <w:abstractNumId w:val="15"/>
  </w:num>
  <w:num w:numId="17">
    <w:abstractNumId w:val="9"/>
  </w:num>
  <w:num w:numId="18">
    <w:abstractNumId w:val="0"/>
  </w:num>
  <w:num w:numId="19">
    <w:abstractNumId w:val="17"/>
  </w:num>
  <w:num w:numId="20">
    <w:abstractNumId w:val="11"/>
  </w:num>
  <w:num w:numId="21">
    <w:abstractNumId w:val="14"/>
  </w:num>
  <w:num w:numId="22">
    <w:abstractNumId w:val="2"/>
  </w:num>
  <w:num w:numId="23">
    <w:abstractNumId w:val="7"/>
  </w:num>
  <w:num w:numId="24">
    <w:abstractNumId w:val="22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51"/>
    <w:rsid w:val="0000234D"/>
    <w:rsid w:val="000023E9"/>
    <w:rsid w:val="00006BC8"/>
    <w:rsid w:val="0001101E"/>
    <w:rsid w:val="000151D1"/>
    <w:rsid w:val="000152A1"/>
    <w:rsid w:val="00015E8B"/>
    <w:rsid w:val="00017CC8"/>
    <w:rsid w:val="000223BE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D6E07"/>
    <w:rsid w:val="000E6BF0"/>
    <w:rsid w:val="000E787D"/>
    <w:rsid w:val="000F2896"/>
    <w:rsid w:val="000F6B06"/>
    <w:rsid w:val="001063B1"/>
    <w:rsid w:val="001108AA"/>
    <w:rsid w:val="001116C7"/>
    <w:rsid w:val="0011222F"/>
    <w:rsid w:val="00113784"/>
    <w:rsid w:val="00115E0F"/>
    <w:rsid w:val="0011610F"/>
    <w:rsid w:val="00116ACB"/>
    <w:rsid w:val="00117FE1"/>
    <w:rsid w:val="00123A55"/>
    <w:rsid w:val="0012446F"/>
    <w:rsid w:val="0012504B"/>
    <w:rsid w:val="001328C8"/>
    <w:rsid w:val="00134EA3"/>
    <w:rsid w:val="00137E0B"/>
    <w:rsid w:val="001434BA"/>
    <w:rsid w:val="00167538"/>
    <w:rsid w:val="00180E3C"/>
    <w:rsid w:val="001816E1"/>
    <w:rsid w:val="00181752"/>
    <w:rsid w:val="00181DB6"/>
    <w:rsid w:val="001820FC"/>
    <w:rsid w:val="00182752"/>
    <w:rsid w:val="0018522E"/>
    <w:rsid w:val="00186039"/>
    <w:rsid w:val="0019523D"/>
    <w:rsid w:val="00195D42"/>
    <w:rsid w:val="00196F20"/>
    <w:rsid w:val="001A097B"/>
    <w:rsid w:val="001A12B7"/>
    <w:rsid w:val="001A6BE7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688B"/>
    <w:rsid w:val="00277762"/>
    <w:rsid w:val="00280226"/>
    <w:rsid w:val="002804B8"/>
    <w:rsid w:val="00282FDF"/>
    <w:rsid w:val="00285F56"/>
    <w:rsid w:val="00296D6F"/>
    <w:rsid w:val="002A1B82"/>
    <w:rsid w:val="002A1FEA"/>
    <w:rsid w:val="002A5023"/>
    <w:rsid w:val="002A5D9B"/>
    <w:rsid w:val="002B05B5"/>
    <w:rsid w:val="002B61D2"/>
    <w:rsid w:val="002C2A94"/>
    <w:rsid w:val="002C6BA0"/>
    <w:rsid w:val="002C6CEB"/>
    <w:rsid w:val="002D1AF9"/>
    <w:rsid w:val="002D4F39"/>
    <w:rsid w:val="002E4420"/>
    <w:rsid w:val="002E5838"/>
    <w:rsid w:val="002E65B3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474FF"/>
    <w:rsid w:val="00347E92"/>
    <w:rsid w:val="00354D10"/>
    <w:rsid w:val="00365105"/>
    <w:rsid w:val="00367F3E"/>
    <w:rsid w:val="00371355"/>
    <w:rsid w:val="0037530B"/>
    <w:rsid w:val="00380854"/>
    <w:rsid w:val="00380EF5"/>
    <w:rsid w:val="003864CF"/>
    <w:rsid w:val="00391D83"/>
    <w:rsid w:val="0039530B"/>
    <w:rsid w:val="003A0356"/>
    <w:rsid w:val="003A5CAC"/>
    <w:rsid w:val="003B0329"/>
    <w:rsid w:val="003B3368"/>
    <w:rsid w:val="003B35B3"/>
    <w:rsid w:val="003C58C2"/>
    <w:rsid w:val="003D16C5"/>
    <w:rsid w:val="003D4BED"/>
    <w:rsid w:val="003E551A"/>
    <w:rsid w:val="003E6986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3A90"/>
    <w:rsid w:val="00446417"/>
    <w:rsid w:val="0045097B"/>
    <w:rsid w:val="004572EB"/>
    <w:rsid w:val="00460949"/>
    <w:rsid w:val="0046311F"/>
    <w:rsid w:val="00476A1A"/>
    <w:rsid w:val="00480858"/>
    <w:rsid w:val="004827BA"/>
    <w:rsid w:val="00483119"/>
    <w:rsid w:val="00485BA2"/>
    <w:rsid w:val="0048768E"/>
    <w:rsid w:val="00491E52"/>
    <w:rsid w:val="00491FE5"/>
    <w:rsid w:val="004A2451"/>
    <w:rsid w:val="004A7365"/>
    <w:rsid w:val="004C406A"/>
    <w:rsid w:val="004C4371"/>
    <w:rsid w:val="004D179F"/>
    <w:rsid w:val="004E0A28"/>
    <w:rsid w:val="004E2597"/>
    <w:rsid w:val="004F1BB1"/>
    <w:rsid w:val="004F4AF1"/>
    <w:rsid w:val="004F6995"/>
    <w:rsid w:val="00503097"/>
    <w:rsid w:val="00510E83"/>
    <w:rsid w:val="00513E55"/>
    <w:rsid w:val="00521300"/>
    <w:rsid w:val="005259AA"/>
    <w:rsid w:val="00531EDD"/>
    <w:rsid w:val="00534F3D"/>
    <w:rsid w:val="00535C5F"/>
    <w:rsid w:val="0053773C"/>
    <w:rsid w:val="005403B6"/>
    <w:rsid w:val="0055038E"/>
    <w:rsid w:val="005520F4"/>
    <w:rsid w:val="00554305"/>
    <w:rsid w:val="00554C3A"/>
    <w:rsid w:val="00555315"/>
    <w:rsid w:val="005571F3"/>
    <w:rsid w:val="005577A6"/>
    <w:rsid w:val="00563027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38C7"/>
    <w:rsid w:val="005A4F0B"/>
    <w:rsid w:val="005A5C98"/>
    <w:rsid w:val="005A6FA5"/>
    <w:rsid w:val="005B5991"/>
    <w:rsid w:val="005D3698"/>
    <w:rsid w:val="005E7B7A"/>
    <w:rsid w:val="005E7C13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30E80"/>
    <w:rsid w:val="00640C32"/>
    <w:rsid w:val="006415F1"/>
    <w:rsid w:val="00642C62"/>
    <w:rsid w:val="00654D61"/>
    <w:rsid w:val="00667DD0"/>
    <w:rsid w:val="00675B49"/>
    <w:rsid w:val="00682183"/>
    <w:rsid w:val="0068242E"/>
    <w:rsid w:val="0068778B"/>
    <w:rsid w:val="006955B9"/>
    <w:rsid w:val="00695EF5"/>
    <w:rsid w:val="006A61CB"/>
    <w:rsid w:val="006B720C"/>
    <w:rsid w:val="006B7E4E"/>
    <w:rsid w:val="006C710A"/>
    <w:rsid w:val="006E065B"/>
    <w:rsid w:val="006E36BC"/>
    <w:rsid w:val="006E5BFC"/>
    <w:rsid w:val="00704CFE"/>
    <w:rsid w:val="00707BC7"/>
    <w:rsid w:val="0072624F"/>
    <w:rsid w:val="00731AF1"/>
    <w:rsid w:val="007355BF"/>
    <w:rsid w:val="00742AE7"/>
    <w:rsid w:val="00745CC3"/>
    <w:rsid w:val="00746034"/>
    <w:rsid w:val="00746F3A"/>
    <w:rsid w:val="00747319"/>
    <w:rsid w:val="007525AB"/>
    <w:rsid w:val="007535AC"/>
    <w:rsid w:val="007549B7"/>
    <w:rsid w:val="00756782"/>
    <w:rsid w:val="00760379"/>
    <w:rsid w:val="00771274"/>
    <w:rsid w:val="0077237C"/>
    <w:rsid w:val="00774827"/>
    <w:rsid w:val="007915E7"/>
    <w:rsid w:val="007A06A7"/>
    <w:rsid w:val="007B05B6"/>
    <w:rsid w:val="007B2B26"/>
    <w:rsid w:val="007B488C"/>
    <w:rsid w:val="007B5466"/>
    <w:rsid w:val="007B6530"/>
    <w:rsid w:val="007C0984"/>
    <w:rsid w:val="007C0D52"/>
    <w:rsid w:val="007D66FF"/>
    <w:rsid w:val="007D7AB2"/>
    <w:rsid w:val="007E1E60"/>
    <w:rsid w:val="007E1F12"/>
    <w:rsid w:val="007E55DE"/>
    <w:rsid w:val="007E6071"/>
    <w:rsid w:val="007E7E66"/>
    <w:rsid w:val="007F5D5E"/>
    <w:rsid w:val="0080493B"/>
    <w:rsid w:val="00806927"/>
    <w:rsid w:val="00811C99"/>
    <w:rsid w:val="00815785"/>
    <w:rsid w:val="0081607D"/>
    <w:rsid w:val="0081705E"/>
    <w:rsid w:val="00821C77"/>
    <w:rsid w:val="008246BF"/>
    <w:rsid w:val="00833FCA"/>
    <w:rsid w:val="0083544D"/>
    <w:rsid w:val="0084056D"/>
    <w:rsid w:val="00841B65"/>
    <w:rsid w:val="00842FC7"/>
    <w:rsid w:val="00843869"/>
    <w:rsid w:val="00851697"/>
    <w:rsid w:val="00855538"/>
    <w:rsid w:val="00855854"/>
    <w:rsid w:val="008561A9"/>
    <w:rsid w:val="0085671D"/>
    <w:rsid w:val="0086362E"/>
    <w:rsid w:val="00872FFA"/>
    <w:rsid w:val="00874C3C"/>
    <w:rsid w:val="00876194"/>
    <w:rsid w:val="00876BB7"/>
    <w:rsid w:val="00882AFC"/>
    <w:rsid w:val="008841A8"/>
    <w:rsid w:val="00885444"/>
    <w:rsid w:val="00895EE6"/>
    <w:rsid w:val="008A0134"/>
    <w:rsid w:val="008A342D"/>
    <w:rsid w:val="008A64D5"/>
    <w:rsid w:val="008B00FF"/>
    <w:rsid w:val="008B10E6"/>
    <w:rsid w:val="008B2B1C"/>
    <w:rsid w:val="008B49B5"/>
    <w:rsid w:val="008B504D"/>
    <w:rsid w:val="008B7A7A"/>
    <w:rsid w:val="008C7EA8"/>
    <w:rsid w:val="008D6BB8"/>
    <w:rsid w:val="008D6BCE"/>
    <w:rsid w:val="008D6DB7"/>
    <w:rsid w:val="008E4692"/>
    <w:rsid w:val="008E4F31"/>
    <w:rsid w:val="008F70B1"/>
    <w:rsid w:val="00900A23"/>
    <w:rsid w:val="00904C23"/>
    <w:rsid w:val="00905F92"/>
    <w:rsid w:val="00906C72"/>
    <w:rsid w:val="00906E86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F37"/>
    <w:rsid w:val="00957D82"/>
    <w:rsid w:val="0096019F"/>
    <w:rsid w:val="00961A91"/>
    <w:rsid w:val="00961E55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7BE7"/>
    <w:rsid w:val="009C5583"/>
    <w:rsid w:val="009C7319"/>
    <w:rsid w:val="009D0767"/>
    <w:rsid w:val="009D2C95"/>
    <w:rsid w:val="009E21C2"/>
    <w:rsid w:val="009E2BC4"/>
    <w:rsid w:val="009E3D11"/>
    <w:rsid w:val="009F5DFB"/>
    <w:rsid w:val="00A00DF7"/>
    <w:rsid w:val="00A022E2"/>
    <w:rsid w:val="00A0531C"/>
    <w:rsid w:val="00A07BB5"/>
    <w:rsid w:val="00A12787"/>
    <w:rsid w:val="00A14060"/>
    <w:rsid w:val="00A159F9"/>
    <w:rsid w:val="00A21A6D"/>
    <w:rsid w:val="00A22672"/>
    <w:rsid w:val="00A30A13"/>
    <w:rsid w:val="00A315B6"/>
    <w:rsid w:val="00A32C0A"/>
    <w:rsid w:val="00A449FE"/>
    <w:rsid w:val="00A46E49"/>
    <w:rsid w:val="00A56C1C"/>
    <w:rsid w:val="00A60E24"/>
    <w:rsid w:val="00A71282"/>
    <w:rsid w:val="00A72915"/>
    <w:rsid w:val="00A7484E"/>
    <w:rsid w:val="00A77486"/>
    <w:rsid w:val="00A829DB"/>
    <w:rsid w:val="00A9359D"/>
    <w:rsid w:val="00A93AB0"/>
    <w:rsid w:val="00A97FFC"/>
    <w:rsid w:val="00AA2CF9"/>
    <w:rsid w:val="00AB0B8C"/>
    <w:rsid w:val="00AB551A"/>
    <w:rsid w:val="00AB65BB"/>
    <w:rsid w:val="00AC03EE"/>
    <w:rsid w:val="00AC0F8F"/>
    <w:rsid w:val="00AC15C0"/>
    <w:rsid w:val="00AD3F2B"/>
    <w:rsid w:val="00AD6E93"/>
    <w:rsid w:val="00AE06BC"/>
    <w:rsid w:val="00AE3590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4198"/>
    <w:rsid w:val="00B26F90"/>
    <w:rsid w:val="00B27034"/>
    <w:rsid w:val="00B31F15"/>
    <w:rsid w:val="00B41109"/>
    <w:rsid w:val="00B4339F"/>
    <w:rsid w:val="00B44894"/>
    <w:rsid w:val="00B466DE"/>
    <w:rsid w:val="00B5187F"/>
    <w:rsid w:val="00B5501D"/>
    <w:rsid w:val="00B632D2"/>
    <w:rsid w:val="00B6544E"/>
    <w:rsid w:val="00B72447"/>
    <w:rsid w:val="00B74A79"/>
    <w:rsid w:val="00B8112C"/>
    <w:rsid w:val="00B83069"/>
    <w:rsid w:val="00B86A89"/>
    <w:rsid w:val="00B948CF"/>
    <w:rsid w:val="00B96C5E"/>
    <w:rsid w:val="00BA02F6"/>
    <w:rsid w:val="00BA394B"/>
    <w:rsid w:val="00BB16B6"/>
    <w:rsid w:val="00BB7D75"/>
    <w:rsid w:val="00BC162F"/>
    <w:rsid w:val="00BC1DFB"/>
    <w:rsid w:val="00BC2883"/>
    <w:rsid w:val="00BD115F"/>
    <w:rsid w:val="00BD1CD7"/>
    <w:rsid w:val="00BD2571"/>
    <w:rsid w:val="00BF3D23"/>
    <w:rsid w:val="00BF7739"/>
    <w:rsid w:val="00C02015"/>
    <w:rsid w:val="00C061BD"/>
    <w:rsid w:val="00C07062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44D2D"/>
    <w:rsid w:val="00C45853"/>
    <w:rsid w:val="00C6300E"/>
    <w:rsid w:val="00C637B0"/>
    <w:rsid w:val="00C732AC"/>
    <w:rsid w:val="00C903A5"/>
    <w:rsid w:val="00C96A0C"/>
    <w:rsid w:val="00CA1E8B"/>
    <w:rsid w:val="00CA3DA4"/>
    <w:rsid w:val="00CB0755"/>
    <w:rsid w:val="00CB5687"/>
    <w:rsid w:val="00CC0011"/>
    <w:rsid w:val="00CC3B8F"/>
    <w:rsid w:val="00CD4BD0"/>
    <w:rsid w:val="00CD6A69"/>
    <w:rsid w:val="00CE1C11"/>
    <w:rsid w:val="00CF1A33"/>
    <w:rsid w:val="00D03751"/>
    <w:rsid w:val="00D079F3"/>
    <w:rsid w:val="00D17193"/>
    <w:rsid w:val="00D175F8"/>
    <w:rsid w:val="00D2137C"/>
    <w:rsid w:val="00D21A60"/>
    <w:rsid w:val="00D21C31"/>
    <w:rsid w:val="00D23574"/>
    <w:rsid w:val="00D2532A"/>
    <w:rsid w:val="00D30BD2"/>
    <w:rsid w:val="00D35D72"/>
    <w:rsid w:val="00D36A56"/>
    <w:rsid w:val="00D40341"/>
    <w:rsid w:val="00D4066A"/>
    <w:rsid w:val="00D411C7"/>
    <w:rsid w:val="00D45F1C"/>
    <w:rsid w:val="00D73D0B"/>
    <w:rsid w:val="00D752CA"/>
    <w:rsid w:val="00D800A8"/>
    <w:rsid w:val="00D953A3"/>
    <w:rsid w:val="00D97232"/>
    <w:rsid w:val="00D976AF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12790"/>
    <w:rsid w:val="00E12E04"/>
    <w:rsid w:val="00E144FB"/>
    <w:rsid w:val="00E14C43"/>
    <w:rsid w:val="00E16F4F"/>
    <w:rsid w:val="00E20900"/>
    <w:rsid w:val="00E340D8"/>
    <w:rsid w:val="00E40D4B"/>
    <w:rsid w:val="00E410DE"/>
    <w:rsid w:val="00E43CFC"/>
    <w:rsid w:val="00E61564"/>
    <w:rsid w:val="00E64A8B"/>
    <w:rsid w:val="00E651FF"/>
    <w:rsid w:val="00E65C72"/>
    <w:rsid w:val="00E73D92"/>
    <w:rsid w:val="00E77BA3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E20DE"/>
    <w:rsid w:val="00EE282E"/>
    <w:rsid w:val="00EE2F45"/>
    <w:rsid w:val="00EE5752"/>
    <w:rsid w:val="00EF0E87"/>
    <w:rsid w:val="00EF161A"/>
    <w:rsid w:val="00EF1862"/>
    <w:rsid w:val="00EF6265"/>
    <w:rsid w:val="00F15965"/>
    <w:rsid w:val="00F17FFE"/>
    <w:rsid w:val="00F2421B"/>
    <w:rsid w:val="00F25661"/>
    <w:rsid w:val="00F3233D"/>
    <w:rsid w:val="00F37ED8"/>
    <w:rsid w:val="00F429D5"/>
    <w:rsid w:val="00F467A3"/>
    <w:rsid w:val="00F52242"/>
    <w:rsid w:val="00F605DF"/>
    <w:rsid w:val="00F624B8"/>
    <w:rsid w:val="00F64409"/>
    <w:rsid w:val="00F725D6"/>
    <w:rsid w:val="00F815A7"/>
    <w:rsid w:val="00F84F8C"/>
    <w:rsid w:val="00F95F45"/>
    <w:rsid w:val="00F97CDE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D0BD5"/>
    <w:rsid w:val="00FD1654"/>
    <w:rsid w:val="00FD1963"/>
    <w:rsid w:val="00FE397E"/>
    <w:rsid w:val="00FF0847"/>
    <w:rsid w:val="00FF1E32"/>
    <w:rsid w:val="00FF1FF2"/>
    <w:rsid w:val="00FF36F7"/>
    <w:rsid w:val="00FF59F0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4093AE8"/>
    <w:rsid w:val="563C5A53"/>
    <w:rsid w:val="62E44812"/>
    <w:rsid w:val="6D1676F2"/>
    <w:rsid w:val="734746E1"/>
    <w:rsid w:val="7B77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E0D9"/>
  <w15:docId w15:val="{7F70215D-2AB7-4D0F-B68D-24DE86DF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125</TotalTime>
  <Pages>1</Pages>
  <Words>774</Words>
  <Characters>4418</Characters>
  <Application>Microsoft Office Word</Application>
  <DocSecurity>0</DocSecurity>
  <Lines>36</Lines>
  <Paragraphs>10</Paragraphs>
  <ScaleCrop>false</ScaleCrop>
  <Company>Microsoft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万 晨阳</cp:lastModifiedBy>
  <cp:revision>324</cp:revision>
  <dcterms:created xsi:type="dcterms:W3CDTF">2017-04-24T07:18:00Z</dcterms:created>
  <dcterms:modified xsi:type="dcterms:W3CDTF">2019-04-01T13:02:00Z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