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JavaSE第02天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键盘录入一个int类型的数据,</w:t>
      </w:r>
      <w:r>
        <w:rPr>
          <w:rFonts w:hint="eastAsia"/>
        </w:rPr>
        <w:t>使用三元运算符</w:t>
      </w:r>
      <w:r>
        <w:rPr>
          <w:rFonts w:hint="eastAsia"/>
          <w:lang w:val="zh-CN"/>
        </w:rPr>
        <w:t>判断这个数是奇数还是偶数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调用方法获取输入的数据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将变量%2如果 == 0 是偶数,否则是奇数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键盘录入一个学生成绩(int类型),如果成绩大于等于60输出</w:t>
      </w:r>
      <w:r>
        <w:rPr>
          <w:lang w:val="zh-CN"/>
        </w:rPr>
        <w:t>”及格”</w:t>
      </w:r>
      <w:r>
        <w:rPr>
          <w:rFonts w:hint="eastAsia"/>
          <w:lang w:val="zh-CN"/>
        </w:rPr>
        <w:t>,</w:t>
      </w:r>
      <w:r>
        <w:rPr>
          <w:lang w:val="zh-CN"/>
        </w:rPr>
        <w:t>如果成绩小于</w:t>
      </w:r>
      <w:r>
        <w:rPr>
          <w:rFonts w:hint="eastAsia"/>
          <w:lang w:val="zh-CN"/>
        </w:rPr>
        <w:t>60输出</w:t>
      </w:r>
      <w:r>
        <w:rPr>
          <w:lang w:val="zh-CN"/>
        </w:rPr>
        <w:t>”不及格”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调用方法获取输入的成绩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使用三元运算符如果成绩大于等于60返回"及格",否则返回不"及格"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键盘录入自己的姓名(</w:t>
      </w:r>
      <w:r>
        <w:rPr>
          <w:lang w:val="zh-CN"/>
        </w:rPr>
        <w:t>String</w:t>
      </w:r>
      <w:r>
        <w:rPr>
          <w:rFonts w:hint="eastAsia"/>
          <w:lang w:val="zh-CN"/>
        </w:rPr>
        <w:t>),年龄(</w:t>
      </w:r>
      <w:r>
        <w:rPr>
          <w:lang w:val="zh-CN"/>
        </w:rPr>
        <w:t>int</w:t>
      </w:r>
      <w:r>
        <w:rPr>
          <w:rFonts w:hint="eastAsia"/>
          <w:lang w:val="zh-CN"/>
        </w:rPr>
        <w:t>),身高(</w:t>
      </w:r>
      <w:r>
        <w:rPr>
          <w:lang w:val="zh-CN"/>
        </w:rPr>
        <w:t>int</w:t>
      </w:r>
      <w:r>
        <w:rPr>
          <w:rFonts w:hint="eastAsia"/>
          <w:lang w:val="zh-CN"/>
        </w:rPr>
        <w:t>)保存到对应的变量中,输出结果如:</w:t>
      </w:r>
      <w:r>
        <w:rPr>
          <w:lang w:val="zh-CN"/>
        </w:rPr>
        <w:t>我的姓名是</w:t>
      </w:r>
      <w:r>
        <w:rPr>
          <w:rFonts w:hint="eastAsia"/>
          <w:lang w:val="zh-CN"/>
        </w:rPr>
        <w:t>张三,年龄25岁,身高1</w:t>
      </w:r>
      <w:r>
        <w:rPr>
          <w:lang w:val="zh-CN"/>
        </w:rPr>
        <w:t>80CM</w:t>
      </w:r>
      <w:r>
        <w:rPr>
          <w:rFonts w:hint="eastAsia"/>
          <w:lang w:val="zh-CN"/>
        </w:rPr>
        <w:t>(提示姓名是String类型,需要使用Scanner的next</w:t>
      </w:r>
      <w:r>
        <w:rPr>
          <w:lang w:val="zh-CN"/>
        </w:rPr>
        <w:t>()方法</w:t>
      </w:r>
      <w:r>
        <w:rPr>
          <w:rFonts w:hint="eastAsia"/>
          <w:lang w:val="zh-CN"/>
        </w:rPr>
        <w:t>.)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创建Scanner对象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获取输入的姓名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获取输入的年龄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获取输入的身高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按照格式输出,注意字符串和变量的拼接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定义一个int类型的变量,初始化值为123,求这个数的个位,十位,百位分别是多少,输出结果:</w:t>
      </w:r>
      <w:r>
        <w:rPr>
          <w:lang w:val="zh-CN"/>
        </w:rPr>
        <w:t>123的个位是</w:t>
      </w:r>
      <w:r>
        <w:rPr>
          <w:rFonts w:hint="eastAsia"/>
          <w:lang w:val="zh-CN"/>
        </w:rPr>
        <w:t>3,十位是2,百位是1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定义变量初始化值为123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模10获取个位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先除以10,再模10获取到十位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除以100获取到百位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键盘录入一个长方形的长和宽(长和宽为int类型),计算长方形的面积和周长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使用输出语句提示用户输入长方形的长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使用Scanner类录入长方形的长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使用输出语句提示用户输入长方形的宽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使用Scanner类录入长方形的宽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变量保存长方形的面积</w:t>
      </w:r>
      <w:r>
        <w:rPr>
          <w:rFonts w:hint="eastAsia"/>
          <w:lang w:val="zh-CN"/>
        </w:rPr>
        <w:t>,</w:t>
      </w:r>
      <w:r>
        <w:rPr>
          <w:lang w:val="zh-CN"/>
        </w:rPr>
        <w:t>面积</w:t>
      </w:r>
      <w:r>
        <w:rPr>
          <w:rFonts w:hint="eastAsia"/>
          <w:lang w:val="zh-CN"/>
        </w:rPr>
        <w:t>=</w:t>
      </w:r>
      <w:r>
        <w:rPr>
          <w:lang w:val="zh-CN"/>
        </w:rPr>
        <w:t>长</w:t>
      </w:r>
      <w:r>
        <w:rPr>
          <w:rFonts w:hint="eastAsia"/>
          <w:lang w:val="zh-CN"/>
        </w:rPr>
        <w:t>*</w:t>
      </w:r>
      <w:r>
        <w:rPr>
          <w:lang w:val="zh-CN"/>
        </w:rPr>
        <w:t>宽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</w:t>
      </w:r>
      <w:r>
        <w:rPr>
          <w:rFonts w:hint="eastAsia"/>
          <w:lang w:val="zh-CN"/>
        </w:rPr>
        <w:t>周长,周长=(</w:t>
      </w:r>
      <w:r>
        <w:rPr>
          <w:lang w:val="zh-CN"/>
        </w:rPr>
        <w:t>长</w:t>
      </w:r>
      <w:r>
        <w:rPr>
          <w:rFonts w:hint="eastAsia"/>
          <w:lang w:val="zh-CN"/>
        </w:rPr>
        <w:t>+</w:t>
      </w:r>
      <w:r>
        <w:rPr>
          <w:lang w:val="zh-CN"/>
        </w:rPr>
        <w:t>宽</w:t>
      </w:r>
      <w:r>
        <w:rPr>
          <w:rFonts w:hint="eastAsia"/>
          <w:lang w:val="zh-CN"/>
        </w:rPr>
        <w:t>)*</w:t>
      </w:r>
      <w:r>
        <w:rPr>
          <w:lang w:val="zh-CN"/>
        </w:rPr>
        <w:t>2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使用输出语句输出</w:t>
      </w:r>
      <w:r>
        <w:rPr>
          <w:rFonts w:hint="eastAsia"/>
          <w:lang w:val="zh-CN"/>
        </w:rPr>
        <w:t>面和</w:t>
      </w:r>
      <w:r>
        <w:rPr>
          <w:lang w:val="zh-CN"/>
        </w:rPr>
        <w:t>和周长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定义int类型的变量a,定义int类型的变量b</w:t>
      </w:r>
      <w:r>
        <w:rPr>
          <w:lang w:val="zh-CN"/>
        </w:rPr>
        <w:t>,使用三元运算符判断如果</w:t>
      </w:r>
      <w:r>
        <w:rPr>
          <w:rFonts w:hint="eastAsia"/>
          <w:lang w:val="zh-CN"/>
        </w:rPr>
        <w:t>a大于b返回a</w:t>
      </w:r>
      <w:r>
        <w:rPr>
          <w:lang w:val="zh-CN"/>
        </w:rPr>
        <w:t>与b的和</w:t>
      </w:r>
      <w:r>
        <w:rPr>
          <w:rFonts w:hint="eastAsia"/>
          <w:lang w:val="zh-CN"/>
        </w:rPr>
        <w:t>,否则返回a与b的乘积,打印结果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定义变量a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定义变量b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使用三元运算符判断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定义int类型的变量i,初始化值为5.再定义double类型的变量d</w:t>
      </w:r>
      <w:r>
        <w:rPr>
          <w:lang w:val="zh-CN"/>
        </w:rPr>
        <w:t xml:space="preserve"> ,初始化值为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  <w:r>
        <w:rPr>
          <w:rFonts w:hint="eastAsia"/>
          <w:lang w:val="zh-CN"/>
        </w:rPr>
        <w:t>.</w:t>
      </w:r>
      <w:r>
        <w:rPr>
          <w:lang w:val="zh-CN"/>
        </w:rPr>
        <w:t>将变量i和变量d相加再赋值给另一个short类型的变量s</w:t>
      </w:r>
      <w:r>
        <w:rPr>
          <w:rFonts w:hint="eastAsia"/>
          <w:lang w:val="zh-CN"/>
        </w:rPr>
        <w:t>.输出s的值.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定义int类型的变量i,初始化值为5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定义double类型的变量d</w:t>
      </w:r>
      <w:r>
        <w:rPr>
          <w:lang w:val="zh-CN"/>
        </w:rPr>
        <w:t xml:space="preserve"> ,初始化值为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将变量i和变量d相加再赋值给另一个short类型的变量s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使用输出语句输出s的值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键盘录入两个int类型的数据,交换这两个变量的值,并输出交换后的值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创建Scanner对象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录入第一个数据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录入第二个数据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定义一个临时变量temp,保存a的值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将b的值赋值给a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将临时变量temp的值赋值给b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A在B前面5km，A速度为1km/h，B速度为2km/h，求b多久能赶上a。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计算A与B的速度差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时间 = 路程 / 速度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>
      <w:r>
        <w:rPr>
          <w:lang w:val="zh-CN"/>
        </w:rPr>
        <w:tab/>
      </w:r>
      <w:r>
        <w:t>public class Test03 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 xml:space="preserve"> int x = 4;</w:t>
      </w:r>
    </w:p>
    <w:p>
      <w:r>
        <w:tab/>
      </w:r>
      <w:r>
        <w:tab/>
      </w:r>
      <w:r>
        <w:tab/>
      </w:r>
      <w:r>
        <w:t xml:space="preserve"> int y = (--x)+(x--)+(x*10);</w:t>
      </w:r>
    </w:p>
    <w:p>
      <w:r>
        <w:tab/>
      </w:r>
      <w:r>
        <w:tab/>
      </w:r>
      <w:r>
        <w:tab/>
      </w:r>
      <w:r>
        <w:t xml:space="preserve"> System.out.println("x = " + x + ",y = " + y);</w:t>
      </w:r>
    </w:p>
    <w:p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>
      <w:r>
        <w:rPr>
          <w:lang w:val="zh-CN"/>
        </w:rPr>
        <w:tab/>
      </w:r>
      <w:r>
        <w:t>public class Test04 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 xml:space="preserve"> int a = 10;</w:t>
      </w:r>
    </w:p>
    <w:p>
      <w:r>
        <w:tab/>
      </w:r>
      <w:r>
        <w:tab/>
      </w:r>
      <w:r>
        <w:tab/>
      </w:r>
      <w:r>
        <w:t xml:space="preserve"> int b = 20;</w:t>
      </w:r>
    </w:p>
    <w:p>
      <w:r>
        <w:tab/>
      </w:r>
      <w:r>
        <w:tab/>
      </w:r>
      <w:r>
        <w:tab/>
      </w:r>
      <w:r>
        <w:t xml:space="preserve"> int x = a + b++;</w:t>
      </w:r>
    </w:p>
    <w:p>
      <w:r>
        <w:tab/>
      </w:r>
      <w:r>
        <w:tab/>
      </w:r>
      <w:r>
        <w:tab/>
      </w:r>
      <w:r>
        <w:t xml:space="preserve"> System.out.println("b=" + b);</w:t>
      </w:r>
    </w:p>
    <w:p>
      <w:r>
        <w:tab/>
      </w:r>
      <w:r>
        <w:tab/>
      </w:r>
      <w:r>
        <w:tab/>
      </w:r>
      <w:r>
        <w:t xml:space="preserve"> System.out.println("x=" + x);</w:t>
      </w:r>
    </w:p>
    <w:p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>
      <w:r>
        <w:rPr>
          <w:lang w:val="zh-CN"/>
        </w:rPr>
        <w:tab/>
      </w:r>
      <w:r>
        <w:t>public class Test05 {</w:t>
      </w:r>
    </w:p>
    <w:p>
      <w:r>
        <w:tab/>
      </w:r>
      <w:r>
        <w:tab/>
      </w:r>
      <w:r>
        <w:t>public static void main(String[] args) {</w:t>
      </w:r>
    </w:p>
    <w:p>
      <w:pPr>
        <w:rPr>
          <w:lang w:val="zh-CN"/>
        </w:rPr>
      </w:pPr>
      <w:r>
        <w:tab/>
      </w:r>
      <w:r>
        <w:tab/>
      </w:r>
      <w:r>
        <w:tab/>
      </w:r>
      <w:r>
        <w:rPr>
          <w:lang w:val="zh-CN"/>
        </w:rPr>
        <w:t>short s = 30;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int i = 50;</w:t>
      </w:r>
    </w:p>
    <w:p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t>s += i;</w:t>
      </w:r>
    </w:p>
    <w:p>
      <w:r>
        <w:tab/>
      </w:r>
      <w:r>
        <w:tab/>
      </w:r>
      <w:r>
        <w:tab/>
      </w:r>
      <w:r>
        <w:t>System.out.println("s="+s);</w:t>
      </w:r>
    </w:p>
    <w:p>
      <w:r>
        <w:tab/>
      </w:r>
      <w:r>
        <w:tab/>
      </w:r>
      <w:r>
        <w:tab/>
      </w:r>
      <w:r>
        <w:t>int x = 0;</w:t>
      </w:r>
    </w:p>
    <w:p>
      <w:r>
        <w:tab/>
      </w:r>
      <w:r>
        <w:tab/>
      </w:r>
      <w:r>
        <w:tab/>
      </w:r>
      <w:r>
        <w:t>int y = 0;</w:t>
      </w:r>
    </w:p>
    <w:p>
      <w:r>
        <w:tab/>
      </w:r>
      <w:r>
        <w:tab/>
      </w:r>
      <w:r>
        <w:tab/>
      </w:r>
      <w:r>
        <w:t>int z = 0;</w:t>
      </w:r>
    </w:p>
    <w:p>
      <w:r>
        <w:tab/>
      </w:r>
      <w:r>
        <w:tab/>
      </w:r>
      <w:r>
        <w:tab/>
      </w:r>
      <w:r>
        <w:t>boolean a,b;</w:t>
      </w:r>
    </w:p>
    <w:p>
      <w:r>
        <w:tab/>
      </w:r>
      <w:r>
        <w:tab/>
      </w:r>
      <w:r>
        <w:tab/>
      </w:r>
      <w:r>
        <w:t>a = x&gt;0 &amp; y++&gt;1;</w:t>
      </w:r>
    </w:p>
    <w:p>
      <w:r>
        <w:tab/>
      </w:r>
      <w:r>
        <w:tab/>
      </w:r>
      <w:r>
        <w:tab/>
      </w:r>
      <w:r>
        <w:t>System.out.println("a="+a);</w:t>
      </w:r>
    </w:p>
    <w:p>
      <w:r>
        <w:tab/>
      </w:r>
      <w:r>
        <w:tab/>
      </w:r>
      <w:r>
        <w:tab/>
      </w:r>
      <w:r>
        <w:t>System.out.println("y="+y);</w:t>
      </w:r>
    </w:p>
    <w:p>
      <w:r>
        <w:tab/>
      </w:r>
      <w:r>
        <w:tab/>
      </w:r>
      <w:r>
        <w:tab/>
      </w:r>
      <w:r>
        <w:t>b = x&gt;0 &amp;&amp; z++&gt;1;</w:t>
      </w:r>
    </w:p>
    <w:p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ab/>
      </w:r>
      <w:r>
        <w:t>System.out.println("z="+z);</w:t>
      </w:r>
    </w:p>
    <w:p>
      <w:r>
        <w:tab/>
      </w:r>
      <w:r>
        <w:tab/>
      </w:r>
      <w:r>
        <w:tab/>
      </w:r>
      <w:r>
        <w:t>a = x&gt;0 | y++&gt;1;</w:t>
      </w:r>
    </w:p>
    <w:p>
      <w:r>
        <w:tab/>
      </w:r>
      <w:r>
        <w:tab/>
      </w:r>
      <w:r>
        <w:tab/>
      </w:r>
      <w:r>
        <w:t>System.out.println("a="+a);</w:t>
      </w:r>
    </w:p>
    <w:p>
      <w:r>
        <w:tab/>
      </w:r>
      <w:r>
        <w:tab/>
      </w:r>
      <w:r>
        <w:tab/>
      </w:r>
      <w:r>
        <w:t>System.out.println("y="+y);</w:t>
      </w:r>
    </w:p>
    <w:p>
      <w:r>
        <w:tab/>
      </w:r>
      <w:r>
        <w:tab/>
      </w:r>
      <w:r>
        <w:tab/>
      </w:r>
      <w:r>
        <w:t>b = x&gt;0 || z++&gt;1;</w:t>
      </w:r>
    </w:p>
    <w:p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ab/>
      </w:r>
      <w:r>
        <w:t>System.out.println("z="+z);</w:t>
      </w:r>
      <w:r>
        <w:tab/>
      </w:r>
      <w:r>
        <w:tab/>
      </w:r>
      <w:r>
        <w:tab/>
      </w:r>
    </w:p>
    <w:p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908C3"/>
    <w:multiLevelType w:val="multilevel"/>
    <w:tmpl w:val="47E908C3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067DA"/>
    <w:multiLevelType w:val="multilevel"/>
    <w:tmpl w:val="48A067DA"/>
    <w:lvl w:ilvl="0" w:tentative="0">
      <w:start w:val="1"/>
      <w:numFmt w:val="decimal"/>
      <w:lvlText w:val="%1."/>
      <w:lvlJc w:val="left"/>
      <w:pPr>
        <w:ind w:left="429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5" w:hanging="420"/>
      </w:pPr>
    </w:lvl>
    <w:lvl w:ilvl="2" w:tentative="0">
      <w:start w:val="1"/>
      <w:numFmt w:val="lowerRoman"/>
      <w:lvlText w:val="%3."/>
      <w:lvlJc w:val="right"/>
      <w:pPr>
        <w:ind w:left="1425" w:hanging="420"/>
      </w:pPr>
    </w:lvl>
    <w:lvl w:ilvl="3" w:tentative="0">
      <w:start w:val="1"/>
      <w:numFmt w:val="decimal"/>
      <w:lvlText w:val="%4."/>
      <w:lvlJc w:val="left"/>
      <w:pPr>
        <w:ind w:left="1845" w:hanging="420"/>
      </w:pPr>
    </w:lvl>
    <w:lvl w:ilvl="4" w:tentative="0">
      <w:start w:val="1"/>
      <w:numFmt w:val="lowerLetter"/>
      <w:lvlText w:val="%5)"/>
      <w:lvlJc w:val="left"/>
      <w:pPr>
        <w:ind w:left="2265" w:hanging="420"/>
      </w:pPr>
    </w:lvl>
    <w:lvl w:ilvl="5" w:tentative="0">
      <w:start w:val="1"/>
      <w:numFmt w:val="lowerRoman"/>
      <w:lvlText w:val="%6."/>
      <w:lvlJc w:val="right"/>
      <w:pPr>
        <w:ind w:left="2685" w:hanging="420"/>
      </w:pPr>
    </w:lvl>
    <w:lvl w:ilvl="6" w:tentative="0">
      <w:start w:val="1"/>
      <w:numFmt w:val="decimal"/>
      <w:lvlText w:val="%7."/>
      <w:lvlJc w:val="left"/>
      <w:pPr>
        <w:ind w:left="3105" w:hanging="420"/>
      </w:pPr>
    </w:lvl>
    <w:lvl w:ilvl="7" w:tentative="0">
      <w:start w:val="1"/>
      <w:numFmt w:val="lowerLetter"/>
      <w:lvlText w:val="%8)"/>
      <w:lvlJc w:val="left"/>
      <w:pPr>
        <w:ind w:left="3525" w:hanging="420"/>
      </w:pPr>
    </w:lvl>
    <w:lvl w:ilvl="8" w:tentative="0">
      <w:start w:val="1"/>
      <w:numFmt w:val="lowerRoman"/>
      <w:lvlText w:val="%9."/>
      <w:lvlJc w:val="right"/>
      <w:pPr>
        <w:ind w:left="3945" w:hanging="420"/>
      </w:pPr>
    </w:lvl>
  </w:abstractNum>
  <w:abstractNum w:abstractNumId="6">
    <w:nsid w:val="52320A00"/>
    <w:multiLevelType w:val="multilevel"/>
    <w:tmpl w:val="52320A00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07449"/>
    <w:multiLevelType w:val="multilevel"/>
    <w:tmpl w:val="61A07449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3152DB"/>
    <w:multiLevelType w:val="multilevel"/>
    <w:tmpl w:val="783152D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234D"/>
    <w:rsid w:val="000152A1"/>
    <w:rsid w:val="000223BE"/>
    <w:rsid w:val="0002760D"/>
    <w:rsid w:val="000509D2"/>
    <w:rsid w:val="000647A1"/>
    <w:rsid w:val="00071BF1"/>
    <w:rsid w:val="000730EA"/>
    <w:rsid w:val="0008433B"/>
    <w:rsid w:val="0008624E"/>
    <w:rsid w:val="00086296"/>
    <w:rsid w:val="0009264A"/>
    <w:rsid w:val="000934DA"/>
    <w:rsid w:val="0009546C"/>
    <w:rsid w:val="000A0A5F"/>
    <w:rsid w:val="000B1757"/>
    <w:rsid w:val="000E2162"/>
    <w:rsid w:val="000E3DB9"/>
    <w:rsid w:val="000E6BF0"/>
    <w:rsid w:val="000E6E8F"/>
    <w:rsid w:val="001063B1"/>
    <w:rsid w:val="001116C7"/>
    <w:rsid w:val="00113784"/>
    <w:rsid w:val="00115E0F"/>
    <w:rsid w:val="00117FE1"/>
    <w:rsid w:val="00123A55"/>
    <w:rsid w:val="0012446F"/>
    <w:rsid w:val="001328C8"/>
    <w:rsid w:val="00180E3C"/>
    <w:rsid w:val="00181DB6"/>
    <w:rsid w:val="00182752"/>
    <w:rsid w:val="0018522E"/>
    <w:rsid w:val="0019523D"/>
    <w:rsid w:val="001A097B"/>
    <w:rsid w:val="001A12B7"/>
    <w:rsid w:val="001B3BA4"/>
    <w:rsid w:val="001B532F"/>
    <w:rsid w:val="001C0C22"/>
    <w:rsid w:val="001E3F7D"/>
    <w:rsid w:val="001F1952"/>
    <w:rsid w:val="001F4631"/>
    <w:rsid w:val="002014A3"/>
    <w:rsid w:val="00203578"/>
    <w:rsid w:val="00216CAD"/>
    <w:rsid w:val="00244B26"/>
    <w:rsid w:val="00260FDA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6550E"/>
    <w:rsid w:val="003669B4"/>
    <w:rsid w:val="00380854"/>
    <w:rsid w:val="00391D83"/>
    <w:rsid w:val="003B0329"/>
    <w:rsid w:val="003C58C2"/>
    <w:rsid w:val="003E551A"/>
    <w:rsid w:val="00405F76"/>
    <w:rsid w:val="004122D6"/>
    <w:rsid w:val="00414276"/>
    <w:rsid w:val="00414F52"/>
    <w:rsid w:val="0042163A"/>
    <w:rsid w:val="00422752"/>
    <w:rsid w:val="00422FD7"/>
    <w:rsid w:val="00433A90"/>
    <w:rsid w:val="00446417"/>
    <w:rsid w:val="004467CF"/>
    <w:rsid w:val="00460949"/>
    <w:rsid w:val="00483119"/>
    <w:rsid w:val="00485BA2"/>
    <w:rsid w:val="00486AFF"/>
    <w:rsid w:val="004A2451"/>
    <w:rsid w:val="004A7365"/>
    <w:rsid w:val="004C406A"/>
    <w:rsid w:val="004C4371"/>
    <w:rsid w:val="004E0A28"/>
    <w:rsid w:val="004F6995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7573C"/>
    <w:rsid w:val="0059344A"/>
    <w:rsid w:val="005A4F0B"/>
    <w:rsid w:val="005A5C98"/>
    <w:rsid w:val="005A6FA5"/>
    <w:rsid w:val="00601419"/>
    <w:rsid w:val="00604871"/>
    <w:rsid w:val="0062093F"/>
    <w:rsid w:val="00640C32"/>
    <w:rsid w:val="006415F1"/>
    <w:rsid w:val="00675B49"/>
    <w:rsid w:val="00682183"/>
    <w:rsid w:val="0068242E"/>
    <w:rsid w:val="006B7E4E"/>
    <w:rsid w:val="006C4B74"/>
    <w:rsid w:val="006D5A49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27F9"/>
    <w:rsid w:val="007A06A7"/>
    <w:rsid w:val="007B3084"/>
    <w:rsid w:val="007B488C"/>
    <w:rsid w:val="007C0984"/>
    <w:rsid w:val="007D66FF"/>
    <w:rsid w:val="007E1E60"/>
    <w:rsid w:val="007E1F12"/>
    <w:rsid w:val="007E6071"/>
    <w:rsid w:val="0081607D"/>
    <w:rsid w:val="00833FCA"/>
    <w:rsid w:val="0083544D"/>
    <w:rsid w:val="00841B65"/>
    <w:rsid w:val="00843869"/>
    <w:rsid w:val="00851697"/>
    <w:rsid w:val="00855538"/>
    <w:rsid w:val="00855854"/>
    <w:rsid w:val="00855876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256B7"/>
    <w:rsid w:val="0092657B"/>
    <w:rsid w:val="00927047"/>
    <w:rsid w:val="00935FB6"/>
    <w:rsid w:val="00954212"/>
    <w:rsid w:val="00956F37"/>
    <w:rsid w:val="0096019F"/>
    <w:rsid w:val="00987ADA"/>
    <w:rsid w:val="00995F60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1050D"/>
    <w:rsid w:val="00B10A4B"/>
    <w:rsid w:val="00B24198"/>
    <w:rsid w:val="00B27034"/>
    <w:rsid w:val="00B43F22"/>
    <w:rsid w:val="00B466DE"/>
    <w:rsid w:val="00B50AB6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142A"/>
    <w:rsid w:val="00C061BD"/>
    <w:rsid w:val="00C20782"/>
    <w:rsid w:val="00C243C9"/>
    <w:rsid w:val="00C276BC"/>
    <w:rsid w:val="00C30059"/>
    <w:rsid w:val="00C32F39"/>
    <w:rsid w:val="00C33D53"/>
    <w:rsid w:val="00C44D2D"/>
    <w:rsid w:val="00C53BC1"/>
    <w:rsid w:val="00C6300E"/>
    <w:rsid w:val="00C732AC"/>
    <w:rsid w:val="00C94D7B"/>
    <w:rsid w:val="00C96A0C"/>
    <w:rsid w:val="00CB5687"/>
    <w:rsid w:val="00CC0011"/>
    <w:rsid w:val="00CD4BD0"/>
    <w:rsid w:val="00CE1C11"/>
    <w:rsid w:val="00CF5FA1"/>
    <w:rsid w:val="00D03751"/>
    <w:rsid w:val="00D079F3"/>
    <w:rsid w:val="00D17193"/>
    <w:rsid w:val="00D21A60"/>
    <w:rsid w:val="00D21C31"/>
    <w:rsid w:val="00D4066A"/>
    <w:rsid w:val="00D45F1C"/>
    <w:rsid w:val="00D4780C"/>
    <w:rsid w:val="00D752CA"/>
    <w:rsid w:val="00D97232"/>
    <w:rsid w:val="00D976AF"/>
    <w:rsid w:val="00DA3BC4"/>
    <w:rsid w:val="00DA4EC1"/>
    <w:rsid w:val="00DC1563"/>
    <w:rsid w:val="00DC39EF"/>
    <w:rsid w:val="00DD745A"/>
    <w:rsid w:val="00DF36F1"/>
    <w:rsid w:val="00E12790"/>
    <w:rsid w:val="00E519FD"/>
    <w:rsid w:val="00E61564"/>
    <w:rsid w:val="00E635CA"/>
    <w:rsid w:val="00E651FF"/>
    <w:rsid w:val="00E65C72"/>
    <w:rsid w:val="00E909AE"/>
    <w:rsid w:val="00E926C9"/>
    <w:rsid w:val="00E97A65"/>
    <w:rsid w:val="00EA6E88"/>
    <w:rsid w:val="00EE0F9B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B41"/>
    <w:rsid w:val="00F95F45"/>
    <w:rsid w:val="00F97CDE"/>
    <w:rsid w:val="00FA6C23"/>
    <w:rsid w:val="00FB0256"/>
    <w:rsid w:val="00FB1ADD"/>
    <w:rsid w:val="00FB2B30"/>
    <w:rsid w:val="00FC2069"/>
    <w:rsid w:val="00FF1E32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E3A2558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semiHidden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脚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10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6"/>
    <w:link w:val="14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uiPriority w:val="99"/>
    <w:pPr>
      <w:ind w:firstLine="420" w:firstLineChars="200"/>
    </w:pPr>
  </w:style>
  <w:style w:type="character" w:customStyle="1" w:styleId="31">
    <w:name w:val="文档结构图 字符"/>
    <w:basedOn w:val="16"/>
    <w:link w:val="6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7</Pages>
  <Words>345</Words>
  <Characters>1971</Characters>
  <Lines>16</Lines>
  <Paragraphs>4</Paragraphs>
  <TotalTime>349</TotalTime>
  <ScaleCrop>false</ScaleCrop>
  <LinksUpToDate>false</LinksUpToDate>
  <CharactersWithSpaces>2312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2018-05-18T01:05:46Z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