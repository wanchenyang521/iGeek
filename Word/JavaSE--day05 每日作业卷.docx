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微软雅黑" w:hAnsi="微软雅黑" w:eastAsia="微软雅黑" w:cs="微软雅黑"/>
          <w:sz w:val="32"/>
          <w:szCs w:val="32"/>
          <w:lang w:val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83838"/>
          <w:spacing w:val="0"/>
          <w:sz w:val="32"/>
          <w:szCs w:val="32"/>
        </w:rPr>
        <w:t>就业班JavaSE--day05【异常、Object类】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  <w:bookmarkStart w:id="0" w:name="_GoBack"/>
      <w:bookmarkEnd w:id="0"/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Object类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请谈谈你对Object类的理解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请说出Object类在继承层次结构中的位置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 Object 类的特点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equals方法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请阐述你对equals方法的理解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请说出equals方法在Object类中的默认实现什么?.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请说出我们自定义类什么时候需要对equals方法进行重写.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请说出重写equals方法注意事项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toString方法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请阐述你对toString()的理解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请说出toString()方法在Object类默认返回的是什么?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请说出什么时候需要重写toString()方法?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在什么时候,会自动调用这个对象的toString()方法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4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异常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请阐述异常的分类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请说出异常的继承体系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请说出你对错误(Error)的理解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请说出你对异常(Expection的理解)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请说出你对运行时异常(RuntimeException)的理解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5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错误(Error)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异常(Exception)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请阐述 错误(Error)与异常(Exception) 的区别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请说出什么是错误(Error),错误可以捕获和抛出吗?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请说出什么是异常(Exception),异常可以捕获和抛出吗?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6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异常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请说出虚拟机处理异常的方式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略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7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运行时异常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请说出四种运行时异常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略.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8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异常的处理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请说出throw与throws的区别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请说出throw的使用位置,作用是什么?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 throws的使用位置,作用是什么?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9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训练考核知识点 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异常的处理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请简述异常的处理方式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1. 异常处理方式有几种,分别是什么?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2. 详细阐述每种方式对异常是如何处理的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10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抛出异常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异常处理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请用代码实现如下需求: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写一个方法实现获取字符串某个索引上的字符的功能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写一个测试测试方法调用上面写的方法,使用thows方式进行处理异常,并在main方法中调用这个测试方法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再写一个测试测试方法调用上面写的方法,使用try...catch方式进行处理异常,并在main方法中调用这个测试方法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创建包com.itheima.level1_10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 Test10类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提供一个静态方法:public static char charAt(String str, int index) 用于获取字符串str,index索引处的字符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在方法中charAt(String,int index)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当字符串为null抛出 Exception("字符串不能为null")异常,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当字符串为"" 的时候抛出 Excetion("字符串不能为空") 异常;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当index不在 [0,str.length()-1] 之间的时,抛出Exception("索引越界") 异常. 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否则返回str在index索引的字符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提供一个静态的方法testThrows() 用于测试charAt(String,int index)方法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在方法中调用charAt(String,int index)方法;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注意需要测试每一种情况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体会: 程序一旦遇到异常后面的代码就不执行了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注释运行过测试的代码,继续测试下一种情况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使用throws方式对异常进行处理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在main方法中,调用本方法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 一个静态方法testTryCatch(),用于测试charAt(String,int index)方法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在方法中调用charAt(String,int index)方法;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注意需要测试每一种情况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使用try...catch方式对异常进行处理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在main方法中,调用本方法.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11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向文件中写入数据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try...catch的方式处理异常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使用代码实现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写一个实现把字符串中数据,写入项目根目录下的content.txt文件中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0"/>
        </w:numPr>
        <w:tabs>
          <w:tab w:val="left" w:pos="517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创建包com.itheima.level1_11</w:t>
      </w:r>
    </w:p>
    <w:p>
      <w:pPr>
        <w:numPr>
          <w:ilvl w:val="0"/>
          <w:numId w:val="10"/>
        </w:numPr>
        <w:tabs>
          <w:tab w:val="left" w:pos="517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定义类(Test11)</w:t>
      </w:r>
    </w:p>
    <w:p>
      <w:pPr>
        <w:numPr>
          <w:ilvl w:val="0"/>
          <w:numId w:val="10"/>
        </w:numPr>
        <w:tabs>
          <w:tab w:val="left" w:pos="517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写一个静态方法 void write(String content),在方法中</w:t>
      </w:r>
    </w:p>
    <w:p>
      <w:pPr>
        <w:numPr>
          <w:ilvl w:val="1"/>
          <w:numId w:val="10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定义字符缓冲输出流变量BufferedWriter bw;初始值为null</w:t>
      </w:r>
    </w:p>
    <w:p>
      <w:pPr>
        <w:numPr>
          <w:ilvl w:val="1"/>
          <w:numId w:val="10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写一个try{   }catch(IOException e){  }finally{ }代码块</w:t>
      </w:r>
    </w:p>
    <w:p>
      <w:pPr>
        <w:numPr>
          <w:ilvl w:val="1"/>
          <w:numId w:val="10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在try{ }在代码块中</w:t>
      </w:r>
      <w:r>
        <w:rPr>
          <w:rFonts w:hint="eastAsia"/>
          <w:lang w:val="en-US" w:eastAsia="zh-CN"/>
        </w:rPr>
        <w:tab/>
      </w:r>
    </w:p>
    <w:p>
      <w:pPr>
        <w:numPr>
          <w:ilvl w:val="2"/>
          <w:numId w:val="10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创建BufferedWriter对象,绑定content.txt文件,赋值给bw</w:t>
      </w:r>
    </w:p>
    <w:p>
      <w:pPr>
        <w:numPr>
          <w:ilvl w:val="2"/>
          <w:numId w:val="10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调用bw的write()方法,传入content</w:t>
      </w:r>
    </w:p>
    <w:p>
      <w:pPr>
        <w:numPr>
          <w:ilvl w:val="1"/>
          <w:numId w:val="10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在catch代码块中,打印异常信息</w:t>
      </w:r>
    </w:p>
    <w:p>
      <w:pPr>
        <w:numPr>
          <w:ilvl w:val="1"/>
          <w:numId w:val="10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在finally代码块关闭流</w:t>
      </w:r>
    </w:p>
    <w:p>
      <w:pPr>
        <w:numPr>
          <w:ilvl w:val="2"/>
          <w:numId w:val="10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写try{}catch(IOException ex){} 代码块</w:t>
      </w:r>
    </w:p>
    <w:p>
      <w:pPr>
        <w:numPr>
          <w:ilvl w:val="2"/>
          <w:numId w:val="10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在try 代码块中,如果bw!=null,调用bw.close()方法</w:t>
      </w:r>
    </w:p>
    <w:p>
      <w:pPr>
        <w:numPr>
          <w:ilvl w:val="2"/>
          <w:numId w:val="10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在catch代码块,打印异常信息</w:t>
      </w:r>
    </w:p>
    <w:p>
      <w:pPr>
        <w:numPr>
          <w:ilvl w:val="0"/>
          <w:numId w:val="10"/>
        </w:numPr>
        <w:tabs>
          <w:tab w:val="left" w:pos="517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在main方法中调用write(String conent)方法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12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自定义异常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请使用代码实现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每一个学生(Student)都有学号,姓名和分数,分数永远不能为为负数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如果师徒给学生赋值一个负数,抛出一个自定异常</w:t>
      </w:r>
    </w:p>
    <w:p>
      <w:pPr>
        <w:ind w:left="840" w:leftChars="0" w:firstLine="420" w:firstLineChars="0"/>
        <w:rPr>
          <w:rFonts w:hint="eastAsia"/>
          <w:lang w:val="zh-CN" w:eastAsia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ab/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创建包com.itheima.level1_12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定义异常类NoScoreException,继承RuntimeException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提供空参和有参构造方法</w:t>
      </w: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定义学生类(Student)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属性:name,score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提供空参构造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提供有参构造;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使用setXxx方法给名称和score赋值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提供setter和getter方法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在setScore(int score)方法中</w:t>
      </w:r>
    </w:p>
    <w:p>
      <w:pPr>
        <w:numPr>
          <w:ilvl w:val="3"/>
          <w:numId w:val="1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首先判断,如果score为负数,就抛出NoScoreException,异常信息为:分数不能为负数:xxx.</w:t>
      </w:r>
    </w:p>
    <w:p>
      <w:pPr>
        <w:numPr>
          <w:ilvl w:val="3"/>
          <w:numId w:val="1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然后在给成员score赋值.</w:t>
      </w: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定义测试类Test12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提供main方法,在main方法中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使用满参构造方法创建Student对象,分数传入一个负数,运行程序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由于一旦遇到异常,后面的代码的将不在执行,所以需要注释掉上面的代码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使用空参构造创建Student对象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调用setScore(int score)方法,传入一个正数,运行程序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调用setScore(int score)方法,传入一个负数,运行程序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关卡2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复制文件 </w:t>
      </w:r>
    </w:p>
    <w:p>
      <w:pPr>
        <w:ind w:firstLine="420" w:firstLineChars="0"/>
        <w:rPr>
          <w:lang w:val="en-US"/>
        </w:rPr>
      </w:pPr>
      <w:r>
        <w:rPr>
          <w:rFonts w:hint="eastAsia"/>
          <w:lang w:val="en-US" w:eastAsia="zh-CN"/>
        </w:rPr>
        <w:t>异常处理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请使用代码实现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写一个方法用于复制文本文件;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要求:使用try...catch...finally对异常进行处理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创建包com.itheima.level2_01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定义测试类Test13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写一个复制文件的静态方法:copyFile(String src,String dest) 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这里的src为源文件路径,dest为目标文件路径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定义BufferedReader br变量,初始值为null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定义BufferedWriter bw 变量,初始值为null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写try...catch...finally代码块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在try代码块中</w:t>
      </w:r>
    </w:p>
    <w:p>
      <w:pPr>
        <w:numPr>
          <w:ilvl w:val="3"/>
          <w:numId w:val="1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创建BufferedReader的对象,绑定源文件,并把对象赋值给br</w:t>
      </w:r>
    </w:p>
    <w:p>
      <w:pPr>
        <w:numPr>
          <w:ilvl w:val="3"/>
          <w:numId w:val="1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创建BufferedWriter的对象,绑定目标文件,并把对象赋值给bw</w:t>
      </w:r>
    </w:p>
    <w:p>
      <w:pPr>
        <w:numPr>
          <w:ilvl w:val="3"/>
          <w:numId w:val="1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定义一个字符数组 chs,长度为1024,用于临时存储读取到的数据</w:t>
      </w:r>
    </w:p>
    <w:p>
      <w:pPr>
        <w:numPr>
          <w:ilvl w:val="3"/>
          <w:numId w:val="1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定义整型变量len,用于记录读取到的有效字节个数</w:t>
      </w:r>
    </w:p>
    <w:p>
      <w:pPr>
        <w:numPr>
          <w:ilvl w:val="3"/>
          <w:numId w:val="1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使用while循环,读一个字符数组,写一个字符数组,并刷新流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在catch代码块中,打印异常信息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在finally代码块</w:t>
      </w:r>
    </w:p>
    <w:p>
      <w:pPr>
        <w:numPr>
          <w:ilvl w:val="3"/>
          <w:numId w:val="1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写一个try...catch代码块</w:t>
      </w:r>
    </w:p>
    <w:p>
      <w:pPr>
        <w:numPr>
          <w:ilvl w:val="3"/>
          <w:numId w:val="1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在try代码块中: 如果bw不为null就关闭bw</w:t>
      </w:r>
    </w:p>
    <w:p>
      <w:pPr>
        <w:numPr>
          <w:ilvl w:val="3"/>
          <w:numId w:val="1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在catch代码块中打印异常信息</w:t>
      </w:r>
    </w:p>
    <w:p>
      <w:pPr>
        <w:numPr>
          <w:ilvl w:val="3"/>
          <w:numId w:val="1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在写一个try...catch代码块</w:t>
      </w:r>
    </w:p>
    <w:p>
      <w:pPr>
        <w:numPr>
          <w:ilvl w:val="3"/>
          <w:numId w:val="1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在try代码块中,如果br不为null就关闭br</w:t>
      </w:r>
    </w:p>
    <w:p>
      <w:pPr>
        <w:numPr>
          <w:ilvl w:val="3"/>
          <w:numId w:val="1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在catch代码中打印异常信息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提供main方法,在main方法中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在main方法,调用刚刚写copyFile方法,传入源文件路径和目标文件路径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自定义异常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使用代码验证知识点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方法重写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使用throws的使用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通过代码验证 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 方法重写,子类只能抛比父类小的异常(父类所抛异常或父类所抛异常的子类)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a. 重写方法不能抛出与父类平级的其他异常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b. 重写方法不能抛出比父类高级的异常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c. 重写方法: 可以抛出和父类同样的异常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d. 重写方法: 可以抛出父类抛出异常的子类异常.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e. 重写方法: 可以抛出多个 "父类抛出异常的子类异常".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2. 方法重写, 父类没有抛异常,子类重写父类方法也不能抛异常? 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a. 父类不抛出异常,子类也不能抛出异常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b. 如果子类内部抛出了异常(或调用抛出异常的方法)只能自己处理,不允许向外抛.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注: 这里所说的异常都是编译异常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分析: 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要完成上面的验证必须要一个异常体系,可以使用现有的,也可以自定义异常体系;我们这里自定义异常体系,注意异常体系中的所有异常都是编译异常;</w:t>
      </w:r>
    </w:p>
    <w:p>
      <w:pPr>
        <w:numPr>
          <w:ilvl w:val="0"/>
          <w:numId w:val="13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定义用于测试的父类和子类,然后逐条验证上面的说法是否正确</w:t>
      </w:r>
    </w:p>
    <w:p>
      <w:pPr>
        <w:numPr>
          <w:ilvl w:val="0"/>
          <w:numId w:val="13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把报编译异常的代码可以使用注释,注释起来,上面写明验证的知识点.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步骤: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创建包com.itheima.level2_02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构建异常体系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205740</wp:posOffset>
            </wp:positionH>
            <wp:positionV relativeFrom="paragraph">
              <wp:posOffset>99060</wp:posOffset>
            </wp:positionV>
            <wp:extent cx="5270500" cy="785495"/>
            <wp:effectExtent l="0" t="0" r="2540" b="698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85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定义PainExecption(疼异常)类继承Exception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提供空参和有参构造,注意有参构造必须调用父类的有参构造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定义ToothPainException(牙疼异常)类和TonguePainException(舌头疼异常)类继承PainException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提供空参和有参构造,注意有参构造必须调用父类的有参构造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定义BigToothPainException(大牙疼),FrontToothPainExcption(门牙疼)继承ToothPainException(牙痛)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提供空参和有参构造,注意有参构造必须调用父类的有参构造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定义用于测试的父类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Father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提供一个吃(eat)的成员方法,抛出牙疼异常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输出吃到一个石子</w:t>
      </w:r>
    </w:p>
    <w:p>
      <w:pPr>
        <w:numPr>
          <w:ilvl w:val="2"/>
          <w:numId w:val="14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抛出一个牙疼的异常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提供一个喝(drink)的成员方法不抛出异常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输出: 喝什么都没有问题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定义用于测试的子类Son,继承Father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white"/>
          <w:lang w:val="en-US" w:eastAsia="zh-CN"/>
        </w:rPr>
        <w:t xml:space="preserve">验证: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white"/>
        </w:rPr>
        <w:t>重写方法不能抛出与父类平级的其他异常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重写父类的eat方法,抛出与牙疼平级舌头疼异常,编译报错,说明这句话是对的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注释掉这个重写的方法,验证下一个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验证: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white"/>
        </w:rPr>
        <w:t>重写方法不能抛出比父类高级的异常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重写父类的eat方法,抛出比牙疼高级疼异常,编译报错,说明这句话是对的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验证: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white"/>
        </w:rPr>
        <w:t>重写方法: 可以抛出和父类同样的异常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重写父类的eat方法,也抛出牙疼异常,编译通过,说明这句话是对的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white"/>
          <w:lang w:val="en-US" w:eastAsia="zh-CN"/>
        </w:rPr>
        <w:t>验证: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white"/>
        </w:rPr>
        <w:t>重写方法: 可以抛出父类抛出异常的子类异常.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重写父类的eat方法,抛出牙疼异常的子类异常大牙疼异常,编译通过,说明这句话是对的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white"/>
          <w:lang w:val="en-US" w:eastAsia="zh-CN"/>
        </w:rPr>
        <w:t xml:space="preserve">验证: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white"/>
        </w:rPr>
        <w:t>重写方法: 可以抛出多个 "父类抛出异常的子类异常".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重写父类的eat方法,抛出牙疼异常的两个子类异常,大牙疼和门牙疼,编译通过,说明这句是对的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white"/>
          <w:lang w:val="en-US" w:eastAsia="zh-CN"/>
        </w:rPr>
        <w:t>验证: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white"/>
        </w:rPr>
        <w:t>父类不抛出异常,子类也不能抛出异常(编译时异常)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重写父类的drink方法,抛出(牙疼,舌头疼,门牙疼)任意一个编译异常,编译都报错,说明这句话是对的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验证: 如果子类内部抛出了异常(或调用抛出异常的方法)只能自己处理,不允许向外抛.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重写父类的drink方法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输出喝到了100度的水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抛出舌头疼异常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这个时候编译报错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把上面两句代码放到try代码块中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在catch代码块中打印异常信息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编译通过.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自定义异常类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请用代码描述: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在一款角色扮演游戏中,每一个人都会有名字和生命值;角色的生命值不能为负数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要求:当一个人物的生命值为负数的时候需要抛出自定的异常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创建包com.itheima.level2_03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自定义异常类NoLifeValueExption继承RuntimeException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提供空参和有参构造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在有参构造中,需要调用父类的有参构造,把异常信息传入</w:t>
      </w:r>
    </w:p>
    <w:p>
      <w:pPr>
        <w:numPr>
          <w:ilvl w:val="0"/>
          <w:numId w:val="1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定义Person类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属性:名称(name)和生命值(lifeValue)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提供空参构造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提供有参构造;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使用setXxx方法给name和lifeValue赋值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提供setter和getter方法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在setLifeValue(int lifeValue)方法中</w:t>
      </w:r>
    </w:p>
    <w:p>
      <w:pPr>
        <w:numPr>
          <w:ilvl w:val="3"/>
          <w:numId w:val="1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首先判断,如果 lifeValue为负数,就抛出NoLifeValueException,异常信息为:生命值不能为负数:xxx.</w:t>
      </w:r>
    </w:p>
    <w:p>
      <w:pPr>
        <w:numPr>
          <w:ilvl w:val="3"/>
          <w:numId w:val="1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然后在给成员lifeValue赋值.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定义测试类Test15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提供main方法,在main方法中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使用满参构造方法创建Person对象,分数传入一个负数,运行程序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由于一旦遇到异常,后面的代码的将不在执行,所以需要注释掉上面的代码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使用空参构造创建Person对象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调用setLifeValue(int lifeValue)方法,传入一个正数,运行程序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调用setLifeValue(int lifeValue)方法,传入一个负数,运行程序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4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自定义异常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请使用代码描述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写一个方法实现用户登陆,插,传入用户名和密码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如果用户名错误,就抛出自定义登陆异常(LoginException),异常信息为用户名不存在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如果密码错了就也抛出登陆异常,异常信息为密码错误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如果用户名和密码都对了,输出: 欢迎xxx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说明:正确用户名和密码都是admin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创建包com.itheima.level2_04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定义异常类LoginException继承Exception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提供空参和有参构造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创建测试类Test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提供一个用于登陆的方法login(String name,String pwd),在放方法中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如果用户名错误,就抛出自定义登陆异常(LoginException),异常信息为用户名不存在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如果密码错了就也抛出登陆异常,异常信息为密码错误.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如果能来到下面,就说明用户和密码都是对的,输出: 欢迎xxx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提供main方法,在main方法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使用try...catch代码块处理异常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调用login方法,传入错误用户名,运行程序,报运行时异常,然后注释这行代码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调用login方法,传入正确用户名,错误的命名,运行程序,报运行时异常,然后注释这行代码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调用login方法,传入正确的用户名和密码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已知集合ArrayList中有,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景甜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林思意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鹿晗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把集合中人名写入当前项目的根目录下的names.txt中,每一个人名占一行;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要求: 使用try...catch...finally对异常进行处理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请使用代码描述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把names.txt中的人名,读取到程序中,存储到ArrayList集合中;每一个人名为ArrayList集合中一个元素;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要求:使用try...catch...finally对异常进行处理  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自定义异常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请使用代码描述: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每一张借记卡(DebitCard)都有账号(accountNumber):和余额(money); 余额永远不能为负数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要求:当借记卡的余额为负数的时候需要抛出自定的异常</w:t>
      </w:r>
    </w:p>
    <w:p>
      <w:pPr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0DAF34"/>
    <w:multiLevelType w:val="multilevel"/>
    <w:tmpl w:val="590DAF3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1427C9"/>
    <w:multiLevelType w:val="singleLevel"/>
    <w:tmpl w:val="591427C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9142B0E"/>
    <w:multiLevelType w:val="singleLevel"/>
    <w:tmpl w:val="59142B0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9142C45"/>
    <w:multiLevelType w:val="singleLevel"/>
    <w:tmpl w:val="59142C4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91430C5"/>
    <w:multiLevelType w:val="singleLevel"/>
    <w:tmpl w:val="591430C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919871A"/>
    <w:multiLevelType w:val="multilevel"/>
    <w:tmpl w:val="5919871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91988F5"/>
    <w:multiLevelType w:val="singleLevel"/>
    <w:tmpl w:val="591988F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8">
    <w:nsid w:val="59198E71"/>
    <w:multiLevelType w:val="multilevel"/>
    <w:tmpl w:val="59198E71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9199AE4"/>
    <w:multiLevelType w:val="multilevel"/>
    <w:tmpl w:val="59199AE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5919A392"/>
    <w:multiLevelType w:val="multilevel"/>
    <w:tmpl w:val="5919A39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919A7DB"/>
    <w:multiLevelType w:val="singleLevel"/>
    <w:tmpl w:val="5919A7DB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919A8BD"/>
    <w:multiLevelType w:val="multilevel"/>
    <w:tmpl w:val="5919A8B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5919B2E0"/>
    <w:multiLevelType w:val="multilevel"/>
    <w:tmpl w:val="5919B2E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5919B90B"/>
    <w:multiLevelType w:val="multilevel"/>
    <w:tmpl w:val="5919B90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591A5E8A"/>
    <w:multiLevelType w:val="singleLevel"/>
    <w:tmpl w:val="591A5E8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5"/>
  </w:num>
  <w:num w:numId="5">
    <w:abstractNumId w:val="3"/>
  </w:num>
  <w:num w:numId="6">
    <w:abstractNumId w:val="4"/>
  </w:num>
  <w:num w:numId="7">
    <w:abstractNumId w:val="5"/>
  </w:num>
  <w:num w:numId="8">
    <w:abstractNumId w:val="7"/>
  </w:num>
  <w:num w:numId="9">
    <w:abstractNumId w:val="6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16C7"/>
    <w:rsid w:val="00113784"/>
    <w:rsid w:val="0018522E"/>
    <w:rsid w:val="001A12B7"/>
    <w:rsid w:val="001E3F7D"/>
    <w:rsid w:val="00203578"/>
    <w:rsid w:val="0027688B"/>
    <w:rsid w:val="002A5D9B"/>
    <w:rsid w:val="002C2A94"/>
    <w:rsid w:val="002E65B3"/>
    <w:rsid w:val="00306C9D"/>
    <w:rsid w:val="00310732"/>
    <w:rsid w:val="003369A9"/>
    <w:rsid w:val="003474FF"/>
    <w:rsid w:val="00347E92"/>
    <w:rsid w:val="00354D10"/>
    <w:rsid w:val="003B0329"/>
    <w:rsid w:val="003E551A"/>
    <w:rsid w:val="00422752"/>
    <w:rsid w:val="00460949"/>
    <w:rsid w:val="00483119"/>
    <w:rsid w:val="004A7365"/>
    <w:rsid w:val="005259AA"/>
    <w:rsid w:val="005520F4"/>
    <w:rsid w:val="00563A40"/>
    <w:rsid w:val="00563F41"/>
    <w:rsid w:val="0057053A"/>
    <w:rsid w:val="005A6FA5"/>
    <w:rsid w:val="00666B0D"/>
    <w:rsid w:val="006B7E4E"/>
    <w:rsid w:val="00707BC7"/>
    <w:rsid w:val="00746034"/>
    <w:rsid w:val="0077237C"/>
    <w:rsid w:val="007C0984"/>
    <w:rsid w:val="007D66FF"/>
    <w:rsid w:val="007E1E60"/>
    <w:rsid w:val="0081607D"/>
    <w:rsid w:val="00843869"/>
    <w:rsid w:val="00855538"/>
    <w:rsid w:val="00882AFC"/>
    <w:rsid w:val="008B2B1C"/>
    <w:rsid w:val="008D6DB7"/>
    <w:rsid w:val="008E396E"/>
    <w:rsid w:val="009134BB"/>
    <w:rsid w:val="00927047"/>
    <w:rsid w:val="0096019F"/>
    <w:rsid w:val="009B7BE7"/>
    <w:rsid w:val="009D2C95"/>
    <w:rsid w:val="009E2BC4"/>
    <w:rsid w:val="009E3D11"/>
    <w:rsid w:val="00A56448"/>
    <w:rsid w:val="00A60E24"/>
    <w:rsid w:val="00AB551A"/>
    <w:rsid w:val="00AE06BC"/>
    <w:rsid w:val="00B24198"/>
    <w:rsid w:val="00B96C5E"/>
    <w:rsid w:val="00BA394B"/>
    <w:rsid w:val="00BD2571"/>
    <w:rsid w:val="00BF3D23"/>
    <w:rsid w:val="00C061BD"/>
    <w:rsid w:val="00C30059"/>
    <w:rsid w:val="00C33D53"/>
    <w:rsid w:val="00D03751"/>
    <w:rsid w:val="00D4066A"/>
    <w:rsid w:val="00D752CA"/>
    <w:rsid w:val="00D976AF"/>
    <w:rsid w:val="00DA3BC4"/>
    <w:rsid w:val="00DD745A"/>
    <w:rsid w:val="00E12790"/>
    <w:rsid w:val="00E651FF"/>
    <w:rsid w:val="00E909AE"/>
    <w:rsid w:val="00E926C9"/>
    <w:rsid w:val="00EA6E88"/>
    <w:rsid w:val="00F17FFE"/>
    <w:rsid w:val="00F65685"/>
    <w:rsid w:val="00FB0256"/>
    <w:rsid w:val="00FB1ADD"/>
    <w:rsid w:val="011E6F7D"/>
    <w:rsid w:val="01363CAB"/>
    <w:rsid w:val="01416AB2"/>
    <w:rsid w:val="01576579"/>
    <w:rsid w:val="01685581"/>
    <w:rsid w:val="01A70836"/>
    <w:rsid w:val="01C20748"/>
    <w:rsid w:val="01CC6101"/>
    <w:rsid w:val="01DD16E8"/>
    <w:rsid w:val="01E834F7"/>
    <w:rsid w:val="020D3D7E"/>
    <w:rsid w:val="022E0738"/>
    <w:rsid w:val="02307D09"/>
    <w:rsid w:val="02733C28"/>
    <w:rsid w:val="02762E23"/>
    <w:rsid w:val="027F3068"/>
    <w:rsid w:val="02A666C3"/>
    <w:rsid w:val="02C052E1"/>
    <w:rsid w:val="0311265D"/>
    <w:rsid w:val="032B16E4"/>
    <w:rsid w:val="033F0D9C"/>
    <w:rsid w:val="034118F2"/>
    <w:rsid w:val="035E19EE"/>
    <w:rsid w:val="03890C15"/>
    <w:rsid w:val="03A63E65"/>
    <w:rsid w:val="03A95A14"/>
    <w:rsid w:val="03CE19AA"/>
    <w:rsid w:val="03E21279"/>
    <w:rsid w:val="041042A2"/>
    <w:rsid w:val="04806763"/>
    <w:rsid w:val="048215B1"/>
    <w:rsid w:val="048E26D2"/>
    <w:rsid w:val="04B6343C"/>
    <w:rsid w:val="04D567A0"/>
    <w:rsid w:val="04FC5598"/>
    <w:rsid w:val="04FF58B7"/>
    <w:rsid w:val="05027B7D"/>
    <w:rsid w:val="050C0388"/>
    <w:rsid w:val="050D3A9F"/>
    <w:rsid w:val="052E740F"/>
    <w:rsid w:val="05482F21"/>
    <w:rsid w:val="055E630F"/>
    <w:rsid w:val="057300D5"/>
    <w:rsid w:val="05862D97"/>
    <w:rsid w:val="05A94552"/>
    <w:rsid w:val="05C0674A"/>
    <w:rsid w:val="05C23C42"/>
    <w:rsid w:val="05E12574"/>
    <w:rsid w:val="06301A0E"/>
    <w:rsid w:val="064D73D7"/>
    <w:rsid w:val="065D081A"/>
    <w:rsid w:val="066B4E57"/>
    <w:rsid w:val="066E2161"/>
    <w:rsid w:val="0671797F"/>
    <w:rsid w:val="068B3A9D"/>
    <w:rsid w:val="069D44A3"/>
    <w:rsid w:val="070A2387"/>
    <w:rsid w:val="070A5E36"/>
    <w:rsid w:val="0719076C"/>
    <w:rsid w:val="0721418F"/>
    <w:rsid w:val="073211DF"/>
    <w:rsid w:val="07404534"/>
    <w:rsid w:val="0742206A"/>
    <w:rsid w:val="074754BC"/>
    <w:rsid w:val="07BE48C8"/>
    <w:rsid w:val="07F3738C"/>
    <w:rsid w:val="083A2BF6"/>
    <w:rsid w:val="08546B89"/>
    <w:rsid w:val="085E36B1"/>
    <w:rsid w:val="08EA2686"/>
    <w:rsid w:val="09024ADC"/>
    <w:rsid w:val="095E6FE1"/>
    <w:rsid w:val="09A96D32"/>
    <w:rsid w:val="09B141B7"/>
    <w:rsid w:val="09F7056A"/>
    <w:rsid w:val="09FA2B62"/>
    <w:rsid w:val="0A155BA7"/>
    <w:rsid w:val="0A3937F6"/>
    <w:rsid w:val="0A3C4748"/>
    <w:rsid w:val="0A4E2EC3"/>
    <w:rsid w:val="0A763832"/>
    <w:rsid w:val="0A8F4E2B"/>
    <w:rsid w:val="0A967754"/>
    <w:rsid w:val="0AD74CB2"/>
    <w:rsid w:val="0AE65D41"/>
    <w:rsid w:val="0B333FD1"/>
    <w:rsid w:val="0B540DA1"/>
    <w:rsid w:val="0BAA323D"/>
    <w:rsid w:val="0BF71D23"/>
    <w:rsid w:val="0BFF5876"/>
    <w:rsid w:val="0C0D5181"/>
    <w:rsid w:val="0C404C41"/>
    <w:rsid w:val="0C7C6EE5"/>
    <w:rsid w:val="0CA54458"/>
    <w:rsid w:val="0CF916E8"/>
    <w:rsid w:val="0D3B10C5"/>
    <w:rsid w:val="0D981B29"/>
    <w:rsid w:val="0D991A70"/>
    <w:rsid w:val="0DDE38B6"/>
    <w:rsid w:val="0DEE4F62"/>
    <w:rsid w:val="0DFE27FA"/>
    <w:rsid w:val="0E041D68"/>
    <w:rsid w:val="0E121EEC"/>
    <w:rsid w:val="0E207BEE"/>
    <w:rsid w:val="0E707C75"/>
    <w:rsid w:val="0E7D339F"/>
    <w:rsid w:val="0E7F0679"/>
    <w:rsid w:val="0E84146B"/>
    <w:rsid w:val="0E871CAB"/>
    <w:rsid w:val="0F424F7B"/>
    <w:rsid w:val="0F5B7EA9"/>
    <w:rsid w:val="0F8B715A"/>
    <w:rsid w:val="0F92772A"/>
    <w:rsid w:val="0F9A115C"/>
    <w:rsid w:val="0F9D0707"/>
    <w:rsid w:val="0FB30295"/>
    <w:rsid w:val="0FC72597"/>
    <w:rsid w:val="10280E5B"/>
    <w:rsid w:val="103919EA"/>
    <w:rsid w:val="104E6A9B"/>
    <w:rsid w:val="107B4216"/>
    <w:rsid w:val="10842B2B"/>
    <w:rsid w:val="110C3B81"/>
    <w:rsid w:val="110E688E"/>
    <w:rsid w:val="11613EFB"/>
    <w:rsid w:val="116160AF"/>
    <w:rsid w:val="11897089"/>
    <w:rsid w:val="11964C38"/>
    <w:rsid w:val="11B02B78"/>
    <w:rsid w:val="11E37729"/>
    <w:rsid w:val="11ED2ED9"/>
    <w:rsid w:val="125E4185"/>
    <w:rsid w:val="12762AA9"/>
    <w:rsid w:val="12C07E31"/>
    <w:rsid w:val="12E303D1"/>
    <w:rsid w:val="12E75015"/>
    <w:rsid w:val="130D3051"/>
    <w:rsid w:val="135F1146"/>
    <w:rsid w:val="13642348"/>
    <w:rsid w:val="13A22CE0"/>
    <w:rsid w:val="13B30386"/>
    <w:rsid w:val="13B37929"/>
    <w:rsid w:val="13D07526"/>
    <w:rsid w:val="14054914"/>
    <w:rsid w:val="14605AB1"/>
    <w:rsid w:val="1466754B"/>
    <w:rsid w:val="146E1F2D"/>
    <w:rsid w:val="146E5507"/>
    <w:rsid w:val="147258E3"/>
    <w:rsid w:val="14797BE1"/>
    <w:rsid w:val="149C2C92"/>
    <w:rsid w:val="14AC7F8D"/>
    <w:rsid w:val="14B60907"/>
    <w:rsid w:val="14B8055A"/>
    <w:rsid w:val="14CD4259"/>
    <w:rsid w:val="14D023C9"/>
    <w:rsid w:val="14D23005"/>
    <w:rsid w:val="14D31820"/>
    <w:rsid w:val="14E379A7"/>
    <w:rsid w:val="14F14BBC"/>
    <w:rsid w:val="155002B2"/>
    <w:rsid w:val="155E714E"/>
    <w:rsid w:val="1573352C"/>
    <w:rsid w:val="159E6939"/>
    <w:rsid w:val="15DA02AD"/>
    <w:rsid w:val="15DF7253"/>
    <w:rsid w:val="16052575"/>
    <w:rsid w:val="16315833"/>
    <w:rsid w:val="1635446F"/>
    <w:rsid w:val="165C1059"/>
    <w:rsid w:val="1668456F"/>
    <w:rsid w:val="169E21DB"/>
    <w:rsid w:val="16C75CFD"/>
    <w:rsid w:val="16D9156A"/>
    <w:rsid w:val="16EC2C2A"/>
    <w:rsid w:val="17287661"/>
    <w:rsid w:val="172E7556"/>
    <w:rsid w:val="177C72D0"/>
    <w:rsid w:val="17847CB4"/>
    <w:rsid w:val="179C06FB"/>
    <w:rsid w:val="17A70090"/>
    <w:rsid w:val="17D540DB"/>
    <w:rsid w:val="17D82E26"/>
    <w:rsid w:val="1816699B"/>
    <w:rsid w:val="18197C08"/>
    <w:rsid w:val="185A6C83"/>
    <w:rsid w:val="185E1BF5"/>
    <w:rsid w:val="18731335"/>
    <w:rsid w:val="18774907"/>
    <w:rsid w:val="18CF5684"/>
    <w:rsid w:val="18DC091D"/>
    <w:rsid w:val="18E60C9E"/>
    <w:rsid w:val="190017F2"/>
    <w:rsid w:val="19051045"/>
    <w:rsid w:val="190C6B8D"/>
    <w:rsid w:val="190D79E3"/>
    <w:rsid w:val="190E6132"/>
    <w:rsid w:val="19395A92"/>
    <w:rsid w:val="19D43F62"/>
    <w:rsid w:val="1A414170"/>
    <w:rsid w:val="1A5056F1"/>
    <w:rsid w:val="1A5B65BC"/>
    <w:rsid w:val="1A612E00"/>
    <w:rsid w:val="1A980757"/>
    <w:rsid w:val="1AC77245"/>
    <w:rsid w:val="1B125E37"/>
    <w:rsid w:val="1B18254E"/>
    <w:rsid w:val="1B2429B3"/>
    <w:rsid w:val="1B276569"/>
    <w:rsid w:val="1B2F6F2E"/>
    <w:rsid w:val="1B4F5A82"/>
    <w:rsid w:val="1B582482"/>
    <w:rsid w:val="1B6D096F"/>
    <w:rsid w:val="1B82000E"/>
    <w:rsid w:val="1B873521"/>
    <w:rsid w:val="1B8C2E6E"/>
    <w:rsid w:val="1BAA3EE2"/>
    <w:rsid w:val="1BF806B3"/>
    <w:rsid w:val="1C137FE3"/>
    <w:rsid w:val="1C3E416F"/>
    <w:rsid w:val="1C5C3CA5"/>
    <w:rsid w:val="1C6112EB"/>
    <w:rsid w:val="1C6116B2"/>
    <w:rsid w:val="1C96352D"/>
    <w:rsid w:val="1C986430"/>
    <w:rsid w:val="1CE24935"/>
    <w:rsid w:val="1CED6DD5"/>
    <w:rsid w:val="1D312F8B"/>
    <w:rsid w:val="1D3B01B9"/>
    <w:rsid w:val="1D566E47"/>
    <w:rsid w:val="1D7C19E1"/>
    <w:rsid w:val="1DCB44BE"/>
    <w:rsid w:val="1DD03368"/>
    <w:rsid w:val="1DEE29B5"/>
    <w:rsid w:val="1E112F2E"/>
    <w:rsid w:val="1E264BFD"/>
    <w:rsid w:val="1E576D67"/>
    <w:rsid w:val="1E5951DF"/>
    <w:rsid w:val="1E6930FC"/>
    <w:rsid w:val="1E6B6B64"/>
    <w:rsid w:val="1E8253DE"/>
    <w:rsid w:val="1EC52D30"/>
    <w:rsid w:val="1EDA68FE"/>
    <w:rsid w:val="1EF7161F"/>
    <w:rsid w:val="1EFA6704"/>
    <w:rsid w:val="1F0E40D5"/>
    <w:rsid w:val="1F3D6872"/>
    <w:rsid w:val="1F455602"/>
    <w:rsid w:val="1F87407D"/>
    <w:rsid w:val="1F8F26B8"/>
    <w:rsid w:val="1F950587"/>
    <w:rsid w:val="1FAC3B5A"/>
    <w:rsid w:val="1FDB4C40"/>
    <w:rsid w:val="1FE5399F"/>
    <w:rsid w:val="1FFF6940"/>
    <w:rsid w:val="20004AE4"/>
    <w:rsid w:val="20497911"/>
    <w:rsid w:val="205E52C4"/>
    <w:rsid w:val="206F16E1"/>
    <w:rsid w:val="20BA61CA"/>
    <w:rsid w:val="20C06395"/>
    <w:rsid w:val="20D87D7A"/>
    <w:rsid w:val="20EE5402"/>
    <w:rsid w:val="20F01717"/>
    <w:rsid w:val="20F0607F"/>
    <w:rsid w:val="20F94BBC"/>
    <w:rsid w:val="21015AB3"/>
    <w:rsid w:val="2117072C"/>
    <w:rsid w:val="21292C45"/>
    <w:rsid w:val="21A20A07"/>
    <w:rsid w:val="21AD3B98"/>
    <w:rsid w:val="21BF7F9C"/>
    <w:rsid w:val="21EF2411"/>
    <w:rsid w:val="223D51EE"/>
    <w:rsid w:val="224A1513"/>
    <w:rsid w:val="22567CED"/>
    <w:rsid w:val="225E1AC7"/>
    <w:rsid w:val="22C95795"/>
    <w:rsid w:val="22CD477C"/>
    <w:rsid w:val="22DC5305"/>
    <w:rsid w:val="23080984"/>
    <w:rsid w:val="230E7D65"/>
    <w:rsid w:val="2315777C"/>
    <w:rsid w:val="23302A1E"/>
    <w:rsid w:val="23500334"/>
    <w:rsid w:val="235734AD"/>
    <w:rsid w:val="23975CDE"/>
    <w:rsid w:val="23B80958"/>
    <w:rsid w:val="23C34B61"/>
    <w:rsid w:val="247C2447"/>
    <w:rsid w:val="24AD6B98"/>
    <w:rsid w:val="24B1678B"/>
    <w:rsid w:val="24BD2F5A"/>
    <w:rsid w:val="24EA4191"/>
    <w:rsid w:val="24FE7E91"/>
    <w:rsid w:val="251F64B5"/>
    <w:rsid w:val="256148CF"/>
    <w:rsid w:val="25852463"/>
    <w:rsid w:val="25884643"/>
    <w:rsid w:val="25A41416"/>
    <w:rsid w:val="25B44503"/>
    <w:rsid w:val="25BD57B7"/>
    <w:rsid w:val="26017B86"/>
    <w:rsid w:val="260F6643"/>
    <w:rsid w:val="266470E3"/>
    <w:rsid w:val="26703345"/>
    <w:rsid w:val="26726486"/>
    <w:rsid w:val="26862574"/>
    <w:rsid w:val="268847AD"/>
    <w:rsid w:val="26934A18"/>
    <w:rsid w:val="26D306A6"/>
    <w:rsid w:val="26D53EC7"/>
    <w:rsid w:val="271F28E9"/>
    <w:rsid w:val="273E53E7"/>
    <w:rsid w:val="27B10699"/>
    <w:rsid w:val="27BF38F3"/>
    <w:rsid w:val="2826401B"/>
    <w:rsid w:val="282F3D8C"/>
    <w:rsid w:val="285E6501"/>
    <w:rsid w:val="288E5B0E"/>
    <w:rsid w:val="289D150B"/>
    <w:rsid w:val="28AD407D"/>
    <w:rsid w:val="28C548C5"/>
    <w:rsid w:val="28DD3623"/>
    <w:rsid w:val="28F32538"/>
    <w:rsid w:val="29157A95"/>
    <w:rsid w:val="29560023"/>
    <w:rsid w:val="295847D8"/>
    <w:rsid w:val="297220D4"/>
    <w:rsid w:val="29AF4AF0"/>
    <w:rsid w:val="29B00BB8"/>
    <w:rsid w:val="29CF5682"/>
    <w:rsid w:val="2A393A60"/>
    <w:rsid w:val="2A582997"/>
    <w:rsid w:val="2A90407E"/>
    <w:rsid w:val="2A910EB5"/>
    <w:rsid w:val="2AE22F25"/>
    <w:rsid w:val="2AF10B58"/>
    <w:rsid w:val="2AF2680E"/>
    <w:rsid w:val="2B0E47FA"/>
    <w:rsid w:val="2B172980"/>
    <w:rsid w:val="2B523B1D"/>
    <w:rsid w:val="2B9357BC"/>
    <w:rsid w:val="2B9B3958"/>
    <w:rsid w:val="2BA2297D"/>
    <w:rsid w:val="2BCE0E34"/>
    <w:rsid w:val="2C14175C"/>
    <w:rsid w:val="2C5965AD"/>
    <w:rsid w:val="2C746EB0"/>
    <w:rsid w:val="2CF7297E"/>
    <w:rsid w:val="2CF93B51"/>
    <w:rsid w:val="2D1914C1"/>
    <w:rsid w:val="2D3547D5"/>
    <w:rsid w:val="2D414A97"/>
    <w:rsid w:val="2D4270C1"/>
    <w:rsid w:val="2D4C6F40"/>
    <w:rsid w:val="2DAA1F25"/>
    <w:rsid w:val="2DC85A03"/>
    <w:rsid w:val="2E8622B9"/>
    <w:rsid w:val="2E9F569A"/>
    <w:rsid w:val="2E9F6F73"/>
    <w:rsid w:val="2EC209C8"/>
    <w:rsid w:val="2F086F73"/>
    <w:rsid w:val="2F107B30"/>
    <w:rsid w:val="2F281077"/>
    <w:rsid w:val="2F63291E"/>
    <w:rsid w:val="2F9E21F8"/>
    <w:rsid w:val="2FAD334E"/>
    <w:rsid w:val="2FB02FD8"/>
    <w:rsid w:val="2FB451B6"/>
    <w:rsid w:val="2FD5567E"/>
    <w:rsid w:val="3001582F"/>
    <w:rsid w:val="30055199"/>
    <w:rsid w:val="301E2794"/>
    <w:rsid w:val="302A6D1F"/>
    <w:rsid w:val="30334A26"/>
    <w:rsid w:val="30A66593"/>
    <w:rsid w:val="311243AA"/>
    <w:rsid w:val="31786CAA"/>
    <w:rsid w:val="31B30EB5"/>
    <w:rsid w:val="321C52C5"/>
    <w:rsid w:val="321F7313"/>
    <w:rsid w:val="32547C23"/>
    <w:rsid w:val="32772B14"/>
    <w:rsid w:val="329D3072"/>
    <w:rsid w:val="32A01876"/>
    <w:rsid w:val="32A8463F"/>
    <w:rsid w:val="32F00D6D"/>
    <w:rsid w:val="33036C75"/>
    <w:rsid w:val="3330568E"/>
    <w:rsid w:val="334E3355"/>
    <w:rsid w:val="33731B2E"/>
    <w:rsid w:val="33970A6A"/>
    <w:rsid w:val="33CC7DED"/>
    <w:rsid w:val="33CE4B01"/>
    <w:rsid w:val="33E51E64"/>
    <w:rsid w:val="33F21F00"/>
    <w:rsid w:val="33F859B4"/>
    <w:rsid w:val="340E386E"/>
    <w:rsid w:val="341D3248"/>
    <w:rsid w:val="342639AA"/>
    <w:rsid w:val="343A6CB6"/>
    <w:rsid w:val="3468664D"/>
    <w:rsid w:val="349C03AA"/>
    <w:rsid w:val="34B32C51"/>
    <w:rsid w:val="359F66C3"/>
    <w:rsid w:val="35B511F5"/>
    <w:rsid w:val="35C1554B"/>
    <w:rsid w:val="36053817"/>
    <w:rsid w:val="36224A7B"/>
    <w:rsid w:val="36297A5E"/>
    <w:rsid w:val="36357F4D"/>
    <w:rsid w:val="36DC5935"/>
    <w:rsid w:val="373F0B0F"/>
    <w:rsid w:val="37536AED"/>
    <w:rsid w:val="375A5184"/>
    <w:rsid w:val="375B587D"/>
    <w:rsid w:val="37A8744F"/>
    <w:rsid w:val="37CC5678"/>
    <w:rsid w:val="37D02EBE"/>
    <w:rsid w:val="37DB34DC"/>
    <w:rsid w:val="37EE40BE"/>
    <w:rsid w:val="37F14A25"/>
    <w:rsid w:val="37F403F2"/>
    <w:rsid w:val="385F4EAF"/>
    <w:rsid w:val="387451CA"/>
    <w:rsid w:val="3884602D"/>
    <w:rsid w:val="38AF6545"/>
    <w:rsid w:val="38E8512A"/>
    <w:rsid w:val="391578C4"/>
    <w:rsid w:val="39215C2D"/>
    <w:rsid w:val="394E5DE2"/>
    <w:rsid w:val="398B5A81"/>
    <w:rsid w:val="39E831BF"/>
    <w:rsid w:val="3A103A90"/>
    <w:rsid w:val="3A163852"/>
    <w:rsid w:val="3A2A66EA"/>
    <w:rsid w:val="3A2B3345"/>
    <w:rsid w:val="3A892D0F"/>
    <w:rsid w:val="3AB57492"/>
    <w:rsid w:val="3ABF525C"/>
    <w:rsid w:val="3AC82CDB"/>
    <w:rsid w:val="3ACC59A5"/>
    <w:rsid w:val="3B153F0E"/>
    <w:rsid w:val="3B240AC9"/>
    <w:rsid w:val="3B276892"/>
    <w:rsid w:val="3B4222D6"/>
    <w:rsid w:val="3B713609"/>
    <w:rsid w:val="3B784165"/>
    <w:rsid w:val="3BBF4CFD"/>
    <w:rsid w:val="3C2D4B4A"/>
    <w:rsid w:val="3C626F00"/>
    <w:rsid w:val="3CAD485F"/>
    <w:rsid w:val="3CC303C8"/>
    <w:rsid w:val="3CC47551"/>
    <w:rsid w:val="3CC572A4"/>
    <w:rsid w:val="3CE92666"/>
    <w:rsid w:val="3CFA745F"/>
    <w:rsid w:val="3D240442"/>
    <w:rsid w:val="3D25759E"/>
    <w:rsid w:val="3D291C7B"/>
    <w:rsid w:val="3D3E3B60"/>
    <w:rsid w:val="3D5F1DF3"/>
    <w:rsid w:val="3D631E00"/>
    <w:rsid w:val="3D6768FA"/>
    <w:rsid w:val="3D7D3D18"/>
    <w:rsid w:val="3D9C686D"/>
    <w:rsid w:val="3DB068C3"/>
    <w:rsid w:val="3DB65FC9"/>
    <w:rsid w:val="3DDC52C4"/>
    <w:rsid w:val="3DE06DBA"/>
    <w:rsid w:val="3DE12636"/>
    <w:rsid w:val="3E2007C5"/>
    <w:rsid w:val="3E2F0C15"/>
    <w:rsid w:val="3E37214B"/>
    <w:rsid w:val="3E4B4A95"/>
    <w:rsid w:val="3E551D36"/>
    <w:rsid w:val="3E5C608B"/>
    <w:rsid w:val="3E7209E7"/>
    <w:rsid w:val="3E821CDC"/>
    <w:rsid w:val="3E833A18"/>
    <w:rsid w:val="3EC13AEE"/>
    <w:rsid w:val="3F134DEA"/>
    <w:rsid w:val="3F1B68E2"/>
    <w:rsid w:val="3F1F3374"/>
    <w:rsid w:val="3F9C104B"/>
    <w:rsid w:val="3FA5615B"/>
    <w:rsid w:val="3FAB2B20"/>
    <w:rsid w:val="401E1E72"/>
    <w:rsid w:val="402B7965"/>
    <w:rsid w:val="402E67D7"/>
    <w:rsid w:val="40354DA6"/>
    <w:rsid w:val="404D6388"/>
    <w:rsid w:val="40545605"/>
    <w:rsid w:val="405B1693"/>
    <w:rsid w:val="406A4E54"/>
    <w:rsid w:val="40FC280A"/>
    <w:rsid w:val="41003068"/>
    <w:rsid w:val="411B4149"/>
    <w:rsid w:val="411F3560"/>
    <w:rsid w:val="413553B0"/>
    <w:rsid w:val="414259E8"/>
    <w:rsid w:val="41426A05"/>
    <w:rsid w:val="41661C50"/>
    <w:rsid w:val="41820938"/>
    <w:rsid w:val="41855C69"/>
    <w:rsid w:val="418C126D"/>
    <w:rsid w:val="41B94C43"/>
    <w:rsid w:val="41CE6C6C"/>
    <w:rsid w:val="41E544B6"/>
    <w:rsid w:val="421156D5"/>
    <w:rsid w:val="422F7531"/>
    <w:rsid w:val="42C2109E"/>
    <w:rsid w:val="432A4698"/>
    <w:rsid w:val="436B4486"/>
    <w:rsid w:val="436C039D"/>
    <w:rsid w:val="43733CE0"/>
    <w:rsid w:val="43AD2A6A"/>
    <w:rsid w:val="43E84FD0"/>
    <w:rsid w:val="43EA7964"/>
    <w:rsid w:val="44244DE2"/>
    <w:rsid w:val="442F56D7"/>
    <w:rsid w:val="44313D49"/>
    <w:rsid w:val="445A6D60"/>
    <w:rsid w:val="44741202"/>
    <w:rsid w:val="44A22740"/>
    <w:rsid w:val="44B6364D"/>
    <w:rsid w:val="450C3CCC"/>
    <w:rsid w:val="45212DF2"/>
    <w:rsid w:val="452505BA"/>
    <w:rsid w:val="452A656F"/>
    <w:rsid w:val="453C5429"/>
    <w:rsid w:val="454A3CBF"/>
    <w:rsid w:val="456F535D"/>
    <w:rsid w:val="45720087"/>
    <w:rsid w:val="45895DAA"/>
    <w:rsid w:val="4595570E"/>
    <w:rsid w:val="45B11082"/>
    <w:rsid w:val="45F5766B"/>
    <w:rsid w:val="462E5FDA"/>
    <w:rsid w:val="46C23EB0"/>
    <w:rsid w:val="47294C76"/>
    <w:rsid w:val="473700D3"/>
    <w:rsid w:val="47524F61"/>
    <w:rsid w:val="4776296A"/>
    <w:rsid w:val="47AD16E9"/>
    <w:rsid w:val="47D31A81"/>
    <w:rsid w:val="47F045BC"/>
    <w:rsid w:val="481549FC"/>
    <w:rsid w:val="48BE016E"/>
    <w:rsid w:val="48C513BD"/>
    <w:rsid w:val="48D564C1"/>
    <w:rsid w:val="490B44C2"/>
    <w:rsid w:val="49151638"/>
    <w:rsid w:val="492344A9"/>
    <w:rsid w:val="492E73FE"/>
    <w:rsid w:val="4945225C"/>
    <w:rsid w:val="495C7888"/>
    <w:rsid w:val="497B6850"/>
    <w:rsid w:val="4982397C"/>
    <w:rsid w:val="4983409F"/>
    <w:rsid w:val="499F6413"/>
    <w:rsid w:val="49B35715"/>
    <w:rsid w:val="49B96ED6"/>
    <w:rsid w:val="49CE5FD7"/>
    <w:rsid w:val="49D459B1"/>
    <w:rsid w:val="49ED5264"/>
    <w:rsid w:val="4A454BAA"/>
    <w:rsid w:val="4A501B8E"/>
    <w:rsid w:val="4A6B00D7"/>
    <w:rsid w:val="4A816415"/>
    <w:rsid w:val="4A972690"/>
    <w:rsid w:val="4AEB0419"/>
    <w:rsid w:val="4B046C3A"/>
    <w:rsid w:val="4B7B7663"/>
    <w:rsid w:val="4B850903"/>
    <w:rsid w:val="4B864BFB"/>
    <w:rsid w:val="4BB25018"/>
    <w:rsid w:val="4BCE63B0"/>
    <w:rsid w:val="4BD91928"/>
    <w:rsid w:val="4BE128CC"/>
    <w:rsid w:val="4BFA4EEB"/>
    <w:rsid w:val="4C02510B"/>
    <w:rsid w:val="4C045676"/>
    <w:rsid w:val="4C106F0B"/>
    <w:rsid w:val="4C2213F8"/>
    <w:rsid w:val="4C2D12A1"/>
    <w:rsid w:val="4C576674"/>
    <w:rsid w:val="4C66672D"/>
    <w:rsid w:val="4C8E375A"/>
    <w:rsid w:val="4C95647A"/>
    <w:rsid w:val="4CA06AA5"/>
    <w:rsid w:val="4CC36D7E"/>
    <w:rsid w:val="4CE5580A"/>
    <w:rsid w:val="4CF15B21"/>
    <w:rsid w:val="4CF31D41"/>
    <w:rsid w:val="4CF905D7"/>
    <w:rsid w:val="4D1930CC"/>
    <w:rsid w:val="4D1F414D"/>
    <w:rsid w:val="4D21605F"/>
    <w:rsid w:val="4D267AA5"/>
    <w:rsid w:val="4D2C7473"/>
    <w:rsid w:val="4D2F3960"/>
    <w:rsid w:val="4D892EDC"/>
    <w:rsid w:val="4DC301C2"/>
    <w:rsid w:val="4DFF0E14"/>
    <w:rsid w:val="4E20670F"/>
    <w:rsid w:val="4E833C31"/>
    <w:rsid w:val="4E8A51F6"/>
    <w:rsid w:val="4E8C7450"/>
    <w:rsid w:val="4EB11C14"/>
    <w:rsid w:val="4EB27B3C"/>
    <w:rsid w:val="4ECC7C04"/>
    <w:rsid w:val="4F08227E"/>
    <w:rsid w:val="4F1709E1"/>
    <w:rsid w:val="4F1A33F3"/>
    <w:rsid w:val="4F26778B"/>
    <w:rsid w:val="4F530ACE"/>
    <w:rsid w:val="4F7D1AFE"/>
    <w:rsid w:val="4F89307F"/>
    <w:rsid w:val="4F940842"/>
    <w:rsid w:val="4F9A0FA4"/>
    <w:rsid w:val="4FF80E12"/>
    <w:rsid w:val="50530812"/>
    <w:rsid w:val="506624CA"/>
    <w:rsid w:val="5073394C"/>
    <w:rsid w:val="50933C50"/>
    <w:rsid w:val="50B23264"/>
    <w:rsid w:val="50C624B0"/>
    <w:rsid w:val="50F154FC"/>
    <w:rsid w:val="51093FAF"/>
    <w:rsid w:val="513D7A17"/>
    <w:rsid w:val="51A57C86"/>
    <w:rsid w:val="51AE1386"/>
    <w:rsid w:val="51BA33A5"/>
    <w:rsid w:val="52070030"/>
    <w:rsid w:val="5218714B"/>
    <w:rsid w:val="52581624"/>
    <w:rsid w:val="52674023"/>
    <w:rsid w:val="527354AE"/>
    <w:rsid w:val="528B563C"/>
    <w:rsid w:val="52977801"/>
    <w:rsid w:val="529B419F"/>
    <w:rsid w:val="52BD7189"/>
    <w:rsid w:val="52F6551C"/>
    <w:rsid w:val="53412878"/>
    <w:rsid w:val="534B340B"/>
    <w:rsid w:val="534D124A"/>
    <w:rsid w:val="534F0D98"/>
    <w:rsid w:val="535873BB"/>
    <w:rsid w:val="5366363A"/>
    <w:rsid w:val="53BE1C2C"/>
    <w:rsid w:val="53E850EA"/>
    <w:rsid w:val="540B2EED"/>
    <w:rsid w:val="541F6D23"/>
    <w:rsid w:val="5481194A"/>
    <w:rsid w:val="5496483C"/>
    <w:rsid w:val="54BC5E8C"/>
    <w:rsid w:val="54D2173E"/>
    <w:rsid w:val="54D552E4"/>
    <w:rsid w:val="54F17FAE"/>
    <w:rsid w:val="54F85EE2"/>
    <w:rsid w:val="55044BA6"/>
    <w:rsid w:val="554114F4"/>
    <w:rsid w:val="558871D1"/>
    <w:rsid w:val="55901287"/>
    <w:rsid w:val="55903395"/>
    <w:rsid w:val="55942D60"/>
    <w:rsid w:val="55AC337C"/>
    <w:rsid w:val="560A168C"/>
    <w:rsid w:val="563C5A53"/>
    <w:rsid w:val="56481394"/>
    <w:rsid w:val="56563C2F"/>
    <w:rsid w:val="567151D1"/>
    <w:rsid w:val="56944E1A"/>
    <w:rsid w:val="56B85B04"/>
    <w:rsid w:val="56CF09AE"/>
    <w:rsid w:val="56DD162D"/>
    <w:rsid w:val="56F3351B"/>
    <w:rsid w:val="56FB238C"/>
    <w:rsid w:val="572A6B61"/>
    <w:rsid w:val="573A412F"/>
    <w:rsid w:val="573A616F"/>
    <w:rsid w:val="57497354"/>
    <w:rsid w:val="57657232"/>
    <w:rsid w:val="57941863"/>
    <w:rsid w:val="57B4680C"/>
    <w:rsid w:val="57F27E90"/>
    <w:rsid w:val="57F311C3"/>
    <w:rsid w:val="58245315"/>
    <w:rsid w:val="58351CF7"/>
    <w:rsid w:val="58393B46"/>
    <w:rsid w:val="58515861"/>
    <w:rsid w:val="58626F75"/>
    <w:rsid w:val="58636EC0"/>
    <w:rsid w:val="58C534FF"/>
    <w:rsid w:val="58F536AB"/>
    <w:rsid w:val="59106711"/>
    <w:rsid w:val="594353CC"/>
    <w:rsid w:val="594D60D0"/>
    <w:rsid w:val="595150E4"/>
    <w:rsid w:val="59706742"/>
    <w:rsid w:val="59A5454D"/>
    <w:rsid w:val="59D92351"/>
    <w:rsid w:val="5A30541D"/>
    <w:rsid w:val="5A4D34B3"/>
    <w:rsid w:val="5AA456C2"/>
    <w:rsid w:val="5ACA235E"/>
    <w:rsid w:val="5ADE6075"/>
    <w:rsid w:val="5B1336B2"/>
    <w:rsid w:val="5B1D4C97"/>
    <w:rsid w:val="5B2A6AA8"/>
    <w:rsid w:val="5B696862"/>
    <w:rsid w:val="5BAE6B16"/>
    <w:rsid w:val="5BC926AB"/>
    <w:rsid w:val="5BD908CA"/>
    <w:rsid w:val="5BEC52C2"/>
    <w:rsid w:val="5C665580"/>
    <w:rsid w:val="5C7301F9"/>
    <w:rsid w:val="5C843D1C"/>
    <w:rsid w:val="5C9154DC"/>
    <w:rsid w:val="5C9836A6"/>
    <w:rsid w:val="5CB428F6"/>
    <w:rsid w:val="5CBC0B2F"/>
    <w:rsid w:val="5CFF7671"/>
    <w:rsid w:val="5D014CD0"/>
    <w:rsid w:val="5D124266"/>
    <w:rsid w:val="5D16023D"/>
    <w:rsid w:val="5D1914A7"/>
    <w:rsid w:val="5D1F5385"/>
    <w:rsid w:val="5DB2773F"/>
    <w:rsid w:val="5E1237B0"/>
    <w:rsid w:val="5E21776D"/>
    <w:rsid w:val="5E4F25FE"/>
    <w:rsid w:val="5E6D4E64"/>
    <w:rsid w:val="5E787E6D"/>
    <w:rsid w:val="5E866691"/>
    <w:rsid w:val="5EAD5776"/>
    <w:rsid w:val="5EE05693"/>
    <w:rsid w:val="5EEF7C52"/>
    <w:rsid w:val="5F0F3C70"/>
    <w:rsid w:val="5F37772B"/>
    <w:rsid w:val="5F3B2446"/>
    <w:rsid w:val="5F756DD3"/>
    <w:rsid w:val="5F83679F"/>
    <w:rsid w:val="5F854718"/>
    <w:rsid w:val="5F913BE0"/>
    <w:rsid w:val="5FAE38AB"/>
    <w:rsid w:val="5FD53FC8"/>
    <w:rsid w:val="5FE8782E"/>
    <w:rsid w:val="5FF24055"/>
    <w:rsid w:val="602D589D"/>
    <w:rsid w:val="606E793A"/>
    <w:rsid w:val="610E7B33"/>
    <w:rsid w:val="611374CB"/>
    <w:rsid w:val="61351D18"/>
    <w:rsid w:val="6179680B"/>
    <w:rsid w:val="617D7F40"/>
    <w:rsid w:val="61862356"/>
    <w:rsid w:val="61A17FB0"/>
    <w:rsid w:val="61BF4FFC"/>
    <w:rsid w:val="61CE6B8F"/>
    <w:rsid w:val="61F96779"/>
    <w:rsid w:val="62037937"/>
    <w:rsid w:val="621508A0"/>
    <w:rsid w:val="6265767D"/>
    <w:rsid w:val="629E27A9"/>
    <w:rsid w:val="62A610C1"/>
    <w:rsid w:val="62AA0499"/>
    <w:rsid w:val="62D43F10"/>
    <w:rsid w:val="62E44812"/>
    <w:rsid w:val="62E81F31"/>
    <w:rsid w:val="63061D88"/>
    <w:rsid w:val="635E64DC"/>
    <w:rsid w:val="63C56490"/>
    <w:rsid w:val="643C41E2"/>
    <w:rsid w:val="644454C9"/>
    <w:rsid w:val="646D2C88"/>
    <w:rsid w:val="647943DB"/>
    <w:rsid w:val="64801163"/>
    <w:rsid w:val="64806F28"/>
    <w:rsid w:val="64A42B94"/>
    <w:rsid w:val="64AE5E41"/>
    <w:rsid w:val="64B57C94"/>
    <w:rsid w:val="651622FF"/>
    <w:rsid w:val="65360136"/>
    <w:rsid w:val="6560770B"/>
    <w:rsid w:val="659C7F57"/>
    <w:rsid w:val="65AB2674"/>
    <w:rsid w:val="65BB7F87"/>
    <w:rsid w:val="65DB29FD"/>
    <w:rsid w:val="6662523B"/>
    <w:rsid w:val="66A821F3"/>
    <w:rsid w:val="66AC0896"/>
    <w:rsid w:val="67183A90"/>
    <w:rsid w:val="672F2F6B"/>
    <w:rsid w:val="673459C2"/>
    <w:rsid w:val="6755461F"/>
    <w:rsid w:val="677B4FB7"/>
    <w:rsid w:val="678706C9"/>
    <w:rsid w:val="67B66D46"/>
    <w:rsid w:val="67CD372A"/>
    <w:rsid w:val="67D46449"/>
    <w:rsid w:val="67D60E56"/>
    <w:rsid w:val="682E6990"/>
    <w:rsid w:val="68385645"/>
    <w:rsid w:val="68411282"/>
    <w:rsid w:val="684A6F9E"/>
    <w:rsid w:val="684E76D2"/>
    <w:rsid w:val="68515908"/>
    <w:rsid w:val="68632475"/>
    <w:rsid w:val="687146A1"/>
    <w:rsid w:val="68865E33"/>
    <w:rsid w:val="688E19D0"/>
    <w:rsid w:val="68A568C0"/>
    <w:rsid w:val="68CD1BB6"/>
    <w:rsid w:val="68F367F8"/>
    <w:rsid w:val="6901620A"/>
    <w:rsid w:val="69091BC2"/>
    <w:rsid w:val="696308A3"/>
    <w:rsid w:val="69A62733"/>
    <w:rsid w:val="69C07B45"/>
    <w:rsid w:val="69C13C38"/>
    <w:rsid w:val="69F7128D"/>
    <w:rsid w:val="6A042518"/>
    <w:rsid w:val="6A1B341D"/>
    <w:rsid w:val="6A281E05"/>
    <w:rsid w:val="6A3477CD"/>
    <w:rsid w:val="6A373ADE"/>
    <w:rsid w:val="6A550DE4"/>
    <w:rsid w:val="6AD25DA3"/>
    <w:rsid w:val="6AE05D1B"/>
    <w:rsid w:val="6AE82346"/>
    <w:rsid w:val="6B0079F7"/>
    <w:rsid w:val="6B2B740F"/>
    <w:rsid w:val="6B3008EF"/>
    <w:rsid w:val="6B3D3DD5"/>
    <w:rsid w:val="6BAF534D"/>
    <w:rsid w:val="6BC77725"/>
    <w:rsid w:val="6C0925B8"/>
    <w:rsid w:val="6C277834"/>
    <w:rsid w:val="6C3633B7"/>
    <w:rsid w:val="6C4A119C"/>
    <w:rsid w:val="6C4F2726"/>
    <w:rsid w:val="6C737306"/>
    <w:rsid w:val="6C787E2A"/>
    <w:rsid w:val="6C800D15"/>
    <w:rsid w:val="6CB10379"/>
    <w:rsid w:val="6CC500F1"/>
    <w:rsid w:val="6CCA01FD"/>
    <w:rsid w:val="6CE9507C"/>
    <w:rsid w:val="6D090639"/>
    <w:rsid w:val="6D1676F2"/>
    <w:rsid w:val="6D437983"/>
    <w:rsid w:val="6D4937B7"/>
    <w:rsid w:val="6D7A679E"/>
    <w:rsid w:val="6DED2280"/>
    <w:rsid w:val="6E8A0009"/>
    <w:rsid w:val="6EB8205B"/>
    <w:rsid w:val="6EBA1461"/>
    <w:rsid w:val="6EC913D0"/>
    <w:rsid w:val="6ECB0DFA"/>
    <w:rsid w:val="6EDD0407"/>
    <w:rsid w:val="6EFE1A21"/>
    <w:rsid w:val="6F111E9B"/>
    <w:rsid w:val="6F2E6D48"/>
    <w:rsid w:val="6F5F66D0"/>
    <w:rsid w:val="6F685F91"/>
    <w:rsid w:val="6F741025"/>
    <w:rsid w:val="6FB32CC1"/>
    <w:rsid w:val="6FD00D95"/>
    <w:rsid w:val="70064370"/>
    <w:rsid w:val="70243BF0"/>
    <w:rsid w:val="7034373E"/>
    <w:rsid w:val="70364F4E"/>
    <w:rsid w:val="70A219DC"/>
    <w:rsid w:val="70A90123"/>
    <w:rsid w:val="70BD591B"/>
    <w:rsid w:val="70ED2089"/>
    <w:rsid w:val="70F40165"/>
    <w:rsid w:val="70F5078B"/>
    <w:rsid w:val="71172167"/>
    <w:rsid w:val="71391654"/>
    <w:rsid w:val="714856C9"/>
    <w:rsid w:val="714B4468"/>
    <w:rsid w:val="717226AE"/>
    <w:rsid w:val="71C47A94"/>
    <w:rsid w:val="71CC484F"/>
    <w:rsid w:val="71E262F9"/>
    <w:rsid w:val="72450A69"/>
    <w:rsid w:val="72483251"/>
    <w:rsid w:val="72533B5B"/>
    <w:rsid w:val="72593506"/>
    <w:rsid w:val="72B66695"/>
    <w:rsid w:val="72C460EF"/>
    <w:rsid w:val="72FB4C9F"/>
    <w:rsid w:val="7309120B"/>
    <w:rsid w:val="730D33B4"/>
    <w:rsid w:val="73401868"/>
    <w:rsid w:val="734746E1"/>
    <w:rsid w:val="7366696B"/>
    <w:rsid w:val="737430CD"/>
    <w:rsid w:val="73775037"/>
    <w:rsid w:val="738962A4"/>
    <w:rsid w:val="73902029"/>
    <w:rsid w:val="73D039D1"/>
    <w:rsid w:val="744A6D42"/>
    <w:rsid w:val="744E3459"/>
    <w:rsid w:val="746E02C9"/>
    <w:rsid w:val="749D4429"/>
    <w:rsid w:val="74B03897"/>
    <w:rsid w:val="7511377B"/>
    <w:rsid w:val="7522527F"/>
    <w:rsid w:val="75351F46"/>
    <w:rsid w:val="753843C8"/>
    <w:rsid w:val="75476AF3"/>
    <w:rsid w:val="754E21E1"/>
    <w:rsid w:val="75595487"/>
    <w:rsid w:val="756A0A7B"/>
    <w:rsid w:val="757705F5"/>
    <w:rsid w:val="75D02959"/>
    <w:rsid w:val="75D50108"/>
    <w:rsid w:val="75FD3702"/>
    <w:rsid w:val="75FF5BE5"/>
    <w:rsid w:val="760C50BC"/>
    <w:rsid w:val="76103524"/>
    <w:rsid w:val="763277F3"/>
    <w:rsid w:val="763D5EAB"/>
    <w:rsid w:val="76487A85"/>
    <w:rsid w:val="764B6B71"/>
    <w:rsid w:val="765937DD"/>
    <w:rsid w:val="76594503"/>
    <w:rsid w:val="765A255F"/>
    <w:rsid w:val="7666719D"/>
    <w:rsid w:val="768D0E5F"/>
    <w:rsid w:val="76A5749C"/>
    <w:rsid w:val="76B71812"/>
    <w:rsid w:val="76CE65FB"/>
    <w:rsid w:val="76F30FFB"/>
    <w:rsid w:val="781534EF"/>
    <w:rsid w:val="78634A70"/>
    <w:rsid w:val="78AE3B78"/>
    <w:rsid w:val="78C0435E"/>
    <w:rsid w:val="78C137FF"/>
    <w:rsid w:val="79073D44"/>
    <w:rsid w:val="790B50C3"/>
    <w:rsid w:val="793B5B55"/>
    <w:rsid w:val="793D5FC5"/>
    <w:rsid w:val="7946083A"/>
    <w:rsid w:val="79D424EC"/>
    <w:rsid w:val="79FF7FCE"/>
    <w:rsid w:val="7A0351A3"/>
    <w:rsid w:val="7A1F112F"/>
    <w:rsid w:val="7A204E9E"/>
    <w:rsid w:val="7A391B7B"/>
    <w:rsid w:val="7A557B98"/>
    <w:rsid w:val="7A6C1CD4"/>
    <w:rsid w:val="7A8B0D35"/>
    <w:rsid w:val="7A8E5118"/>
    <w:rsid w:val="7AA75AE6"/>
    <w:rsid w:val="7ABF1998"/>
    <w:rsid w:val="7AF84F35"/>
    <w:rsid w:val="7B4440D2"/>
    <w:rsid w:val="7B4A54DC"/>
    <w:rsid w:val="7B56089B"/>
    <w:rsid w:val="7B755BD4"/>
    <w:rsid w:val="7B777A51"/>
    <w:rsid w:val="7B7A6744"/>
    <w:rsid w:val="7B8E6BEC"/>
    <w:rsid w:val="7B95126E"/>
    <w:rsid w:val="7BBD4386"/>
    <w:rsid w:val="7C185434"/>
    <w:rsid w:val="7C4E3189"/>
    <w:rsid w:val="7C727EC0"/>
    <w:rsid w:val="7C853DEC"/>
    <w:rsid w:val="7CA9772F"/>
    <w:rsid w:val="7CE63435"/>
    <w:rsid w:val="7CE63F9F"/>
    <w:rsid w:val="7D176573"/>
    <w:rsid w:val="7D210EBC"/>
    <w:rsid w:val="7D561594"/>
    <w:rsid w:val="7D570608"/>
    <w:rsid w:val="7D904516"/>
    <w:rsid w:val="7D9D02EB"/>
    <w:rsid w:val="7E1A28DD"/>
    <w:rsid w:val="7E9D7973"/>
    <w:rsid w:val="7EBB0F06"/>
    <w:rsid w:val="7F274BB0"/>
    <w:rsid w:val="7F326C85"/>
    <w:rsid w:val="7F6C3C6A"/>
    <w:rsid w:val="7F78116F"/>
    <w:rsid w:val="7FFD3BCA"/>
    <w:rsid w:val="7FFE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5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9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7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customStyle="1" w:styleId="18">
    <w:name w:val="页脚 字符"/>
    <w:link w:val="8"/>
    <w:qFormat/>
    <w:uiPriority w:val="99"/>
    <w:rPr>
      <w:sz w:val="18"/>
      <w:szCs w:val="18"/>
      <w:lang w:val="zh-CN" w:eastAsia="zh-CN"/>
    </w:rPr>
  </w:style>
  <w:style w:type="character" w:customStyle="1" w:styleId="19">
    <w:name w:val="批注框文本 字符"/>
    <w:link w:val="7"/>
    <w:qFormat/>
    <w:uiPriority w:val="99"/>
    <w:rPr>
      <w:sz w:val="18"/>
      <w:szCs w:val="18"/>
      <w:lang w:val="zh-CN" w:eastAsia="zh-CN"/>
    </w:rPr>
  </w:style>
  <w:style w:type="character" w:customStyle="1" w:styleId="20">
    <w:name w:val="页眉 字符"/>
    <w:link w:val="9"/>
    <w:qFormat/>
    <w:uiPriority w:val="99"/>
    <w:rPr>
      <w:sz w:val="18"/>
      <w:szCs w:val="18"/>
      <w:lang w:val="zh-CN" w:eastAsia="zh-CN"/>
    </w:rPr>
  </w:style>
  <w:style w:type="paragraph" w:customStyle="1" w:styleId="21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2">
    <w:name w:val="标题 1 字符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3">
    <w:name w:val="标题 2 字符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4">
    <w:name w:val="标题 3 字符"/>
    <w:link w:val="4"/>
    <w:qFormat/>
    <w:uiPriority w:val="9"/>
    <w:rPr>
      <w:b/>
      <w:bCs/>
      <w:kern w:val="2"/>
      <w:sz w:val="28"/>
      <w:szCs w:val="32"/>
    </w:rPr>
  </w:style>
  <w:style w:type="character" w:customStyle="1" w:styleId="25">
    <w:name w:val="标题 4 字符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6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7">
    <w:name w:val="标题 字符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8">
    <w:name w:val="HTML 预设格式 字符"/>
    <w:basedOn w:val="15"/>
    <w:link w:val="13"/>
    <w:qFormat/>
    <w:uiPriority w:val="99"/>
    <w:rPr>
      <w:rFonts w:ascii="宋体" w:hAnsi="宋体"/>
      <w:sz w:val="24"/>
      <w:szCs w:val="24"/>
    </w:rPr>
  </w:style>
  <w:style w:type="paragraph" w:customStyle="1" w:styleId="29">
    <w:name w:val="List Paragraph"/>
    <w:basedOn w:val="1"/>
    <w:qFormat/>
    <w:uiPriority w:val="99"/>
    <w:pPr>
      <w:ind w:firstLine="420" w:firstLineChars="200"/>
    </w:pPr>
  </w:style>
  <w:style w:type="character" w:customStyle="1" w:styleId="30">
    <w:name w:val="sc161"/>
    <w:basedOn w:val="15"/>
    <w:qFormat/>
    <w:uiPriority w:val="0"/>
    <w:rPr>
      <w:color w:val="8000FF"/>
    </w:rPr>
  </w:style>
  <w:style w:type="character" w:customStyle="1" w:styleId="31">
    <w:name w:val="sc101"/>
    <w:basedOn w:val="15"/>
    <w:qFormat/>
    <w:uiPriority w:val="0"/>
    <w:rPr>
      <w:b/>
      <w:color w:val="000080"/>
    </w:rPr>
  </w:style>
  <w:style w:type="character" w:customStyle="1" w:styleId="32">
    <w:name w:val="sc41"/>
    <w:basedOn w:val="15"/>
    <w:qFormat/>
    <w:uiPriority w:val="0"/>
    <w:rPr>
      <w:color w:val="FF8000"/>
    </w:rPr>
  </w:style>
  <w:style w:type="character" w:customStyle="1" w:styleId="33">
    <w:name w:val="sc61"/>
    <w:basedOn w:val="15"/>
    <w:qFormat/>
    <w:uiPriority w:val="0"/>
    <w:rPr>
      <w:color w:val="808080"/>
    </w:rPr>
  </w:style>
  <w:style w:type="character" w:customStyle="1" w:styleId="34">
    <w:name w:val="2.1 “本章重点”"/>
    <w:qFormat/>
    <w:uiPriority w:val="0"/>
    <w:rPr>
      <w:rFonts w:eastAsia="黑体"/>
      <w:b/>
      <w:bCs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3</Pages>
  <Words>44</Words>
  <Characters>255</Characters>
  <Lines>2</Lines>
  <Paragraphs>1</Paragraphs>
  <TotalTime>0</TotalTime>
  <ScaleCrop>false</ScaleCrop>
  <LinksUpToDate>false</LinksUpToDate>
  <CharactersWithSpaces>298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Administrator</cp:lastModifiedBy>
  <dcterms:modified xsi:type="dcterms:W3CDTF">2018-05-11T01:01:18Z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