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JavaSE第0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8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栈和队列的特点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请说出栈和队列的特点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>1.说出</w:t>
      </w:r>
      <w:r>
        <w:rPr>
          <w:lang w:val="zh-CN"/>
        </w:rPr>
        <w:t>栈特点</w:t>
      </w:r>
      <w:r>
        <w:rPr>
          <w:rFonts w:hint="eastAsia"/>
          <w:lang w:val="zh-CN"/>
        </w:rPr>
        <w:t>:</w:t>
      </w:r>
    </w:p>
    <w:p>
      <w:pPr>
        <w:rPr>
          <w:lang w:val="zh-CN"/>
        </w:rPr>
      </w:pPr>
      <w:r>
        <w:rPr>
          <w:rFonts w:hint="eastAsia"/>
          <w:lang w:val="zh-CN"/>
        </w:rPr>
        <w:t>2.说出</w:t>
      </w:r>
      <w:r>
        <w:rPr>
          <w:lang w:val="zh-CN"/>
        </w:rPr>
        <w:t>队列特点</w:t>
      </w:r>
      <w:r>
        <w:rPr>
          <w:rFonts w:hint="eastAsia"/>
          <w:lang w:val="zh-CN"/>
        </w:rPr>
        <w:t>: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1.数组和链表特点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请说出数组和链表特点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</w:rPr>
        <w:t>说出</w:t>
      </w:r>
      <w:r>
        <w:rPr>
          <w:rFonts w:hint="eastAsia"/>
          <w:lang w:val="zh-CN"/>
        </w:rPr>
        <w:t>数组的特点:</w:t>
      </w:r>
    </w:p>
    <w:p>
      <w:pPr>
        <w:rPr>
          <w:lang w:val="zh-CN"/>
        </w:rPr>
      </w:pPr>
      <w:r>
        <w:rPr>
          <w:rFonts w:hint="eastAsia"/>
          <w:lang w:val="zh-CN"/>
        </w:rPr>
        <w:t>2.说出链表的特点: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LinkedList</w:t>
      </w:r>
      <w:r>
        <w:rPr>
          <w:rFonts w:hint="eastAsia"/>
          <w:lang w:val="zh-CN"/>
        </w:rPr>
        <w:t>基本</w:t>
      </w:r>
      <w:r>
        <w:rPr>
          <w:lang w:val="zh-CN"/>
        </w:rPr>
        <w:t>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练习</w:t>
      </w:r>
      <w:r>
        <w:rPr>
          <w:rFonts w:hint="eastAsia"/>
          <w:lang w:val="zh-CN"/>
        </w:rPr>
        <w:t>Linked</w:t>
      </w:r>
      <w:r>
        <w:rPr>
          <w:lang w:val="zh-CN"/>
        </w:rPr>
        <w:t>List</w:t>
      </w:r>
      <w:r>
        <w:rPr>
          <w:rFonts w:hint="eastAsia"/>
          <w:lang w:val="zh-CN"/>
        </w:rPr>
        <w:t>基本</w:t>
      </w:r>
      <w:r>
        <w:rPr>
          <w:lang w:val="zh-CN"/>
        </w:rPr>
        <w:t>方法</w:t>
      </w:r>
      <w:r>
        <w:rPr>
          <w:rFonts w:hint="eastAsia"/>
          <w:lang w:val="zh-CN"/>
        </w:rPr>
        <w:t>: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add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set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get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remove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clear</w:t>
      </w:r>
      <w:r>
        <w:rPr>
          <w:rFonts w:hint="eastAsia"/>
        </w:rPr>
        <w:t>,</w:t>
      </w:r>
      <w:r>
        <w:t xml:space="preserve"> size方法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创建LinkedList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使用add方法添加元素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使用add方法在指定索引添加元素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使用set方法修改指定位置索引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使用get方法获取指定索引的元素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使用size方法获取集合大小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使用remove方法删除指定索引的元素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使用clear清空集合中的元素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LinkedList特有方法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练习</w:t>
      </w:r>
      <w:r>
        <w:rPr>
          <w:rFonts w:hint="eastAsia"/>
          <w:lang w:val="zh-CN"/>
        </w:rPr>
        <w:t>Linked</w:t>
      </w:r>
      <w:r>
        <w:rPr>
          <w:lang w:val="zh-CN"/>
        </w:rPr>
        <w:t>List特有方法</w:t>
      </w:r>
      <w:r>
        <w:rPr>
          <w:rFonts w:hint="eastAsia"/>
          <w:lang w:val="zh-CN"/>
        </w:rPr>
        <w:t>:</w:t>
      </w:r>
      <w:r>
        <w:t xml:space="preserve"> addFirst</w:t>
      </w:r>
      <w:r>
        <w:rPr>
          <w:rFonts w:hint="eastAsia"/>
        </w:rPr>
        <w:t>,</w:t>
      </w:r>
      <w:r>
        <w:t xml:space="preserve"> addLast</w:t>
      </w:r>
      <w:r>
        <w:rPr>
          <w:rFonts w:hint="eastAsia"/>
        </w:rPr>
        <w:t>,</w:t>
      </w:r>
      <w:r>
        <w:t xml:space="preserve"> getFirst</w:t>
      </w:r>
      <w:r>
        <w:rPr>
          <w:rFonts w:hint="eastAsia"/>
        </w:rPr>
        <w:t>,</w:t>
      </w:r>
      <w:r>
        <w:t xml:space="preserve"> getLast</w:t>
      </w:r>
      <w:r>
        <w:rPr>
          <w:rFonts w:hint="eastAsia"/>
        </w:rPr>
        <w:t>,</w:t>
      </w:r>
      <w:r>
        <w:t xml:space="preserve"> removeFirst</w:t>
      </w:r>
      <w:r>
        <w:rPr>
          <w:rFonts w:hint="eastAsia"/>
        </w:rPr>
        <w:t>,</w:t>
      </w:r>
      <w:r>
        <w:t xml:space="preserve"> removeLast方法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创建LinkedList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使用add方法添加元素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使用addFirst添加元素到集合最前面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使用addLast添加元素到集合最后面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使用getFirst获取集合第一个元素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使用getLast获取集合最后一个元素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使用removeLast删除集合第一个元素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使用removeLast删除集合最后一个元素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HashSet基本</w:t>
      </w:r>
      <w:r>
        <w:rPr>
          <w:rFonts w:hint="eastAsia"/>
          <w:lang w:val="zh-CN"/>
        </w:rPr>
        <w:t>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往</w:t>
      </w:r>
      <w:r>
        <w:rPr>
          <w:rFonts w:hint="eastAsia"/>
        </w:rPr>
        <w:t>Hash</w:t>
      </w:r>
      <w:r>
        <w:t>Set</w:t>
      </w:r>
      <w:r>
        <w:rPr>
          <w:lang w:val="zh-CN"/>
        </w:rPr>
        <w:t>中添加字符串"zhangsan"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"lisi"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"wangwu"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"zhangsan"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</w:t>
      </w:r>
      <w:r>
        <w:rPr>
          <w:rFonts w:hint="eastAsia"/>
          <w:lang w:val="zh-CN"/>
        </w:rPr>
        <w:t>Hash</w:t>
      </w:r>
      <w:r>
        <w:rPr>
          <w:lang w:val="zh-CN"/>
        </w:rPr>
        <w:t>Set中的元素</w:t>
      </w:r>
      <w:r>
        <w:rPr>
          <w:rFonts w:hint="eastAsia"/>
          <w:lang w:val="zh-CN"/>
        </w:rPr>
        <w:t>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创建HashSet集合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使用add方法往HashSet添加元素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使用迭代器获取HashSet中的元素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Code和equals方法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请简述Hash</w:t>
      </w:r>
      <w:r>
        <w:rPr>
          <w:lang w:val="zh-CN"/>
        </w:rPr>
        <w:t>Set</w:t>
      </w:r>
      <w:r>
        <w:rPr>
          <w:rFonts w:hint="eastAsia"/>
          <w:lang w:val="zh-CN"/>
        </w:rPr>
        <w:t>去除重复元素的原理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先判断hash</w:t>
      </w:r>
      <w:r>
        <w:rPr>
          <w:lang w:val="zh-CN"/>
        </w:rPr>
        <w:t>Code()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再判断equals</w:t>
      </w:r>
      <w:r>
        <w:rPr>
          <w:lang w:val="zh-CN"/>
        </w:rPr>
        <w:t>()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HashSet存储自定义类型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定义人类,包含姓名和年龄属性.创建4个人存储到HashSet中.姓名和年龄相同的人看做同一人不存储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定义Person类.包好姓名年龄属性,重写hashCode()和equals()方法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创建HashSet用于存储Person类型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添加多个Person到HashSet中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遍历获取HashSet中的内容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ascii="Consolas" w:hAnsi="Consolas" w:cs="Consolas"/>
          <w:color w:val="000000"/>
          <w:kern w:val="0"/>
          <w:szCs w:val="21"/>
        </w:rPr>
        <w:t xml:space="preserve"> LinkedHashSet基本使用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使用</w:t>
      </w:r>
      <w:r>
        <w:rPr>
          <w:rFonts w:ascii="Consolas" w:hAnsi="Consolas" w:cs="Consolas"/>
          <w:color w:val="000000"/>
          <w:kern w:val="0"/>
          <w:szCs w:val="21"/>
        </w:rPr>
        <w:t>LinkedHashSet存储以下元素</w:t>
      </w:r>
      <w:r>
        <w:rPr>
          <w:rFonts w:hint="eastAsia" w:ascii="Consolas" w:hAnsi="Consolas" w:cs="Consolas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hint="eastAsia" w:ascii="Consolas" w:hAnsi="Consolas" w:cs="Consolas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hint="eastAsia" w:ascii="Consolas" w:hAnsi="Consolas" w:cs="Consolas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"西施"</w:t>
      </w:r>
      <w:r>
        <w:rPr>
          <w:rFonts w:hint="eastAsia" w:ascii="Consolas" w:hAnsi="Consolas" w:cs="Consolas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"杨玉环"</w:t>
      </w:r>
      <w:r>
        <w:rPr>
          <w:rFonts w:hint="eastAsia" w:ascii="Consolas" w:hAnsi="Consolas" w:cs="Consolas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"貂蝉"</w:t>
      </w:r>
      <w:r>
        <w:rPr>
          <w:rFonts w:hint="eastAsia"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00"/>
          <w:kern w:val="0"/>
          <w:szCs w:val="21"/>
        </w:rPr>
        <w:t>使用迭代器和增强for循环遍历LinkedHashSet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创建LinkedHashSet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使用add方法添加元素到LinkedHashSet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使用迭代器获取LinkedHashSet中的元素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使用增强for获取LinkedHashSet中的元素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ArrayList</w:t>
      </w:r>
      <w:r>
        <w:rPr>
          <w:lang w:val="zh-CN"/>
        </w:rPr>
        <w:t>有以下元素</w:t>
      </w:r>
      <w:r>
        <w:rPr>
          <w:rFonts w:hint="eastAsia"/>
        </w:rPr>
        <w:t>:</w:t>
      </w:r>
      <w:r>
        <w:t xml:space="preserve"> "a"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f</w:t>
      </w:r>
      <w:r>
        <w:t>"</w:t>
      </w:r>
      <w:r>
        <w:rPr>
          <w:rFonts w:hint="eastAsia"/>
        </w:rPr>
        <w:t>,</w:t>
      </w:r>
      <w:r>
        <w:t>"b"</w:t>
      </w:r>
      <w:r>
        <w:rPr>
          <w:rFonts w:hint="eastAsia"/>
        </w:rPr>
        <w:t>,</w:t>
      </w:r>
      <w:r>
        <w:t>"c"</w:t>
      </w:r>
      <w:r>
        <w:rPr>
          <w:rFonts w:hint="eastAsia"/>
        </w:rPr>
        <w:t>,</w:t>
      </w:r>
      <w:r>
        <w:t>"a"</w:t>
      </w:r>
      <w:r>
        <w:rPr>
          <w:rFonts w:hint="eastAsia"/>
        </w:rPr>
        <w:t>,</w:t>
      </w:r>
      <w:r>
        <w:t>"d"</w:t>
      </w:r>
      <w:r>
        <w:rPr>
          <w:rFonts w:hint="eastAsia"/>
        </w:rPr>
        <w:t>利用HashSet对</w:t>
      </w:r>
      <w:r>
        <w:t>ArrayList</w:t>
      </w:r>
      <w:r>
        <w:rPr>
          <w:rFonts w:hint="eastAsia"/>
        </w:rPr>
        <w:t>集合去重(最终结果:</w:t>
      </w:r>
      <w:r>
        <w:t xml:space="preserve"> ArrayList</w:t>
      </w:r>
      <w:r>
        <w:rPr>
          <w:rFonts w:hint="eastAsia"/>
        </w:rPr>
        <w:t>中没有重复元素)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使用add方法往ArrayList添加元素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创建HashSet.用于将ArrayList中重复的元素去除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调用HashSet的addAll方法,将ArrayList中的元素添加到HashSet中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清空list的所有元素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将set集合中的元素再添加回ArrayList集合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HashSet</w:t>
      </w:r>
      <w:r>
        <w:rPr>
          <w:rFonts w:hint="eastAsia"/>
          <w:lang w:val="zh-CN"/>
        </w:rPr>
        <w:t>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向</w:t>
      </w:r>
      <w:r>
        <w:rPr>
          <w:lang w:val="zh-CN"/>
        </w:rPr>
        <w:t>HashSet</w:t>
      </w:r>
      <w:r>
        <w:rPr>
          <w:rFonts w:hint="eastAsia"/>
          <w:lang w:val="zh-CN"/>
        </w:rPr>
        <w:t>集合添加姓名{张三,李四,王五,二丫,钱六,孙七},将二丫删除,添加王小丫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创建HashSet集合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使用add方法往HashSet中添加元素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使用remove方法删除HashSet中的二丫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使用add方法往HashSet中添加王小丫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2"/>
        </w:numPr>
        <w:ind w:firstLineChars="0"/>
      </w:pPr>
      <w:r>
        <w:t>LinkedList使用</w:t>
      </w:r>
    </w:p>
    <w:p>
      <w:pPr>
        <w:pStyle w:val="29"/>
        <w:numPr>
          <w:ilvl w:val="0"/>
          <w:numId w:val="12"/>
        </w:numPr>
        <w:ind w:firstLineChars="0"/>
      </w:pPr>
      <w:r>
        <w:t>Collection</w:t>
      </w:r>
      <w:r>
        <w:rPr>
          <w:lang w:val="zh-CN"/>
        </w:rPr>
        <w:t>的</w:t>
      </w:r>
      <w:r>
        <w:t>contains</w:t>
      </w:r>
      <w:r>
        <w:rPr>
          <w:rFonts w:hint="eastAsia"/>
        </w:rPr>
        <w:t>(</w:t>
      </w:r>
      <w:r>
        <w:t>Object o</w:t>
      </w:r>
      <w:r>
        <w:rPr>
          <w:rFonts w:hint="eastAsia"/>
        </w:rPr>
        <w:t>)方法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增强for和迭代器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已知数组存放一批QQ号码.QQ号码最长为11位,最短为5位</w:t>
      </w:r>
    </w:p>
    <w:p>
      <w:pPr>
        <w:rPr>
          <w:lang w:val="zh-CN"/>
        </w:rPr>
      </w:pPr>
      <w:r>
        <w:rPr>
          <w:lang w:val="zh-CN"/>
        </w:rPr>
        <w:t>String[] strs = {"12345","67891",1"2347809933","98765432102","67891","12347809933"}</w:t>
      </w:r>
    </w:p>
    <w:p>
      <w:pPr>
        <w:rPr>
          <w:lang w:val="zh-CN"/>
        </w:rPr>
      </w:pPr>
      <w:r>
        <w:rPr>
          <w:rFonts w:hint="eastAsia"/>
          <w:lang w:val="zh-CN"/>
        </w:rPr>
        <w:t>将该数组里面的所有qq号都存放在</w:t>
      </w:r>
      <w:r>
        <w:rPr>
          <w:lang w:val="zh-CN"/>
        </w:rPr>
        <w:t>LinkedList</w:t>
      </w:r>
      <w:r>
        <w:rPr>
          <w:rFonts w:hint="eastAsia"/>
          <w:lang w:val="zh-CN"/>
        </w:rPr>
        <w:t>中,将list中重复元素删除,将list中所有元素用两种方式打印出来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定义QQ号码数组String[] strs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创建LinkedList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遍历strs获取每个qq号码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判断LinkedList是否已经存在这个qq号码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不存在这个qq号码则添加到LinkedList中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增强for遍历</w:t>
      </w:r>
      <w:r>
        <w:rPr>
          <w:lang w:val="zh-CN"/>
        </w:rPr>
        <w:t>LinkedList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迭代器遍历</w:t>
      </w:r>
      <w:r>
        <w:rPr>
          <w:lang w:val="zh-CN"/>
        </w:rPr>
        <w:t>LinkedList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定义一个Student类,包含名称,年龄,性别(姓名,年龄,性别完全相同视为同一学生)</w:t>
      </w:r>
    </w:p>
    <w:p>
      <w:pPr>
        <w:rPr>
          <w:lang w:val="zh-CN"/>
        </w:rPr>
      </w:pPr>
      <w:r>
        <w:rPr>
          <w:rFonts w:hint="eastAsia"/>
          <w:lang w:val="zh-CN"/>
        </w:rPr>
        <w:t>创建10个Student</w:t>
      </w:r>
      <w:r>
        <w:rPr>
          <w:lang w:val="zh-CN"/>
        </w:rPr>
        <w:t>对象</w:t>
      </w:r>
      <w:r>
        <w:rPr>
          <w:rFonts w:hint="eastAsia"/>
          <w:lang w:val="zh-CN"/>
        </w:rPr>
        <w:t>,至少有两个学生姓名,年龄,性别完全相同. 把这10个学生添加到Set集合中,不可以重复,遍历Set集合打印学生信息,使用两种方式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定义一个Student类,包含名称,年龄,性别重写hashCode()和equals()方法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创建HashSet集合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使用Student类创建10个学生,把这10个学生添加到Set集合中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使用迭代器遍历HashSet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使用增强for遍历集合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有一个数组 String arr[]={"abc","bad","abc","aab","bad","cef","jhi"};创建一个ArrayList，将数组里面的元素添加进ArrayList，但元素不能重复(</w:t>
      </w:r>
      <w:r>
        <w:rPr>
          <w:lang w:val="zh-CN"/>
        </w:rPr>
        <w:t>使用</w:t>
      </w:r>
      <w:r>
        <w:rPr>
          <w:rFonts w:hint="eastAsia"/>
          <w:lang w:val="zh-CN"/>
        </w:rPr>
        <w:t>Hash</w:t>
      </w:r>
      <w:r>
        <w:rPr>
          <w:lang w:val="zh-CN"/>
        </w:rPr>
        <w:t>Set去除重复元素</w:t>
      </w:r>
      <w:r>
        <w:rPr>
          <w:rFonts w:hint="eastAsia"/>
          <w:lang w:val="zh-CN"/>
        </w:rPr>
        <w:t>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创建arr数组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创建HashSet集合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遍历arr数组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将arr数组中的元素添加进HashSet中.重复的就不会添加进去了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创建ArrayList集合,将HashSet的元素添加到ArrayList中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遍历ArrayList打印元素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Hash</w:t>
      </w:r>
      <w:r>
        <w:rPr>
          <w:lang w:val="zh-CN"/>
        </w:rPr>
        <w:t>Set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IO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ArrayList集合有以下元素:{"张柏芝","刘德华","张亮","张靓颖","杨颖","黄晓明"</w:t>
      </w:r>
      <w:r>
        <w:rPr>
          <w:lang w:val="zh-CN"/>
        </w:rPr>
        <w:t>,</w:t>
      </w:r>
      <w:r>
        <w:rPr>
          <w:rFonts w:hint="eastAsia"/>
          <w:lang w:val="zh-CN"/>
        </w:rPr>
        <w:t>"张柏芝","刘德华"}.</w:t>
      </w:r>
      <w:r>
        <w:rPr>
          <w:lang w:val="zh-CN"/>
        </w:rPr>
        <w:t>1</w:t>
      </w:r>
      <w:r>
        <w:rPr>
          <w:rFonts w:hint="eastAsia"/>
          <w:lang w:val="zh-CN"/>
        </w:rPr>
        <w:t>.使用Hash</w:t>
      </w:r>
      <w:r>
        <w:rPr>
          <w:lang w:val="zh-CN"/>
        </w:rPr>
        <w:t>Set将</w:t>
      </w:r>
      <w:r>
        <w:rPr>
          <w:rFonts w:hint="eastAsia"/>
          <w:lang w:val="zh-CN"/>
        </w:rPr>
        <w:t>重复的元素去除.</w:t>
      </w:r>
      <w:r>
        <w:rPr>
          <w:lang w:val="zh-CN"/>
        </w:rPr>
        <w:t>2</w:t>
      </w:r>
      <w:r>
        <w:rPr>
          <w:rFonts w:hint="eastAsia"/>
          <w:lang w:val="zh-CN"/>
        </w:rPr>
        <w:t>.编写一个方法:将去重后的人员写入到D:\\a.txt中.</w:t>
      </w:r>
      <w:r>
        <w:rPr>
          <w:lang w:val="zh-CN"/>
        </w:rPr>
        <w:t>3</w:t>
      </w:r>
      <w:r>
        <w:rPr>
          <w:rFonts w:hint="eastAsia"/>
          <w:lang w:val="zh-CN"/>
        </w:rPr>
        <w:t>.编写一个方法:将D:\\a.txt中所有姓张的人员信息读取出来并打印到控制台上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定义ArrayList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使用add方法往ArrayList添加指定的内容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创建HashSet.将ArrayList的内容放入HashSet去除重复内容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定义save(HashSet&lt;String&gt; hs)方法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在save方法中创建BufferedWriter字符输出流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在save方法中遍历获取每个名称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在save方法中将名称写入指定文件中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在save方法中关闭流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调用save方法,传入去重后的名称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定义read()方法读取指定文件内容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在read()</w:t>
      </w:r>
      <w:r>
        <w:rPr>
          <w:lang w:val="zh-CN"/>
        </w:rPr>
        <w:t>方法中</w:t>
      </w:r>
      <w:r>
        <w:rPr>
          <w:rFonts w:hint="eastAsia"/>
          <w:lang w:val="zh-CN"/>
        </w:rPr>
        <w:t>创建BufferedReader字符输入流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在read()</w:t>
      </w:r>
      <w:r>
        <w:rPr>
          <w:lang w:val="zh-CN"/>
        </w:rPr>
        <w:t>方法中</w:t>
      </w:r>
      <w:r>
        <w:rPr>
          <w:rFonts w:hint="eastAsia"/>
          <w:lang w:val="zh-CN"/>
        </w:rPr>
        <w:t>读取文件中的名称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在read()</w:t>
      </w:r>
      <w:r>
        <w:rPr>
          <w:lang w:val="zh-CN"/>
        </w:rPr>
        <w:t>方法中</w:t>
      </w:r>
      <w:r>
        <w:rPr>
          <w:rFonts w:hint="eastAsia"/>
          <w:lang w:val="zh-CN"/>
        </w:rPr>
        <w:t>判断名称是否以张开头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在read()</w:t>
      </w:r>
      <w:r>
        <w:rPr>
          <w:lang w:val="zh-CN"/>
        </w:rPr>
        <w:t>方法中</w:t>
      </w:r>
      <w:r>
        <w:rPr>
          <w:rFonts w:hint="eastAsia"/>
          <w:lang w:val="zh-CN"/>
        </w:rPr>
        <w:t>打印以张开头的名称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调用read方法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编写一个程序，获取10个1至20的随机数，要求随机数不能重复。使用迭代器把最终的结果输出到控制台。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创建HashSet用于保存随机数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创建Random用于产生随机数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使用while循环判断hs的size是否小于10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hs的size小于10就生成一个随机数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将随机数添加到HashSet,重复的随机数HashSet不会添加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使用迭代器循环判断是否有下一个元素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获取到下一个元素.打印出来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t xml:space="preserve"> </w:t>
      </w:r>
      <w:r>
        <w:rPr>
          <w:lang w:val="zh-CN"/>
        </w:rPr>
        <w:t>LinkedHashSet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/>
          <w:lang w:val="zh-CN"/>
        </w:rPr>
        <w:t>键盘录入一个字符串.去掉其中重复字符, 打印出不同的那些字符.必须保证顺序.例如输入:</w:t>
      </w:r>
      <w:r>
        <w:t xml:space="preserve"> </w:t>
      </w:r>
      <w:r>
        <w:rPr>
          <w:lang w:val="zh-CN"/>
        </w:rPr>
        <w:t>aaaabbbcccddd</w:t>
      </w:r>
      <w:r>
        <w:rPr>
          <w:rFonts w:hint="eastAsia"/>
          <w:lang w:val="zh-CN"/>
        </w:rPr>
        <w:t>,</w:t>
      </w:r>
      <w:r>
        <w:rPr>
          <w:lang w:val="zh-CN"/>
        </w:rPr>
        <w:t>打印结果为</w:t>
      </w:r>
      <w:r>
        <w:rPr>
          <w:rFonts w:hint="eastAsia"/>
          <w:lang w:val="zh-CN"/>
        </w:rPr>
        <w:t>:</w:t>
      </w:r>
      <w:r>
        <w:t xml:space="preserve"> </w:t>
      </w:r>
      <w:r>
        <w:rPr>
          <w:lang w:val="zh-CN"/>
        </w:rPr>
        <w:t>abcd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0"/>
        </w:numPr>
        <w:ind w:firstLineChars="0"/>
      </w:pPr>
      <w:r>
        <w:rPr>
          <w:rFonts w:hint="eastAsia"/>
        </w:rPr>
        <w:t>创建Scanner对象,用于键盘录入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调用Scanner的nextLine()方法,让用户输入一个字符串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创建LinkedHashSet.用于去除重复的字符串,并保证迭代顺序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将字符串串转成char[]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使用增强for循环遍历每个字符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将每个字符添加到LinkedHashSet中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使用增强for打印LinkedHashSet中的内容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编写一个程序，键盘录入多个数字,直到录入-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1结束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.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将录入的重复数据去除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计算这些不重复数据的总和和平均值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创建Scanner对象,用于键盘录入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创建HashSet.用于去除重复的数字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不停循环,让用户输入数字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调用Scanner的nextInt()方法,让用户输入一个数字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如果用户输入-1,跳出循环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不是-1将数字添加到HashSet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定义求和变量sum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使用增强for获取HashSet中的每个元素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将每个数字添加到sum中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输出求和的结果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输出平均值,平均值 = 总数 / 个数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有2个Arra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yList,元素如下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array1 = "a"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"b"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"c"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"d",array2 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=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"e"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"f"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"d"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"g"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,将两个集合重复项去除后合并成一个集合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 array1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使用add方法为array1存放对应的元素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 array2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使用add方法为array2存放对应的元素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创建HashSet用于存放去除重复的元素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遍历array1,获取到每个元素,将每个元素添加到HashSet中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遍历array2,获取到每个元素,将每个元素添加到HashSet中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输出HashSet中去除重复后的元素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/>
          <w:lang w:val="zh-CN"/>
        </w:rPr>
        <w:t>自定义学生类:包含姓名,年龄,成绩属性.私有成员变量,生成无参,有参构造方法,生成get</w:t>
      </w:r>
      <w:r>
        <w:rPr>
          <w:lang w:val="zh-CN"/>
        </w:rPr>
        <w:t>/set方法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5个学生放到</w:t>
      </w:r>
      <w:r>
        <w:rPr>
          <w:lang w:val="zh-CN"/>
        </w:rPr>
        <w:t>HashSet中</w:t>
      </w:r>
      <w:r>
        <w:rPr>
          <w:rFonts w:hint="eastAsia"/>
          <w:lang w:val="zh-CN"/>
        </w:rPr>
        <w:t>(姓名和年龄相同的认为是同一学生).</w:t>
      </w:r>
      <w:r>
        <w:rPr>
          <w:lang w:val="zh-CN"/>
        </w:rPr>
        <w:t>使用迭代器获取每个学生信息</w:t>
      </w:r>
      <w:r>
        <w:rPr>
          <w:rFonts w:hint="eastAsia"/>
          <w:lang w:val="zh-CN"/>
        </w:rPr>
        <w:t>.</w:t>
      </w:r>
      <w:r>
        <w:rPr>
          <w:lang w:val="zh-CN"/>
        </w:rPr>
        <w:t>统计总分</w:t>
      </w:r>
      <w:r>
        <w:rPr>
          <w:rFonts w:hint="eastAsia"/>
          <w:lang w:val="zh-CN"/>
        </w:rPr>
        <w:t>,</w:t>
      </w:r>
      <w:r>
        <w:rPr>
          <w:lang w:val="zh-CN"/>
        </w:rPr>
        <w:t>平均分</w:t>
      </w:r>
      <w:r>
        <w:rPr>
          <w:rFonts w:hint="eastAsia"/>
          <w:lang w:val="zh-CN"/>
        </w:rPr>
        <w:t>,最高分,最低分并输出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创建HashSet,用于存放学生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使用add方法添加5个学生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使用迭代器获取一个学生.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定义总分变量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定义最高分变量,初始化值为迭代出来的学生的成绩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定义最低分变量,初始化值为迭代出来的学生的成绩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使用增强for循环获取遍历HashSet,获取到每个学生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在增强for中将学生的分数添加到总分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在增强for中判断最高分是否小于这个学生的分数,如果最高分小于这个学生的分数,将这个学生的分数设置为最高分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在增强for中判断最低分是否大于这个学生的分数,如果最低分大于这个学生的分数,将这个学生的分数设置为最低分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计算平均分(平均分 = 总分 / 人数)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按照格式打印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lang w:val="zh-CN"/>
        </w:rPr>
        <w:t>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定义一个方法filterChars(ArrayList&lt;String&gt; list)将传入的ArrayList&lt;String&gt;集合中的每个元素中的字母过滤掉,比如list有2个元素{"hello123java", "11world555java"}，返回结果{"123", "11555"}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定义ArrayList strs存放元素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使用add方法往ArrayList中添加元素,元素包含字母和数字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定义filterChars(ArrayList&lt;String&gt; list)方法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在filterChars方法中使用for循环拿出每个元素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替换掉字符串中所有的字母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使用替换后的字符串覆盖原来的字符串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调用filterChars方法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双色球规则:双色球每注投注号码由6个红色球号码和1个蓝色球号码组成。红色球号码从1—33中选择；蓝色球号码从1—16中选择.请随机生成一注双色球号码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lang w:val="zh-CN"/>
        </w:rPr>
        <w:t>HashSet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增强for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一个学科中有若干班级，每一个班级又有若干学生。整个学科一个大集合，若干个班级分为每一个小集合(集合嵌套之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HashSet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嵌套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HashSet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)。要求如下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1、 学生类有两个属性，姓名和年龄，并定义有参构造、无参构造和getter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/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setter方法.姓名和年龄相同的视为同一学生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2、向班级集合中添加若干个学生（至少两个学生）。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2、向学科集合中添加所有班级(至少创建两个班级)。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3、使用两种方法遍历学科集合，并打印出所有学生。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1.循环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有一堆零件数量不超过1000个,如果4个零件一组最后剩余2个,如果7个零件一组最后剩余3个,如果9个零件一组最后剩余5个,请计算这堆零件个数有几种可能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1.嵌套循环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将50元兑换成5元,</w:t>
      </w:r>
      <w:r>
        <w:rPr>
          <w:lang w:val="zh-CN"/>
        </w:rPr>
        <w:t>2元和</w:t>
      </w:r>
      <w:r>
        <w:rPr>
          <w:rFonts w:hint="eastAsia"/>
          <w:lang w:val="zh-CN"/>
        </w:rPr>
        <w:t>1元.每种面额的钱不能为0张.共有几种兑换方法.每种兑换方法的钱是怎么样的?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08A"/>
    <w:multiLevelType w:val="multilevel"/>
    <w:tmpl w:val="040B408A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42E39"/>
    <w:multiLevelType w:val="multilevel"/>
    <w:tmpl w:val="0A842E3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803779"/>
    <w:multiLevelType w:val="multilevel"/>
    <w:tmpl w:val="1780377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C76A8B"/>
    <w:multiLevelType w:val="multilevel"/>
    <w:tmpl w:val="25C76A8B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A6062"/>
    <w:multiLevelType w:val="multilevel"/>
    <w:tmpl w:val="27AA6062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D83383"/>
    <w:multiLevelType w:val="multilevel"/>
    <w:tmpl w:val="27D83383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35322D1"/>
    <w:multiLevelType w:val="multilevel"/>
    <w:tmpl w:val="335322D1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F46F7D"/>
    <w:multiLevelType w:val="multilevel"/>
    <w:tmpl w:val="3AF46F7D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183F6E"/>
    <w:multiLevelType w:val="multilevel"/>
    <w:tmpl w:val="3F183F6E"/>
    <w:lvl w:ilvl="0" w:tentative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31202D"/>
    <w:multiLevelType w:val="multilevel"/>
    <w:tmpl w:val="4531202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D748C0"/>
    <w:multiLevelType w:val="multilevel"/>
    <w:tmpl w:val="47D748C0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200F1C"/>
    <w:multiLevelType w:val="multilevel"/>
    <w:tmpl w:val="49200F1C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F13EB"/>
    <w:multiLevelType w:val="multilevel"/>
    <w:tmpl w:val="4ADF13EB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A54E00"/>
    <w:multiLevelType w:val="multilevel"/>
    <w:tmpl w:val="4BA54E0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D6C53"/>
    <w:multiLevelType w:val="multilevel"/>
    <w:tmpl w:val="4BAD6C53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4B6A4D"/>
    <w:multiLevelType w:val="multilevel"/>
    <w:tmpl w:val="4D4B6A4D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1C4416"/>
    <w:multiLevelType w:val="multilevel"/>
    <w:tmpl w:val="561C441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71156B"/>
    <w:multiLevelType w:val="multilevel"/>
    <w:tmpl w:val="5971156B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E34C5E"/>
    <w:multiLevelType w:val="multilevel"/>
    <w:tmpl w:val="5FE34C5E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C57B84"/>
    <w:multiLevelType w:val="multilevel"/>
    <w:tmpl w:val="62C57B84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1133D2"/>
    <w:multiLevelType w:val="multilevel"/>
    <w:tmpl w:val="641133D2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E56E26"/>
    <w:multiLevelType w:val="multilevel"/>
    <w:tmpl w:val="6CE56E26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664529"/>
    <w:multiLevelType w:val="multilevel"/>
    <w:tmpl w:val="7466452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505050"/>
    <w:multiLevelType w:val="multilevel"/>
    <w:tmpl w:val="795050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D77C98"/>
    <w:multiLevelType w:val="multilevel"/>
    <w:tmpl w:val="7DD77C98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3"/>
  </w:num>
  <w:num w:numId="5">
    <w:abstractNumId w:val="15"/>
  </w:num>
  <w:num w:numId="6">
    <w:abstractNumId w:val="20"/>
  </w:num>
  <w:num w:numId="7">
    <w:abstractNumId w:val="22"/>
  </w:num>
  <w:num w:numId="8">
    <w:abstractNumId w:val="11"/>
  </w:num>
  <w:num w:numId="9">
    <w:abstractNumId w:val="9"/>
  </w:num>
  <w:num w:numId="10">
    <w:abstractNumId w:val="2"/>
  </w:num>
  <w:num w:numId="11">
    <w:abstractNumId w:val="10"/>
  </w:num>
  <w:num w:numId="12">
    <w:abstractNumId w:val="17"/>
  </w:num>
  <w:num w:numId="13">
    <w:abstractNumId w:val="12"/>
  </w:num>
  <w:num w:numId="14">
    <w:abstractNumId w:val="23"/>
  </w:num>
  <w:num w:numId="15">
    <w:abstractNumId w:val="8"/>
  </w:num>
  <w:num w:numId="16">
    <w:abstractNumId w:val="0"/>
  </w:num>
  <w:num w:numId="17">
    <w:abstractNumId w:val="1"/>
  </w:num>
  <w:num w:numId="18">
    <w:abstractNumId w:val="16"/>
  </w:num>
  <w:num w:numId="19">
    <w:abstractNumId w:val="19"/>
  </w:num>
  <w:num w:numId="20">
    <w:abstractNumId w:val="24"/>
  </w:num>
  <w:num w:numId="21">
    <w:abstractNumId w:val="7"/>
  </w:num>
  <w:num w:numId="22">
    <w:abstractNumId w:val="4"/>
  </w:num>
  <w:num w:numId="23">
    <w:abstractNumId w:val="13"/>
  </w:num>
  <w:num w:numId="24">
    <w:abstractNumId w:val="25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44D2D"/>
    <w:rsid w:val="00C45853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12790"/>
    <w:rsid w:val="00E12E04"/>
    <w:rsid w:val="00E144FB"/>
    <w:rsid w:val="00E14C43"/>
    <w:rsid w:val="00E16F4F"/>
    <w:rsid w:val="00E20900"/>
    <w:rsid w:val="00E27147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3BDC6D97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</Pages>
  <Words>845</Words>
  <Characters>4820</Characters>
  <Lines>40</Lines>
  <Paragraphs>11</Paragraphs>
  <TotalTime>2125</TotalTime>
  <ScaleCrop>false</ScaleCrop>
  <LinksUpToDate>false</LinksUpToDate>
  <CharactersWithSpaces>5654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Administrator</cp:lastModifiedBy>
  <dcterms:modified xsi:type="dcterms:W3CDTF">2018-05-11T01:05:49Z</dcterms:modified>
  <cp:revision>468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